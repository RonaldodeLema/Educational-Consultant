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2D0A" w14:textId="77777777" w:rsidR="00F977AE" w:rsidRDefault="00000000">
      <w:pPr>
        <w:spacing w:before="91"/>
        <w:ind w:left="540" w:right="550"/>
        <w:jc w:val="center"/>
        <w:rPr>
          <w:sz w:val="28"/>
          <w:szCs w:val="28"/>
          <w:lang w:val="vi-VN"/>
        </w:rPr>
      </w:pPr>
      <w:bookmarkStart w:id="0" w:name="_Hlk36280688"/>
      <w:r>
        <w:rPr>
          <w:sz w:val="28"/>
          <w:szCs w:val="28"/>
          <w:lang w:val="vi-VN"/>
        </w:rPr>
        <w:t>TỔNG LIÊN ĐOÀN LAO ĐỘNG VIỆT NAM</w:t>
      </w:r>
    </w:p>
    <w:p w14:paraId="6E01ADE6" w14:textId="77777777" w:rsidR="00F977AE" w:rsidRDefault="00000000">
      <w:pPr>
        <w:spacing w:before="3"/>
        <w:ind w:left="540" w:right="550"/>
        <w:jc w:val="center"/>
        <w:rPr>
          <w:sz w:val="28"/>
          <w:szCs w:val="28"/>
          <w:lang w:val="vi-VN"/>
        </w:rPr>
      </w:pPr>
      <w:r>
        <w:rPr>
          <w:b/>
          <w:sz w:val="28"/>
          <w:szCs w:val="28"/>
          <w:lang w:val="vi-VN"/>
        </w:rPr>
        <w:t>TRƯỜNG ĐẠI HỌC TÔN ĐỨC THẮNG</w:t>
      </w:r>
    </w:p>
    <w:p w14:paraId="51794584" w14:textId="77777777" w:rsidR="00F977AE"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346CC7A0" w14:textId="77777777" w:rsidR="00F977AE" w:rsidRDefault="00F977AE">
      <w:pPr>
        <w:pStyle w:val="BodyText"/>
        <w:spacing w:before="7"/>
        <w:jc w:val="center"/>
        <w:rPr>
          <w:sz w:val="19"/>
          <w:lang w:val="vi-VN"/>
        </w:rPr>
      </w:pPr>
    </w:p>
    <w:p w14:paraId="4C330377" w14:textId="77777777" w:rsidR="00F977AE" w:rsidRDefault="00000000">
      <w:pPr>
        <w:pStyle w:val="BodyText"/>
        <w:rPr>
          <w:sz w:val="28"/>
          <w:lang w:val="vi-VN"/>
        </w:rPr>
      </w:pPr>
      <w:r>
        <w:rPr>
          <w:noProof/>
          <w:lang w:val="vi-VN"/>
        </w:rPr>
        <w:drawing>
          <wp:anchor distT="0" distB="0" distL="114300" distR="114300" simplePos="0" relativeHeight="251658240" behindDoc="0" locked="0" layoutInCell="1" allowOverlap="1" wp14:anchorId="757A73D7" wp14:editId="75BAEEAC">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5C18CADD" w14:textId="77777777" w:rsidR="00F977AE" w:rsidRDefault="00F977AE">
      <w:pPr>
        <w:pStyle w:val="BodyText"/>
        <w:rPr>
          <w:sz w:val="28"/>
          <w:lang w:val="vi-VN"/>
        </w:rPr>
      </w:pPr>
    </w:p>
    <w:p w14:paraId="3E2B69EF" w14:textId="77777777" w:rsidR="00F977AE" w:rsidRDefault="00000000">
      <w:pPr>
        <w:pStyle w:val="BodyText"/>
        <w:spacing w:before="1"/>
        <w:rPr>
          <w:sz w:val="38"/>
          <w:lang w:val="vi-VN"/>
        </w:rPr>
      </w:pPr>
      <w:r>
        <w:rPr>
          <w:sz w:val="38"/>
          <w:lang w:val="vi-VN"/>
        </w:rPr>
        <w:tab/>
      </w:r>
    </w:p>
    <w:p w14:paraId="228BD403" w14:textId="77777777" w:rsidR="00F977AE" w:rsidRDefault="00F977AE">
      <w:pPr>
        <w:pStyle w:val="BodyText"/>
        <w:spacing w:before="1"/>
        <w:rPr>
          <w:sz w:val="38"/>
          <w:lang w:val="vi-VN"/>
        </w:rPr>
      </w:pPr>
    </w:p>
    <w:p w14:paraId="695136ED" w14:textId="77777777" w:rsidR="00F977AE"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6BB51902" w14:textId="77777777" w:rsidR="00F977AE"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1D8D45AF" w14:textId="77777777" w:rsidR="00F977AE" w:rsidRDefault="00F977AE">
      <w:pPr>
        <w:pStyle w:val="BodyText"/>
        <w:rPr>
          <w:sz w:val="28"/>
          <w:lang w:val="vi-VN"/>
        </w:rPr>
      </w:pPr>
    </w:p>
    <w:p w14:paraId="4FB70A0A" w14:textId="77777777" w:rsidR="00F977AE" w:rsidRDefault="00F977AE">
      <w:pPr>
        <w:pStyle w:val="BodyText"/>
        <w:rPr>
          <w:sz w:val="28"/>
          <w:lang w:val="vi-VN"/>
        </w:rPr>
      </w:pPr>
    </w:p>
    <w:p w14:paraId="3C08F5B4" w14:textId="77777777" w:rsidR="00F977AE" w:rsidRDefault="00F977AE">
      <w:pPr>
        <w:pStyle w:val="BodyText"/>
        <w:rPr>
          <w:sz w:val="28"/>
          <w:lang w:val="vi-VN"/>
        </w:rPr>
      </w:pPr>
    </w:p>
    <w:p w14:paraId="3EC6CC96" w14:textId="6E3FB167" w:rsidR="00F977AE" w:rsidRDefault="00000000">
      <w:pPr>
        <w:spacing w:line="276" w:lineRule="auto"/>
        <w:ind w:left="540" w:right="550"/>
        <w:jc w:val="center"/>
        <w:rPr>
          <w:sz w:val="48"/>
          <w:szCs w:val="48"/>
        </w:rPr>
      </w:pPr>
      <w:r>
        <w:rPr>
          <w:b/>
          <w:sz w:val="48"/>
          <w:szCs w:val="48"/>
        </w:rPr>
        <w:t xml:space="preserve">XÂY DỰNG HỆ THỐNG TƯ VẤN </w:t>
      </w:r>
      <w:r w:rsidR="0037305E">
        <w:rPr>
          <w:b/>
          <w:sz w:val="48"/>
          <w:szCs w:val="48"/>
        </w:rPr>
        <w:t>TUYỂN SINH</w:t>
      </w:r>
      <w:r w:rsidR="00BA2432">
        <w:rPr>
          <w:b/>
          <w:sz w:val="48"/>
          <w:szCs w:val="48"/>
        </w:rPr>
        <w:t xml:space="preserve"> CHO</w:t>
      </w:r>
      <w:r w:rsidR="0037305E">
        <w:rPr>
          <w:b/>
          <w:sz w:val="48"/>
          <w:szCs w:val="48"/>
        </w:rPr>
        <w:t xml:space="preserve"> </w:t>
      </w:r>
      <w:r>
        <w:rPr>
          <w:b/>
          <w:sz w:val="48"/>
          <w:szCs w:val="48"/>
        </w:rPr>
        <w:t>SINH VIÊN</w:t>
      </w:r>
    </w:p>
    <w:p w14:paraId="6BA37A4B" w14:textId="77777777" w:rsidR="00F977AE" w:rsidRDefault="00F977AE">
      <w:pPr>
        <w:pStyle w:val="BodyText"/>
        <w:rPr>
          <w:sz w:val="50"/>
          <w:lang w:val="vi-VN"/>
        </w:rPr>
      </w:pPr>
    </w:p>
    <w:p w14:paraId="79978D59" w14:textId="77777777" w:rsidR="00F977AE" w:rsidRDefault="00000000">
      <w:pPr>
        <w:spacing w:line="276" w:lineRule="auto"/>
        <w:ind w:left="446" w:right="461"/>
        <w:jc w:val="center"/>
        <w:rPr>
          <w:b/>
          <w:sz w:val="44"/>
          <w:szCs w:val="44"/>
        </w:rPr>
      </w:pPr>
      <w:r>
        <w:rPr>
          <w:b/>
          <w:sz w:val="44"/>
          <w:szCs w:val="44"/>
        </w:rPr>
        <w:t>DỰ ÁN CÔNG NGHỆ THÔNG TIN</w:t>
      </w:r>
    </w:p>
    <w:p w14:paraId="46168425" w14:textId="77777777" w:rsidR="00F977AE" w:rsidRDefault="00F977AE">
      <w:pPr>
        <w:spacing w:line="276" w:lineRule="auto"/>
        <w:ind w:left="446" w:right="461"/>
        <w:jc w:val="center"/>
        <w:rPr>
          <w:b/>
          <w:sz w:val="44"/>
          <w:szCs w:val="44"/>
        </w:rPr>
      </w:pPr>
    </w:p>
    <w:p w14:paraId="68D8602C" w14:textId="77777777" w:rsidR="00F977AE" w:rsidRDefault="00F977AE">
      <w:pPr>
        <w:pStyle w:val="BodyText"/>
        <w:tabs>
          <w:tab w:val="left" w:pos="3919"/>
        </w:tabs>
        <w:spacing w:line="276" w:lineRule="auto"/>
        <w:jc w:val="center"/>
        <w:rPr>
          <w:b/>
          <w:bCs/>
          <w:sz w:val="44"/>
          <w:szCs w:val="44"/>
          <w:lang w:val="en-US"/>
        </w:rPr>
      </w:pPr>
    </w:p>
    <w:p w14:paraId="4FEE64EE" w14:textId="77777777" w:rsidR="00F977AE" w:rsidRDefault="00000000">
      <w:pPr>
        <w:pStyle w:val="BodyText"/>
        <w:tabs>
          <w:tab w:val="left" w:pos="3919"/>
        </w:tabs>
        <w:spacing w:line="276" w:lineRule="auto"/>
        <w:jc w:val="center"/>
        <w:rPr>
          <w:b/>
          <w:bCs/>
          <w:sz w:val="44"/>
          <w:szCs w:val="44"/>
        </w:rPr>
      </w:pPr>
      <w:r>
        <w:rPr>
          <w:b/>
          <w:bCs/>
          <w:sz w:val="44"/>
          <w:szCs w:val="44"/>
          <w:lang w:val="en-US"/>
        </w:rPr>
        <w:t>T</w:t>
      </w:r>
      <w:r>
        <w:rPr>
          <w:b/>
          <w:bCs/>
          <w:sz w:val="44"/>
          <w:szCs w:val="44"/>
        </w:rPr>
        <w:t>ÍNH TOÁN THÔNG MINH</w:t>
      </w:r>
    </w:p>
    <w:p w14:paraId="07A2DC5A" w14:textId="33BD02EC" w:rsidR="00F977AE" w:rsidRDefault="0040741B" w:rsidP="0040741B">
      <w:pPr>
        <w:pStyle w:val="BodyText"/>
        <w:tabs>
          <w:tab w:val="left" w:pos="3919"/>
        </w:tabs>
        <w:spacing w:line="276" w:lineRule="auto"/>
        <w:jc w:val="center"/>
        <w:rPr>
          <w:sz w:val="26"/>
          <w:lang w:val="vi-VN"/>
        </w:rPr>
      </w:pPr>
      <w:r>
        <w:rPr>
          <w:b/>
          <w:bCs/>
          <w:sz w:val="44"/>
          <w:szCs w:val="44"/>
          <w:lang w:val="en-US"/>
        </w:rPr>
        <w:t>VÀ HỆ THỐNG THÔNG TIN</w:t>
      </w:r>
    </w:p>
    <w:p w14:paraId="0DEC0CAA" w14:textId="77777777" w:rsidR="00F977AE" w:rsidRDefault="00F977AE">
      <w:pPr>
        <w:rPr>
          <w:sz w:val="26"/>
          <w:lang w:val="vi-VN"/>
        </w:rPr>
      </w:pPr>
    </w:p>
    <w:p w14:paraId="33AE906E" w14:textId="77777777" w:rsidR="00F977AE" w:rsidRDefault="00F977AE">
      <w:pPr>
        <w:spacing w:before="10"/>
        <w:ind w:left="20"/>
        <w:jc w:val="center"/>
        <w:rPr>
          <w:b/>
          <w:sz w:val="28"/>
          <w:lang w:val="vi-VN"/>
        </w:rPr>
      </w:pPr>
    </w:p>
    <w:p w14:paraId="4AE7880E" w14:textId="77777777" w:rsidR="00F977AE" w:rsidRDefault="00F977AE">
      <w:pPr>
        <w:spacing w:before="10"/>
        <w:ind w:left="20"/>
        <w:jc w:val="center"/>
        <w:rPr>
          <w:b/>
          <w:sz w:val="28"/>
          <w:lang w:val="vi-VN"/>
        </w:rPr>
      </w:pPr>
    </w:p>
    <w:p w14:paraId="2F5B4E7D" w14:textId="77777777" w:rsidR="00F977AE" w:rsidRDefault="00000000">
      <w:pPr>
        <w:spacing w:before="10"/>
        <w:ind w:left="20"/>
        <w:jc w:val="center"/>
        <w:rPr>
          <w:sz w:val="28"/>
          <w:szCs w:val="28"/>
          <w:lang w:val="vi-VN"/>
        </w:rPr>
      </w:pPr>
      <w:r>
        <w:rPr>
          <w:b/>
          <w:sz w:val="28"/>
          <w:lang w:val="vi-VN"/>
        </w:rPr>
        <w:t>THÀNH PHỐ HỒ CHÍ MINH, NĂM</w:t>
      </w:r>
      <w:bookmarkEnd w:id="0"/>
      <w:r>
        <w:rPr>
          <w:b/>
          <w:sz w:val="28"/>
        </w:rPr>
        <w:t xml:space="preserve"> 2024</w:t>
      </w:r>
      <w:r>
        <w:rPr>
          <w:sz w:val="28"/>
          <w:szCs w:val="28"/>
          <w:lang w:val="vi-VN"/>
        </w:rPr>
        <w:br w:type="page"/>
      </w:r>
    </w:p>
    <w:p w14:paraId="5CDEDD3C" w14:textId="77777777" w:rsidR="00F977AE" w:rsidRDefault="00000000">
      <w:pPr>
        <w:spacing w:before="91"/>
        <w:ind w:left="540" w:right="550"/>
        <w:jc w:val="center"/>
        <w:rPr>
          <w:sz w:val="28"/>
          <w:szCs w:val="28"/>
          <w:lang w:val="vi-VN"/>
        </w:rPr>
      </w:pPr>
      <w:r>
        <w:rPr>
          <w:sz w:val="28"/>
          <w:szCs w:val="28"/>
          <w:lang w:val="vi-VN"/>
        </w:rPr>
        <w:lastRenderedPageBreak/>
        <w:t>TỔNG LIÊN ĐOÀN LAO ĐỘNG VIỆT NAM</w:t>
      </w:r>
    </w:p>
    <w:p w14:paraId="6CDA401A" w14:textId="77777777" w:rsidR="00F977AE" w:rsidRDefault="00000000">
      <w:pPr>
        <w:spacing w:before="3"/>
        <w:ind w:left="540" w:right="550"/>
        <w:jc w:val="center"/>
        <w:rPr>
          <w:sz w:val="28"/>
          <w:szCs w:val="28"/>
          <w:lang w:val="vi-VN"/>
        </w:rPr>
      </w:pPr>
      <w:r>
        <w:rPr>
          <w:b/>
          <w:sz w:val="28"/>
          <w:szCs w:val="28"/>
          <w:lang w:val="vi-VN"/>
        </w:rPr>
        <w:t>TRƯỜNG ĐẠI HỌC TÔN ĐỨC THẮNG</w:t>
      </w:r>
    </w:p>
    <w:p w14:paraId="0BDA2893" w14:textId="77777777" w:rsidR="00F977AE" w:rsidRDefault="00000000">
      <w:pPr>
        <w:spacing w:before="4"/>
        <w:ind w:left="540" w:right="550"/>
        <w:jc w:val="center"/>
        <w:rPr>
          <w:sz w:val="28"/>
          <w:szCs w:val="28"/>
        </w:rPr>
      </w:pPr>
      <w:r>
        <w:rPr>
          <w:b/>
          <w:sz w:val="28"/>
          <w:szCs w:val="28"/>
          <w:lang w:val="vi-VN"/>
        </w:rPr>
        <w:t xml:space="preserve">KHOA </w:t>
      </w:r>
      <w:r>
        <w:rPr>
          <w:b/>
          <w:sz w:val="28"/>
          <w:szCs w:val="28"/>
        </w:rPr>
        <w:t>CÔNG NGHỆ THÔNG TIN</w:t>
      </w:r>
    </w:p>
    <w:p w14:paraId="4B533E15" w14:textId="77777777" w:rsidR="00F977AE" w:rsidRDefault="00F977AE">
      <w:pPr>
        <w:pStyle w:val="BodyText"/>
        <w:spacing w:before="7"/>
        <w:jc w:val="center"/>
        <w:rPr>
          <w:sz w:val="19"/>
          <w:lang w:val="vi-VN"/>
        </w:rPr>
      </w:pPr>
    </w:p>
    <w:p w14:paraId="53818BB0" w14:textId="77777777" w:rsidR="00F977AE" w:rsidRDefault="00000000">
      <w:pPr>
        <w:pStyle w:val="BodyText"/>
        <w:rPr>
          <w:sz w:val="28"/>
          <w:lang w:val="vi-VN"/>
        </w:rPr>
      </w:pPr>
      <w:r>
        <w:rPr>
          <w:noProof/>
          <w:lang w:val="vi-VN"/>
        </w:rPr>
        <w:drawing>
          <wp:anchor distT="0" distB="0" distL="114300" distR="114300" simplePos="0" relativeHeight="251659264" behindDoc="0" locked="0" layoutInCell="1" allowOverlap="1" wp14:anchorId="1F632829" wp14:editId="3A08611F">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2BD8B388" w14:textId="77777777" w:rsidR="00F977AE" w:rsidRDefault="00F977AE">
      <w:pPr>
        <w:pStyle w:val="BodyText"/>
        <w:rPr>
          <w:sz w:val="28"/>
          <w:lang w:val="vi-VN"/>
        </w:rPr>
      </w:pPr>
    </w:p>
    <w:p w14:paraId="336C4505" w14:textId="77777777" w:rsidR="00F977AE" w:rsidRDefault="00F977AE">
      <w:pPr>
        <w:pStyle w:val="BodyText"/>
        <w:spacing w:before="1"/>
        <w:rPr>
          <w:sz w:val="38"/>
          <w:lang w:val="vi-VN"/>
        </w:rPr>
      </w:pPr>
    </w:p>
    <w:p w14:paraId="5BA097C6" w14:textId="77777777" w:rsidR="00F977AE" w:rsidRDefault="00F977AE">
      <w:pPr>
        <w:pStyle w:val="BodyText"/>
        <w:spacing w:before="1"/>
        <w:rPr>
          <w:sz w:val="38"/>
          <w:lang w:val="vi-VN"/>
        </w:rPr>
      </w:pPr>
    </w:p>
    <w:p w14:paraId="3AEB614B" w14:textId="77777777" w:rsidR="00F977AE"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TRẦN VĂN THẢO</w:t>
      </w:r>
      <w:r>
        <w:rPr>
          <w:b/>
          <w:sz w:val="28"/>
          <w:szCs w:val="28"/>
          <w:lang w:val="vi-VN"/>
        </w:rPr>
        <w:t xml:space="preserve"> - </w:t>
      </w:r>
      <w:r>
        <w:rPr>
          <w:b/>
          <w:sz w:val="28"/>
          <w:szCs w:val="28"/>
        </w:rPr>
        <w:t>52000805</w:t>
      </w:r>
    </w:p>
    <w:p w14:paraId="73005655" w14:textId="77777777" w:rsidR="00F977AE" w:rsidRDefault="00000000">
      <w:pPr>
        <w:widowControl w:val="0"/>
        <w:suppressAutoHyphens/>
        <w:autoSpaceDE w:val="0"/>
        <w:autoSpaceDN w:val="0"/>
        <w:adjustRightInd w:val="0"/>
        <w:spacing w:before="0" w:after="0"/>
        <w:ind w:right="49" w:hanging="142"/>
        <w:jc w:val="center"/>
        <w:rPr>
          <w:b/>
          <w:sz w:val="28"/>
          <w:szCs w:val="28"/>
        </w:rPr>
      </w:pPr>
      <w:r>
        <w:rPr>
          <w:b/>
          <w:sz w:val="28"/>
          <w:szCs w:val="28"/>
        </w:rPr>
        <w:t>NGUYỄN VÕ CÔNG HUY</w:t>
      </w:r>
      <w:r>
        <w:rPr>
          <w:b/>
          <w:sz w:val="28"/>
          <w:szCs w:val="28"/>
          <w:lang w:val="vi-VN"/>
        </w:rPr>
        <w:t xml:space="preserve"> - </w:t>
      </w:r>
      <w:r>
        <w:rPr>
          <w:b/>
          <w:sz w:val="28"/>
          <w:szCs w:val="28"/>
        </w:rPr>
        <w:t>52000765</w:t>
      </w:r>
    </w:p>
    <w:p w14:paraId="6EFCDDC8" w14:textId="77777777" w:rsidR="00F977AE" w:rsidRDefault="00F977AE">
      <w:pPr>
        <w:pStyle w:val="BodyText"/>
        <w:rPr>
          <w:sz w:val="28"/>
          <w:lang w:val="vi-VN"/>
        </w:rPr>
      </w:pPr>
    </w:p>
    <w:p w14:paraId="75D538DD" w14:textId="77777777" w:rsidR="00F977AE" w:rsidRDefault="00F977AE">
      <w:pPr>
        <w:pStyle w:val="BodyText"/>
        <w:rPr>
          <w:sz w:val="28"/>
          <w:lang w:val="vi-VN"/>
        </w:rPr>
      </w:pPr>
    </w:p>
    <w:p w14:paraId="0FF37631" w14:textId="77777777" w:rsidR="00F977AE" w:rsidRDefault="00F977AE">
      <w:pPr>
        <w:pStyle w:val="BodyText"/>
        <w:rPr>
          <w:sz w:val="28"/>
          <w:lang w:val="vi-VN"/>
        </w:rPr>
      </w:pPr>
    </w:p>
    <w:p w14:paraId="0A09EBAE" w14:textId="56646408" w:rsidR="00F977AE" w:rsidRDefault="00000000">
      <w:pPr>
        <w:spacing w:line="276" w:lineRule="auto"/>
        <w:ind w:left="540" w:right="550"/>
        <w:jc w:val="center"/>
        <w:rPr>
          <w:sz w:val="44"/>
          <w:szCs w:val="44"/>
        </w:rPr>
      </w:pPr>
      <w:r>
        <w:rPr>
          <w:b/>
          <w:sz w:val="48"/>
          <w:szCs w:val="48"/>
        </w:rPr>
        <w:t xml:space="preserve">XÂY DỰNG HỆ THỐNG TƯ VẤN </w:t>
      </w:r>
      <w:r w:rsidR="00401576">
        <w:rPr>
          <w:b/>
          <w:sz w:val="48"/>
          <w:szCs w:val="48"/>
        </w:rPr>
        <w:t xml:space="preserve">TUYỂN SINH </w:t>
      </w:r>
      <w:r w:rsidR="00000E44">
        <w:rPr>
          <w:b/>
          <w:sz w:val="48"/>
          <w:szCs w:val="48"/>
        </w:rPr>
        <w:t xml:space="preserve">CHO </w:t>
      </w:r>
      <w:r>
        <w:rPr>
          <w:b/>
          <w:sz w:val="48"/>
          <w:szCs w:val="48"/>
        </w:rPr>
        <w:t>SINH VIÊN</w:t>
      </w:r>
    </w:p>
    <w:p w14:paraId="39A31654" w14:textId="77777777" w:rsidR="00F977AE" w:rsidRDefault="00F977AE">
      <w:pPr>
        <w:pStyle w:val="BodyText"/>
        <w:rPr>
          <w:sz w:val="50"/>
          <w:lang w:val="vi-VN"/>
        </w:rPr>
      </w:pPr>
    </w:p>
    <w:p w14:paraId="409C5D1F" w14:textId="77777777" w:rsidR="00F977AE" w:rsidRDefault="00000000">
      <w:pPr>
        <w:tabs>
          <w:tab w:val="left" w:pos="7830"/>
        </w:tabs>
        <w:spacing w:line="276" w:lineRule="auto"/>
        <w:ind w:left="446" w:right="461"/>
        <w:jc w:val="center"/>
        <w:rPr>
          <w:b/>
          <w:sz w:val="40"/>
          <w:szCs w:val="40"/>
        </w:rPr>
      </w:pPr>
      <w:r>
        <w:rPr>
          <w:b/>
          <w:sz w:val="40"/>
          <w:szCs w:val="40"/>
        </w:rPr>
        <w:t>DỰ ÁN CÔNG NGHỆ THÔNG TIN</w:t>
      </w:r>
    </w:p>
    <w:p w14:paraId="17C23E79" w14:textId="77777777" w:rsidR="00F977AE" w:rsidRDefault="00F977AE">
      <w:pPr>
        <w:pStyle w:val="BodyText"/>
        <w:tabs>
          <w:tab w:val="left" w:pos="3919"/>
        </w:tabs>
        <w:spacing w:line="276" w:lineRule="auto"/>
        <w:jc w:val="center"/>
        <w:rPr>
          <w:b/>
          <w:bCs/>
          <w:sz w:val="44"/>
          <w:szCs w:val="44"/>
          <w:lang w:val="en-US"/>
        </w:rPr>
      </w:pPr>
    </w:p>
    <w:p w14:paraId="11E36CBF" w14:textId="77777777" w:rsidR="00F977AE" w:rsidRDefault="00000000">
      <w:pPr>
        <w:pStyle w:val="BodyText"/>
        <w:tabs>
          <w:tab w:val="left" w:pos="3919"/>
        </w:tabs>
        <w:spacing w:line="276" w:lineRule="auto"/>
        <w:jc w:val="center"/>
        <w:rPr>
          <w:b/>
          <w:bCs/>
          <w:sz w:val="40"/>
          <w:szCs w:val="40"/>
          <w:lang w:val="en-US"/>
        </w:rPr>
      </w:pPr>
      <w:r>
        <w:rPr>
          <w:b/>
          <w:bCs/>
          <w:sz w:val="44"/>
          <w:szCs w:val="44"/>
          <w:lang w:val="en-US"/>
        </w:rPr>
        <w:t>T</w:t>
      </w:r>
      <w:r>
        <w:rPr>
          <w:b/>
          <w:bCs/>
          <w:sz w:val="44"/>
          <w:szCs w:val="44"/>
        </w:rPr>
        <w:t>ÍNH TOÁN THÔNG MINH</w:t>
      </w:r>
    </w:p>
    <w:p w14:paraId="5CCF851F" w14:textId="2F536AAD" w:rsidR="00F977AE" w:rsidRDefault="00A71121">
      <w:pPr>
        <w:pStyle w:val="BodyText"/>
        <w:tabs>
          <w:tab w:val="left" w:pos="3919"/>
        </w:tabs>
        <w:spacing w:line="276" w:lineRule="auto"/>
        <w:jc w:val="center"/>
        <w:rPr>
          <w:b/>
          <w:bCs/>
          <w:sz w:val="40"/>
          <w:szCs w:val="40"/>
          <w:lang w:val="en-US"/>
        </w:rPr>
      </w:pPr>
      <w:r>
        <w:rPr>
          <w:b/>
          <w:bCs/>
          <w:sz w:val="40"/>
          <w:szCs w:val="40"/>
          <w:lang w:val="en-US"/>
        </w:rPr>
        <w:t>VÀ HỆ THỐNG THÔNG TIN</w:t>
      </w:r>
    </w:p>
    <w:p w14:paraId="0B928E6F" w14:textId="77777777" w:rsidR="00A71121" w:rsidRDefault="00A71121">
      <w:pPr>
        <w:pStyle w:val="BodyText"/>
        <w:tabs>
          <w:tab w:val="left" w:pos="3919"/>
        </w:tabs>
        <w:spacing w:line="276" w:lineRule="auto"/>
        <w:jc w:val="center"/>
        <w:rPr>
          <w:b/>
          <w:bCs/>
          <w:sz w:val="40"/>
          <w:szCs w:val="40"/>
          <w:lang w:val="en-US"/>
        </w:rPr>
      </w:pPr>
    </w:p>
    <w:p w14:paraId="2032D6C6" w14:textId="77777777" w:rsidR="00F977AE" w:rsidRDefault="00000000">
      <w:pPr>
        <w:tabs>
          <w:tab w:val="center" w:pos="4730"/>
        </w:tabs>
        <w:ind w:right="49"/>
        <w:jc w:val="center"/>
        <w:rPr>
          <w:sz w:val="28"/>
          <w:szCs w:val="28"/>
        </w:rPr>
      </w:pPr>
      <w:r>
        <w:rPr>
          <w:sz w:val="28"/>
          <w:szCs w:val="28"/>
          <w:lang w:val="vi-VN"/>
        </w:rPr>
        <w:t>Người hướng dẫn</w:t>
      </w:r>
    </w:p>
    <w:p w14:paraId="59661B9B" w14:textId="77777777" w:rsidR="00F977AE" w:rsidRDefault="00000000">
      <w:pPr>
        <w:pStyle w:val="BodyText"/>
        <w:tabs>
          <w:tab w:val="left" w:pos="3919"/>
        </w:tabs>
        <w:spacing w:line="276" w:lineRule="auto"/>
        <w:jc w:val="center"/>
        <w:rPr>
          <w:sz w:val="26"/>
        </w:rPr>
      </w:pPr>
      <w:r>
        <w:rPr>
          <w:b/>
          <w:sz w:val="28"/>
          <w:szCs w:val="28"/>
          <w:lang w:val="en-US"/>
        </w:rPr>
        <w:t>T</w:t>
      </w:r>
      <w:r>
        <w:rPr>
          <w:b/>
          <w:sz w:val="28"/>
          <w:szCs w:val="28"/>
          <w:lang w:val="vi-VN"/>
        </w:rPr>
        <w:t xml:space="preserve">S. </w:t>
      </w:r>
      <w:r>
        <w:rPr>
          <w:b/>
          <w:sz w:val="28"/>
          <w:szCs w:val="28"/>
        </w:rPr>
        <w:t>TRẦN LƯƠNG QUỐC ĐẠI</w:t>
      </w:r>
    </w:p>
    <w:p w14:paraId="3D3DF38F" w14:textId="77777777" w:rsidR="00F977AE" w:rsidRDefault="00F977AE">
      <w:pPr>
        <w:rPr>
          <w:sz w:val="26"/>
          <w:lang w:val="vi-VN"/>
        </w:rPr>
      </w:pPr>
    </w:p>
    <w:p w14:paraId="0CB57E28" w14:textId="77777777" w:rsidR="00F977AE" w:rsidRDefault="00000000" w:rsidP="00A71121">
      <w:pPr>
        <w:spacing w:before="10"/>
        <w:jc w:val="center"/>
        <w:rPr>
          <w:b/>
          <w:sz w:val="28"/>
        </w:rPr>
        <w:sectPr w:rsidR="00F977AE" w:rsidSect="00F33B40">
          <w:headerReference w:type="default" r:id="rId10"/>
          <w:pgSz w:w="11906" w:h="16838"/>
          <w:pgMar w:top="1985" w:right="1134" w:bottom="1701" w:left="1985" w:header="720" w:footer="720" w:gutter="0"/>
          <w:cols w:space="720"/>
          <w:docGrid w:linePitch="360"/>
        </w:sectPr>
      </w:pPr>
      <w:r>
        <w:rPr>
          <w:b/>
          <w:sz w:val="28"/>
          <w:lang w:val="vi-VN"/>
        </w:rPr>
        <w:t>THÀNH PHỐ HỒ CHÍ MINH, NĂM</w:t>
      </w:r>
      <w:r>
        <w:rPr>
          <w:b/>
          <w:sz w:val="28"/>
        </w:rPr>
        <w:t xml:space="preserve"> 2024</w:t>
      </w:r>
    </w:p>
    <w:p w14:paraId="29B589C4" w14:textId="77777777" w:rsidR="00F977AE" w:rsidRDefault="00000000">
      <w:pPr>
        <w:jc w:val="center"/>
        <w:rPr>
          <w:b/>
          <w:bCs/>
          <w:sz w:val="32"/>
          <w:szCs w:val="32"/>
          <w:lang w:val="vi-VN"/>
        </w:rPr>
      </w:pPr>
      <w:r>
        <w:rPr>
          <w:b/>
          <w:bCs/>
          <w:sz w:val="32"/>
          <w:szCs w:val="32"/>
          <w:lang w:val="vi-VN"/>
        </w:rPr>
        <w:lastRenderedPageBreak/>
        <w:t>LỜI CẢM ƠN</w:t>
      </w:r>
    </w:p>
    <w:p w14:paraId="3472F7C0" w14:textId="77777777" w:rsidR="00F977AE" w:rsidRDefault="00F977AE">
      <w:pPr>
        <w:pStyle w:val="Nidungvnbn"/>
      </w:pPr>
    </w:p>
    <w:p w14:paraId="24301FEA" w14:textId="0CEC34EA" w:rsidR="00C21D99" w:rsidRPr="00C21D99" w:rsidRDefault="00C21D99" w:rsidP="00C21D99">
      <w:pPr>
        <w:pStyle w:val="Nidungvnbn"/>
      </w:pPr>
      <w:r w:rsidRPr="00C21D99">
        <w:t>Lời nói đầu tiên, chúng em xin gửi lời cảm ơn chân thành nhất, đặc bi</w:t>
      </w:r>
      <w:r w:rsidR="004C46A4">
        <w:t>ệ</w:t>
      </w:r>
      <w:r w:rsidRPr="00C21D99">
        <w:t xml:space="preserve">t nhất đến </w:t>
      </w:r>
      <w:r>
        <w:rPr>
          <w:b/>
          <w:bCs/>
          <w:i/>
          <w:iCs/>
        </w:rPr>
        <w:t>TS Trần Lương Quốc Đại</w:t>
      </w:r>
      <w:r w:rsidRPr="00C21D99">
        <w:t xml:space="preserve"> đã </w:t>
      </w:r>
      <w:r w:rsidR="009A0A40">
        <w:t>hỗ trợ</w:t>
      </w:r>
      <w:r w:rsidRPr="00C21D99">
        <w:t xml:space="preserve"> và truyền đạt những kiến thức quý báo cũng như đã tạo mọi điều kiện thuận lợi nhất để chúng em được tiếp cận và hoàn thành </w:t>
      </w:r>
      <w:r w:rsidR="00C86639">
        <w:t>môn Dự án công nghệ thông tin</w:t>
      </w:r>
      <w:r w:rsidRPr="00C21D99">
        <w:t>.</w:t>
      </w:r>
    </w:p>
    <w:p w14:paraId="654508FB" w14:textId="77777777" w:rsidR="00C21D99" w:rsidRPr="00C21D99" w:rsidRDefault="00C21D99" w:rsidP="00C21D99">
      <w:pPr>
        <w:pStyle w:val="Nidungvnbn"/>
      </w:pPr>
      <w:r w:rsidRPr="00C21D99">
        <w:t xml:space="preserve">Với thời gian và trình độ còn hạn chế, bài báo cáo không thể tránh khỏi những thiếu sót. Kính mong thầy sẽ chỉ bảo cũng như là đóng góp ý kiến để bài báo cáo của chúng em ngày càng dần hoàn thiện hơn. Đó sẽ là hành trang quý giá để chúng em có thể hoàn thiện về kĩ năng và kiến thức liên quan đến những vấn đề sau này. </w:t>
      </w:r>
    </w:p>
    <w:p w14:paraId="7BC663B1" w14:textId="135640E3" w:rsidR="00F977AE" w:rsidRDefault="00C21D99" w:rsidP="00C21D99">
      <w:pPr>
        <w:pStyle w:val="Nidungvnbn"/>
        <w:rPr>
          <w:b/>
          <w:bCs/>
          <w:sz w:val="32"/>
          <w:szCs w:val="32"/>
          <w:lang w:val="vi-VN"/>
        </w:rPr>
      </w:pPr>
      <w:r w:rsidRPr="00C21D99">
        <w:t xml:space="preserve">Lời cuối cùng, chúng em xin kính chúc thầy thật nhiều sức khỏe, thành công, hạnh phúc và luôn giữ mãi sự nhiệt huyết để có thể giúp thêm thật nhiều thế hệ sinh viên Trường Đại Học Tôn Đức Thắng có nhiều sự tự tin và vững kiến thức với </w:t>
      </w:r>
      <w:r w:rsidR="00E97D48">
        <w:t>môn Dự án công nghệ thông tin</w:t>
      </w:r>
      <w:r w:rsidRPr="00C21D99">
        <w:t xml:space="preserve">. Ngọn lửa của môn học sẽ ngày càng được lan tỏa rộng rãi nhiều hơn!  </w:t>
      </w:r>
    </w:p>
    <w:p w14:paraId="04EB78C9" w14:textId="5E2CF030" w:rsidR="00F977AE" w:rsidRDefault="00000000">
      <w:pPr>
        <w:ind w:left="3600"/>
        <w:jc w:val="center"/>
        <w:rPr>
          <w:i/>
          <w:sz w:val="26"/>
          <w:szCs w:val="26"/>
          <w:lang w:val="vi-VN"/>
        </w:rPr>
      </w:pPr>
      <w:r>
        <w:rPr>
          <w:b/>
          <w:bCs/>
          <w:sz w:val="32"/>
          <w:szCs w:val="32"/>
          <w:lang w:val="vi-VN"/>
        </w:rPr>
        <w:t xml:space="preserve"> </w:t>
      </w:r>
      <w:r>
        <w:rPr>
          <w:i/>
          <w:sz w:val="26"/>
          <w:szCs w:val="26"/>
          <w:lang w:val="vi-VN"/>
        </w:rPr>
        <w:t>TP. Hồ Chí Minh, ngày</w:t>
      </w:r>
      <w:r>
        <w:rPr>
          <w:i/>
          <w:sz w:val="26"/>
          <w:szCs w:val="26"/>
        </w:rPr>
        <w:t xml:space="preserve"> 03 </w:t>
      </w:r>
      <w:r>
        <w:rPr>
          <w:i/>
          <w:sz w:val="26"/>
          <w:szCs w:val="26"/>
          <w:lang w:val="vi-VN"/>
        </w:rPr>
        <w:t>tháng</w:t>
      </w:r>
      <w:r w:rsidR="00802970">
        <w:rPr>
          <w:i/>
          <w:sz w:val="26"/>
          <w:szCs w:val="26"/>
          <w:lang w:val="vi-VN"/>
        </w:rPr>
        <w:t xml:space="preserve"> </w:t>
      </w:r>
      <w:r>
        <w:rPr>
          <w:i/>
          <w:sz w:val="26"/>
          <w:szCs w:val="26"/>
        </w:rPr>
        <w:t xml:space="preserve">03 </w:t>
      </w:r>
      <w:r>
        <w:rPr>
          <w:i/>
          <w:sz w:val="26"/>
          <w:szCs w:val="26"/>
          <w:lang w:val="vi-VN"/>
        </w:rPr>
        <w:t>năm 20</w:t>
      </w:r>
      <w:r>
        <w:rPr>
          <w:i/>
          <w:sz w:val="26"/>
          <w:szCs w:val="26"/>
        </w:rPr>
        <w:t>24</w:t>
      </w:r>
      <w:r>
        <w:rPr>
          <w:i/>
          <w:sz w:val="26"/>
          <w:szCs w:val="26"/>
          <w:lang w:val="vi-VN"/>
        </w:rPr>
        <w:t xml:space="preserve">     </w:t>
      </w:r>
    </w:p>
    <w:p w14:paraId="588577AE" w14:textId="77777777" w:rsidR="00F977AE" w:rsidRDefault="00000000">
      <w:pPr>
        <w:ind w:left="3600"/>
        <w:jc w:val="center"/>
        <w:rPr>
          <w:i/>
          <w:sz w:val="26"/>
          <w:szCs w:val="26"/>
          <w:lang w:val="vi-VN"/>
        </w:rPr>
      </w:pPr>
      <w:r>
        <w:rPr>
          <w:i/>
          <w:sz w:val="26"/>
          <w:szCs w:val="26"/>
          <w:lang w:val="vi-VN"/>
        </w:rPr>
        <w:t>Tác giả</w:t>
      </w:r>
    </w:p>
    <w:p w14:paraId="134D450D" w14:textId="77777777" w:rsidR="00F977AE" w:rsidRDefault="00000000">
      <w:pPr>
        <w:ind w:left="3211" w:firstLine="360"/>
        <w:jc w:val="center"/>
        <w:rPr>
          <w:i/>
          <w:sz w:val="26"/>
          <w:szCs w:val="26"/>
          <w:lang w:val="vi-VN"/>
        </w:rPr>
      </w:pPr>
      <w:r>
        <w:rPr>
          <w:i/>
          <w:sz w:val="26"/>
          <w:szCs w:val="26"/>
          <w:lang w:val="vi-VN"/>
        </w:rPr>
        <w:t>(Ký tên và ghi rõ họ tên)</w:t>
      </w:r>
    </w:p>
    <w:p w14:paraId="11483ED7" w14:textId="42F83F45" w:rsidR="00802970" w:rsidRDefault="00802970">
      <w:pPr>
        <w:ind w:left="3211" w:firstLine="360"/>
        <w:jc w:val="center"/>
        <w:rPr>
          <w:i/>
          <w:sz w:val="26"/>
          <w:szCs w:val="26"/>
          <w:lang w:val="vi-VN"/>
        </w:rPr>
      </w:pPr>
      <w:r>
        <w:rPr>
          <w:i/>
          <w:sz w:val="26"/>
          <w:szCs w:val="26"/>
          <w:lang w:val="vi-VN"/>
        </w:rPr>
        <w:t>N.V.C Huy</w:t>
      </w:r>
    </w:p>
    <w:p w14:paraId="419E2C24" w14:textId="2DD743B3" w:rsidR="00802970" w:rsidRDefault="00802970">
      <w:pPr>
        <w:ind w:left="3211" w:firstLine="360"/>
        <w:jc w:val="center"/>
        <w:rPr>
          <w:i/>
          <w:sz w:val="26"/>
          <w:szCs w:val="26"/>
          <w:lang w:val="vi-VN"/>
        </w:rPr>
      </w:pPr>
      <w:r>
        <w:rPr>
          <w:i/>
          <w:sz w:val="26"/>
          <w:szCs w:val="26"/>
          <w:lang w:val="vi-VN"/>
        </w:rPr>
        <w:t>Nguyễn Võ Công Huy</w:t>
      </w:r>
    </w:p>
    <w:p w14:paraId="411C0A08" w14:textId="77777777" w:rsidR="00802970" w:rsidRDefault="00802970">
      <w:pPr>
        <w:ind w:left="3211" w:firstLine="360"/>
        <w:jc w:val="center"/>
        <w:rPr>
          <w:i/>
          <w:sz w:val="26"/>
          <w:szCs w:val="26"/>
          <w:lang w:val="vi-VN"/>
        </w:rPr>
      </w:pPr>
    </w:p>
    <w:p w14:paraId="4C8031EC" w14:textId="37F9E6F3" w:rsidR="00802970" w:rsidRDefault="00802970">
      <w:pPr>
        <w:ind w:left="3211" w:firstLine="360"/>
        <w:jc w:val="center"/>
        <w:rPr>
          <w:i/>
          <w:sz w:val="26"/>
          <w:szCs w:val="26"/>
          <w:lang w:val="vi-VN"/>
        </w:rPr>
      </w:pPr>
      <w:r>
        <w:rPr>
          <w:i/>
          <w:sz w:val="26"/>
          <w:szCs w:val="26"/>
          <w:lang w:val="vi-VN"/>
        </w:rPr>
        <w:t>T.V Thảo</w:t>
      </w:r>
    </w:p>
    <w:p w14:paraId="57CD9DAC" w14:textId="01BBDFF1" w:rsidR="00802970" w:rsidRDefault="00802970">
      <w:pPr>
        <w:ind w:left="3211" w:firstLine="360"/>
        <w:jc w:val="center"/>
        <w:rPr>
          <w:i/>
          <w:sz w:val="26"/>
          <w:szCs w:val="26"/>
          <w:lang w:val="vi-VN"/>
        </w:rPr>
      </w:pPr>
      <w:r>
        <w:rPr>
          <w:i/>
          <w:sz w:val="26"/>
          <w:szCs w:val="26"/>
          <w:lang w:val="vi-VN"/>
        </w:rPr>
        <w:t>Trần Văn Thảo</w:t>
      </w:r>
    </w:p>
    <w:p w14:paraId="1D56B7FB" w14:textId="12B8660E" w:rsidR="00F977AE" w:rsidRDefault="00802970">
      <w:pPr>
        <w:pStyle w:val="Nidungvnbn"/>
        <w:rPr>
          <w:b/>
          <w:bCs/>
          <w:sz w:val="32"/>
          <w:szCs w:val="32"/>
        </w:rPr>
      </w:pPr>
      <w:r>
        <w:rPr>
          <w:b/>
          <w:bCs/>
          <w:sz w:val="32"/>
          <w:szCs w:val="32"/>
        </w:rPr>
        <w:tab/>
      </w:r>
      <w:r>
        <w:rPr>
          <w:b/>
          <w:bCs/>
          <w:sz w:val="32"/>
          <w:szCs w:val="32"/>
        </w:rPr>
        <w:tab/>
      </w:r>
      <w:r>
        <w:rPr>
          <w:b/>
          <w:bCs/>
          <w:sz w:val="32"/>
          <w:szCs w:val="32"/>
        </w:rPr>
        <w:tab/>
      </w:r>
    </w:p>
    <w:p w14:paraId="165EBA59" w14:textId="0BB7617C" w:rsidR="00802970" w:rsidRDefault="00802970">
      <w:pPr>
        <w:pStyle w:val="Nidungvnbn"/>
        <w:rPr>
          <w:b/>
          <w:bCs/>
          <w:sz w:val="32"/>
          <w:szCs w:val="32"/>
        </w:rPr>
        <w:sectPr w:rsidR="00802970" w:rsidSect="00F33B40">
          <w:headerReference w:type="default" r:id="rId11"/>
          <w:pgSz w:w="11906" w:h="16838"/>
          <w:pgMar w:top="1985" w:right="1134" w:bottom="1701" w:left="1985" w:header="720" w:footer="720" w:gutter="0"/>
          <w:pgNumType w:fmt="lowerRoman" w:start="1"/>
          <w:cols w:space="720"/>
          <w:docGrid w:linePitch="360"/>
        </w:sectPr>
      </w:pPr>
      <w:r>
        <w:rPr>
          <w:b/>
          <w:bCs/>
          <w:sz w:val="32"/>
          <w:szCs w:val="32"/>
        </w:rPr>
        <w:tab/>
      </w:r>
      <w:r>
        <w:rPr>
          <w:b/>
          <w:bCs/>
          <w:sz w:val="32"/>
          <w:szCs w:val="32"/>
        </w:rPr>
        <w:tab/>
      </w:r>
    </w:p>
    <w:p w14:paraId="4B1FABC4" w14:textId="77777777" w:rsidR="00F977AE" w:rsidRDefault="00000000">
      <w:pPr>
        <w:spacing w:before="103" w:line="362" w:lineRule="auto"/>
        <w:ind w:right="10"/>
        <w:jc w:val="center"/>
        <w:rPr>
          <w:b/>
          <w:sz w:val="32"/>
          <w:lang w:val="vi-VN"/>
        </w:rPr>
      </w:pPr>
      <w:r>
        <w:rPr>
          <w:b/>
          <w:sz w:val="32"/>
          <w:lang w:val="vi-VN"/>
        </w:rPr>
        <w:lastRenderedPageBreak/>
        <w:t xml:space="preserve">CÔNG TRÌNH ĐƯỢC HOÀN THÀNH </w:t>
      </w:r>
    </w:p>
    <w:p w14:paraId="190D6A54" w14:textId="77777777" w:rsidR="00F977AE" w:rsidRDefault="00000000">
      <w:pPr>
        <w:spacing w:before="103" w:line="362" w:lineRule="auto"/>
        <w:ind w:right="10"/>
        <w:jc w:val="center"/>
        <w:rPr>
          <w:b/>
          <w:sz w:val="32"/>
          <w:lang w:val="vi-VN"/>
        </w:rPr>
      </w:pPr>
      <w:r>
        <w:rPr>
          <w:b/>
          <w:sz w:val="32"/>
          <w:lang w:val="vi-VN"/>
        </w:rPr>
        <w:t>TẠI TRƯỜNG ĐẠI HỌC TÔN ĐỨC THẮNG</w:t>
      </w:r>
    </w:p>
    <w:p w14:paraId="32B4D01D" w14:textId="77777777" w:rsidR="00F977AE" w:rsidRDefault="00000000">
      <w:pPr>
        <w:pStyle w:val="BodyText"/>
        <w:spacing w:before="181" w:line="364" w:lineRule="auto"/>
        <w:ind w:left="147" w:right="280" w:firstLine="676"/>
        <w:jc w:val="both"/>
        <w:rPr>
          <w:sz w:val="26"/>
          <w:szCs w:val="26"/>
          <w:lang w:val="vi-VN"/>
        </w:rPr>
      </w:pPr>
      <w:r>
        <w:rPr>
          <w:sz w:val="26"/>
          <w:szCs w:val="26"/>
          <w:lang w:val="vi-VN"/>
        </w:rPr>
        <w:t xml:space="preserve">Tôi </w:t>
      </w:r>
      <w:r>
        <w:rPr>
          <w:spacing w:val="-3"/>
          <w:sz w:val="26"/>
          <w:szCs w:val="26"/>
          <w:lang w:val="vi-VN"/>
        </w:rPr>
        <w:t xml:space="preserve">xin </w:t>
      </w:r>
      <w:r>
        <w:rPr>
          <w:sz w:val="26"/>
          <w:szCs w:val="26"/>
          <w:lang w:val="vi-VN"/>
        </w:rPr>
        <w:t xml:space="preserve">cam đoan </w:t>
      </w:r>
      <w:r>
        <w:rPr>
          <w:spacing w:val="3"/>
          <w:sz w:val="26"/>
          <w:szCs w:val="26"/>
          <w:lang w:val="vi-VN"/>
        </w:rPr>
        <w:t xml:space="preserve">đây </w:t>
      </w:r>
      <w:r>
        <w:rPr>
          <w:sz w:val="26"/>
          <w:szCs w:val="26"/>
          <w:lang w:val="vi-VN"/>
        </w:rPr>
        <w:t>là công trình nghiên cứu của riêng tôi và được sự hướng dẫn khoa học của</w:t>
      </w:r>
      <w:r>
        <w:rPr>
          <w:sz w:val="26"/>
          <w:szCs w:val="26"/>
          <w:lang w:val="en-US"/>
        </w:rPr>
        <w:t xml:space="preserve"> TS. </w:t>
      </w:r>
      <w:r>
        <w:rPr>
          <w:sz w:val="26"/>
          <w:szCs w:val="26"/>
        </w:rPr>
        <w:t>Trần Lương Quốc Đại</w:t>
      </w:r>
      <w:r>
        <w:rPr>
          <w:sz w:val="26"/>
          <w:szCs w:val="26"/>
          <w:lang w:val="vi-VN"/>
        </w:rPr>
        <w:t xml:space="preserve">. Các </w:t>
      </w:r>
      <w:r>
        <w:rPr>
          <w:spacing w:val="3"/>
          <w:sz w:val="26"/>
          <w:szCs w:val="26"/>
          <w:lang w:val="vi-VN"/>
        </w:rPr>
        <w:t xml:space="preserve">nội </w:t>
      </w:r>
      <w:r>
        <w:rPr>
          <w:sz w:val="26"/>
          <w:szCs w:val="26"/>
          <w:lang w:val="vi-VN"/>
        </w:rPr>
        <w:t xml:space="preserve">dung nghiên cứu, kết quả trong đề tài </w:t>
      </w:r>
      <w:r>
        <w:rPr>
          <w:spacing w:val="3"/>
          <w:sz w:val="26"/>
          <w:szCs w:val="26"/>
          <w:lang w:val="vi-VN"/>
        </w:rPr>
        <w:t xml:space="preserve">này </w:t>
      </w:r>
      <w:r>
        <w:rPr>
          <w:sz w:val="26"/>
          <w:szCs w:val="26"/>
          <w:lang w:val="vi-VN"/>
        </w:rPr>
        <w:t xml:space="preserve">là trung thực và chưa công bố dưới bất </w:t>
      </w:r>
      <w:r>
        <w:rPr>
          <w:spacing w:val="3"/>
          <w:sz w:val="26"/>
          <w:szCs w:val="26"/>
          <w:lang w:val="vi-VN"/>
        </w:rPr>
        <w:t xml:space="preserve">kỳ </w:t>
      </w:r>
      <w:r>
        <w:rPr>
          <w:sz w:val="26"/>
          <w:szCs w:val="26"/>
          <w:lang w:val="vi-VN"/>
        </w:rPr>
        <w:t xml:space="preserve">hình thức nào trước đây. Những </w:t>
      </w:r>
      <w:r>
        <w:rPr>
          <w:spacing w:val="-5"/>
          <w:sz w:val="26"/>
          <w:szCs w:val="26"/>
          <w:lang w:val="vi-VN"/>
        </w:rPr>
        <w:t xml:space="preserve">số </w:t>
      </w:r>
      <w:r>
        <w:rPr>
          <w:sz w:val="26"/>
          <w:szCs w:val="26"/>
          <w:lang w:val="vi-VN"/>
        </w:rPr>
        <w:t xml:space="preserve">liệu trong các bảng biểu phục vụ cho việc phân tích, nhận xét, đánh giá được chính tác giả thu thập </w:t>
      </w:r>
      <w:r>
        <w:rPr>
          <w:spacing w:val="-3"/>
          <w:sz w:val="26"/>
          <w:szCs w:val="26"/>
          <w:lang w:val="vi-VN"/>
        </w:rPr>
        <w:t xml:space="preserve">từ </w:t>
      </w:r>
      <w:r>
        <w:rPr>
          <w:sz w:val="26"/>
          <w:szCs w:val="26"/>
          <w:lang w:val="vi-VN"/>
        </w:rPr>
        <w:t>các nguồn khác</w:t>
      </w:r>
      <w:r>
        <w:rPr>
          <w:spacing w:val="23"/>
          <w:sz w:val="26"/>
          <w:szCs w:val="26"/>
          <w:lang w:val="vi-VN"/>
        </w:rPr>
        <w:t xml:space="preserve"> </w:t>
      </w:r>
      <w:r>
        <w:rPr>
          <w:sz w:val="26"/>
          <w:szCs w:val="26"/>
          <w:lang w:val="vi-VN"/>
        </w:rPr>
        <w:t>nhau có ghi rõ trong phần tài liệu tham khảo.</w:t>
      </w:r>
    </w:p>
    <w:p w14:paraId="5DA0B9D5" w14:textId="77777777" w:rsidR="00F977AE" w:rsidRDefault="0000000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Pr>
          <w:sz w:val="26"/>
          <w:szCs w:val="26"/>
          <w:lang w:val="en-US"/>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7A05FD49" w14:textId="77777777" w:rsidR="00F977AE" w:rsidRDefault="00000000">
      <w:pPr>
        <w:pStyle w:val="BodyText"/>
        <w:spacing w:before="181" w:line="364" w:lineRule="auto"/>
        <w:ind w:left="147" w:right="280" w:firstLine="676"/>
        <w:jc w:val="both"/>
        <w:rPr>
          <w:sz w:val="26"/>
          <w:szCs w:val="26"/>
          <w:lang w:val="vi-VN"/>
        </w:rPr>
      </w:pPr>
      <w:r>
        <w:rPr>
          <w:b/>
          <w:bCs/>
          <w:sz w:val="26"/>
          <w:szCs w:val="26"/>
          <w:lang w:val="vi-VN"/>
        </w:rPr>
        <w:t xml:space="preserve">Nếu phát hiện có bất kỳ sự gian lận nào tôi xin hoàn toàn chịu trách nhiệm về nội dung </w:t>
      </w:r>
      <w:r>
        <w:rPr>
          <w:b/>
          <w:bCs/>
          <w:sz w:val="26"/>
          <w:szCs w:val="26"/>
          <w:lang w:val="en-US"/>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 tôi gây ra trong quá trình thực hiện (nếu có).</w:t>
      </w:r>
    </w:p>
    <w:p w14:paraId="52D2E2B6" w14:textId="77777777" w:rsidR="00F977AE" w:rsidRDefault="00000000">
      <w:pPr>
        <w:spacing w:before="240"/>
        <w:ind w:left="3828"/>
        <w:jc w:val="center"/>
        <w:rPr>
          <w:i/>
          <w:sz w:val="26"/>
          <w:szCs w:val="26"/>
        </w:rPr>
      </w:pPr>
      <w:r>
        <w:rPr>
          <w:i/>
          <w:sz w:val="26"/>
          <w:szCs w:val="26"/>
          <w:lang w:val="vi-VN"/>
        </w:rPr>
        <w:t xml:space="preserve">TP. Hồ Chí Minh, ngày </w:t>
      </w:r>
      <w:r>
        <w:rPr>
          <w:i/>
          <w:sz w:val="26"/>
          <w:szCs w:val="26"/>
        </w:rPr>
        <w:t>03</w:t>
      </w:r>
      <w:r>
        <w:rPr>
          <w:i/>
          <w:sz w:val="26"/>
          <w:szCs w:val="26"/>
          <w:lang w:val="vi-VN"/>
        </w:rPr>
        <w:t xml:space="preserve"> tháng </w:t>
      </w:r>
      <w:r>
        <w:rPr>
          <w:i/>
          <w:sz w:val="26"/>
          <w:szCs w:val="26"/>
        </w:rPr>
        <w:t xml:space="preserve">03 </w:t>
      </w:r>
      <w:r>
        <w:rPr>
          <w:i/>
          <w:sz w:val="26"/>
          <w:szCs w:val="26"/>
          <w:lang w:val="vi-VN"/>
        </w:rPr>
        <w:t>năm</w:t>
      </w:r>
      <w:r>
        <w:rPr>
          <w:i/>
          <w:sz w:val="26"/>
          <w:szCs w:val="26"/>
        </w:rPr>
        <w:t xml:space="preserve"> 2024</w:t>
      </w:r>
    </w:p>
    <w:p w14:paraId="7F50506E" w14:textId="77777777" w:rsidR="00F977AE" w:rsidRDefault="00000000">
      <w:pPr>
        <w:spacing w:before="141"/>
        <w:ind w:left="3932" w:right="828"/>
        <w:jc w:val="center"/>
        <w:rPr>
          <w:i/>
          <w:sz w:val="26"/>
          <w:szCs w:val="26"/>
          <w:lang w:val="vi-VN"/>
        </w:rPr>
      </w:pPr>
      <w:r>
        <w:rPr>
          <w:i/>
          <w:sz w:val="26"/>
          <w:szCs w:val="26"/>
          <w:lang w:val="vi-VN"/>
        </w:rPr>
        <w:t>Tác giả</w:t>
      </w:r>
    </w:p>
    <w:p w14:paraId="472A96E1" w14:textId="77777777" w:rsidR="00F977AE" w:rsidRDefault="00000000">
      <w:pPr>
        <w:spacing w:before="147"/>
        <w:ind w:left="3940" w:right="828"/>
        <w:jc w:val="center"/>
        <w:rPr>
          <w:i/>
          <w:sz w:val="26"/>
          <w:szCs w:val="26"/>
          <w:lang w:val="vi-VN"/>
        </w:rPr>
      </w:pPr>
      <w:r>
        <w:rPr>
          <w:i/>
          <w:sz w:val="26"/>
          <w:szCs w:val="26"/>
          <w:lang w:val="vi-VN"/>
        </w:rPr>
        <w:t>(Ký tên và ghi rõ họ tên)</w:t>
      </w:r>
    </w:p>
    <w:p w14:paraId="554C832B" w14:textId="4F8192F2" w:rsidR="004C46A4" w:rsidRDefault="004C46A4">
      <w:pPr>
        <w:spacing w:before="147"/>
        <w:ind w:left="3940" w:right="828"/>
        <w:jc w:val="center"/>
        <w:rPr>
          <w:i/>
          <w:sz w:val="26"/>
          <w:szCs w:val="26"/>
          <w:lang w:val="vi-VN"/>
        </w:rPr>
      </w:pPr>
      <w:r>
        <w:rPr>
          <w:i/>
          <w:sz w:val="26"/>
          <w:szCs w:val="26"/>
          <w:lang w:val="vi-VN"/>
        </w:rPr>
        <w:t>N.V.C Huy</w:t>
      </w:r>
    </w:p>
    <w:p w14:paraId="3E593706" w14:textId="64586550" w:rsidR="003967CD" w:rsidRDefault="003967CD">
      <w:pPr>
        <w:spacing w:before="147"/>
        <w:ind w:left="3940" w:right="828"/>
        <w:jc w:val="center"/>
        <w:rPr>
          <w:i/>
          <w:sz w:val="26"/>
          <w:szCs w:val="26"/>
          <w:lang w:val="vi-VN"/>
        </w:rPr>
      </w:pPr>
      <w:r>
        <w:rPr>
          <w:i/>
          <w:sz w:val="26"/>
          <w:szCs w:val="26"/>
          <w:lang w:val="vi-VN"/>
        </w:rPr>
        <w:t>Nguyễn Võ Công Huy</w:t>
      </w:r>
    </w:p>
    <w:p w14:paraId="0EEDC12C" w14:textId="77777777" w:rsidR="003967CD" w:rsidRDefault="003967CD">
      <w:pPr>
        <w:spacing w:before="147"/>
        <w:ind w:left="3940" w:right="828"/>
        <w:jc w:val="center"/>
        <w:rPr>
          <w:i/>
          <w:sz w:val="26"/>
          <w:szCs w:val="26"/>
          <w:lang w:val="vi-VN"/>
        </w:rPr>
      </w:pPr>
    </w:p>
    <w:p w14:paraId="0F1B7525" w14:textId="3CB31467" w:rsidR="003967CD" w:rsidRDefault="003967CD">
      <w:pPr>
        <w:spacing w:before="147"/>
        <w:ind w:left="3940" w:right="828"/>
        <w:jc w:val="center"/>
        <w:rPr>
          <w:i/>
          <w:sz w:val="26"/>
          <w:szCs w:val="26"/>
          <w:lang w:val="vi-VN"/>
        </w:rPr>
      </w:pPr>
      <w:r>
        <w:rPr>
          <w:i/>
          <w:sz w:val="26"/>
          <w:szCs w:val="26"/>
          <w:lang w:val="vi-VN"/>
        </w:rPr>
        <w:t>T.V Thảo</w:t>
      </w:r>
    </w:p>
    <w:p w14:paraId="6FD182D2" w14:textId="41E08849" w:rsidR="003967CD" w:rsidRDefault="003967CD">
      <w:pPr>
        <w:spacing w:before="147"/>
        <w:ind w:left="3940" w:right="828"/>
        <w:jc w:val="center"/>
        <w:rPr>
          <w:i/>
          <w:sz w:val="26"/>
          <w:szCs w:val="26"/>
          <w:lang w:val="vi-VN"/>
        </w:rPr>
      </w:pPr>
      <w:r>
        <w:rPr>
          <w:i/>
          <w:sz w:val="26"/>
          <w:szCs w:val="26"/>
          <w:lang w:val="vi-VN"/>
        </w:rPr>
        <w:t>Trần Văn Thảo</w:t>
      </w:r>
    </w:p>
    <w:p w14:paraId="47EB0696" w14:textId="77777777" w:rsidR="00F977AE" w:rsidRDefault="00F977AE">
      <w:pPr>
        <w:tabs>
          <w:tab w:val="center" w:pos="6379"/>
        </w:tabs>
        <w:spacing w:after="200" w:line="276" w:lineRule="auto"/>
        <w:rPr>
          <w:i/>
          <w:sz w:val="26"/>
          <w:szCs w:val="26"/>
          <w:lang w:val="vi-VN"/>
        </w:rPr>
      </w:pPr>
    </w:p>
    <w:p w14:paraId="1E6881F5" w14:textId="77777777" w:rsidR="00F977AE" w:rsidRDefault="00F977AE">
      <w:pPr>
        <w:tabs>
          <w:tab w:val="center" w:pos="6379"/>
        </w:tabs>
        <w:spacing w:after="200" w:line="276" w:lineRule="auto"/>
        <w:rPr>
          <w:i/>
          <w:sz w:val="26"/>
          <w:szCs w:val="26"/>
          <w:lang w:val="vi-VN"/>
        </w:rPr>
      </w:pPr>
    </w:p>
    <w:p w14:paraId="1D269129" w14:textId="77777777" w:rsidR="00F977AE" w:rsidRDefault="00000000" w:rsidP="00A70E1A">
      <w:pPr>
        <w:tabs>
          <w:tab w:val="center" w:pos="4111"/>
        </w:tabs>
        <w:spacing w:after="200" w:line="276" w:lineRule="auto"/>
        <w:rPr>
          <w:i/>
          <w:sz w:val="26"/>
          <w:szCs w:val="26"/>
        </w:rPr>
      </w:pPr>
      <w:r>
        <w:rPr>
          <w:i/>
          <w:sz w:val="26"/>
          <w:szCs w:val="26"/>
        </w:rPr>
        <w:tab/>
      </w:r>
    </w:p>
    <w:p w14:paraId="6B9B9E3E" w14:textId="77777777" w:rsidR="00F977AE" w:rsidRDefault="00F977AE">
      <w:pPr>
        <w:pStyle w:val="Tiucctrangmu"/>
        <w:rPr>
          <w:lang w:val="vi-VN"/>
        </w:rPr>
        <w:sectPr w:rsidR="00F977AE" w:rsidSect="00F33B40">
          <w:pgSz w:w="11906" w:h="16838"/>
          <w:pgMar w:top="1985" w:right="1134" w:bottom="1701" w:left="1985" w:header="720" w:footer="720" w:gutter="0"/>
          <w:pgNumType w:fmt="lowerRoman"/>
          <w:cols w:space="720"/>
          <w:docGrid w:linePitch="360"/>
        </w:sectPr>
      </w:pPr>
    </w:p>
    <w:p w14:paraId="4C12B43F" w14:textId="7AA1EFC3" w:rsidR="00F977AE" w:rsidRDefault="00000000">
      <w:pPr>
        <w:overflowPunct w:val="0"/>
        <w:adjustRightInd w:val="0"/>
        <w:spacing w:line="360" w:lineRule="auto"/>
        <w:jc w:val="center"/>
        <w:textAlignment w:val="baseline"/>
        <w:rPr>
          <w:b/>
          <w:bCs/>
          <w:sz w:val="32"/>
          <w:szCs w:val="32"/>
          <w:lang w:val="vi-VN"/>
        </w:rPr>
      </w:pPr>
      <w:r>
        <w:rPr>
          <w:b/>
          <w:bCs/>
          <w:sz w:val="32"/>
          <w:szCs w:val="32"/>
          <w:lang w:val="vi-VN"/>
        </w:rPr>
        <w:lastRenderedPageBreak/>
        <w:t>XÂY DỰNG HỆ THỐNG TƯ VẤN</w:t>
      </w:r>
      <w:r w:rsidR="00A70E1A">
        <w:rPr>
          <w:b/>
          <w:bCs/>
          <w:sz w:val="32"/>
          <w:szCs w:val="32"/>
          <w:lang w:val="vi-VN"/>
        </w:rPr>
        <w:t xml:space="preserve"> TUYỂN SINH</w:t>
      </w:r>
      <w:r w:rsidR="00925258">
        <w:rPr>
          <w:b/>
          <w:bCs/>
          <w:sz w:val="32"/>
          <w:szCs w:val="32"/>
          <w:lang w:val="vi-VN"/>
        </w:rPr>
        <w:t xml:space="preserve"> CHO</w:t>
      </w:r>
      <w:r>
        <w:rPr>
          <w:b/>
          <w:bCs/>
          <w:sz w:val="32"/>
          <w:szCs w:val="32"/>
          <w:lang w:val="vi-VN"/>
        </w:rPr>
        <w:t xml:space="preserve"> SINH VIÊN </w:t>
      </w:r>
    </w:p>
    <w:p w14:paraId="0499BB51" w14:textId="77777777" w:rsidR="00F977AE" w:rsidRDefault="0000000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18B3D185" w14:textId="77777777" w:rsidR="00F977AE" w:rsidRDefault="00F977AE" w:rsidP="00867EB3">
      <w:pPr>
        <w:pStyle w:val="Nidungvnbn"/>
        <w:ind w:firstLine="0"/>
        <w:rPr>
          <w:lang w:val="vi-VN"/>
        </w:rPr>
      </w:pPr>
    </w:p>
    <w:p w14:paraId="610E7DCA" w14:textId="30727F5C" w:rsidR="001F66D8" w:rsidRPr="001F66D8" w:rsidRDefault="001F66D8" w:rsidP="00821AA7">
      <w:pPr>
        <w:pStyle w:val="Nidungvnbn"/>
        <w:rPr>
          <w:lang w:val="vi-VN"/>
        </w:rPr>
      </w:pPr>
      <w:r>
        <w:rPr>
          <w:lang w:val="vi-VN"/>
        </w:rPr>
        <w:t>Hệ thống tư vấn tuyển sinh sinh viên</w:t>
      </w:r>
      <w:r w:rsidR="00205C64">
        <w:rPr>
          <w:lang w:val="vi-VN"/>
        </w:rPr>
        <w:t xml:space="preserve"> </w:t>
      </w:r>
      <w:r w:rsidRPr="001F66D8">
        <w:rPr>
          <w:lang w:val="vi-VN"/>
        </w:rPr>
        <w:t>là một đề tài nghiên cứu nhằm tạo ra một hệ thống hỗ trợ tư vấn</w:t>
      </w:r>
      <w:r w:rsidR="00205C64">
        <w:rPr>
          <w:lang w:val="vi-VN"/>
        </w:rPr>
        <w:t>, giải đáp các thắc mắc</w:t>
      </w:r>
      <w:r w:rsidRPr="001F66D8">
        <w:rPr>
          <w:lang w:val="vi-VN"/>
        </w:rPr>
        <w:t xml:space="preserve"> cho các thí sinh khi xét tuyển vào</w:t>
      </w:r>
      <w:r w:rsidR="00205C64">
        <w:rPr>
          <w:lang w:val="vi-VN"/>
        </w:rPr>
        <w:t xml:space="preserve"> các</w:t>
      </w:r>
      <w:r w:rsidRPr="001F66D8">
        <w:rPr>
          <w:lang w:val="vi-VN"/>
        </w:rPr>
        <w:t xml:space="preserve"> trường đại </w:t>
      </w:r>
      <w:r w:rsidR="00205C64">
        <w:rPr>
          <w:lang w:val="vi-VN"/>
        </w:rPr>
        <w:t>học ở Việt Nam</w:t>
      </w:r>
      <w:r w:rsidRPr="001F66D8">
        <w:rPr>
          <w:lang w:val="vi-VN"/>
        </w:rPr>
        <w:t>. Đề tài này đã xây dựng một website hoàn chỉnh</w:t>
      </w:r>
      <w:r w:rsidR="00D91419">
        <w:rPr>
          <w:lang w:val="vi-VN"/>
        </w:rPr>
        <w:t xml:space="preserve"> dựa trên MERN Stack</w:t>
      </w:r>
      <w:r w:rsidRPr="001F66D8">
        <w:rPr>
          <w:lang w:val="vi-VN"/>
        </w:rPr>
        <w:t>, cung cấp thông tin tuyển sinh</w:t>
      </w:r>
      <w:r w:rsidR="0064495C">
        <w:rPr>
          <w:lang w:val="vi-VN"/>
        </w:rPr>
        <w:t>, các khóa học cho các thí sinh có mong muốn học trước ngành Công nghệ thông tin</w:t>
      </w:r>
      <w:r w:rsidRPr="001F66D8">
        <w:rPr>
          <w:lang w:val="vi-VN"/>
        </w:rPr>
        <w:t xml:space="preserve"> và hỗ trợ tư vấn cho các thí sinh trong quá trình xét tuyển. Hệ thống này giúp tối ưu hóa việc tư vấn, nâng cao chất lượng đào tạo, và hạn chế tình trạng bỏ học </w:t>
      </w:r>
      <w:r w:rsidR="00AC47EC">
        <w:rPr>
          <w:lang w:val="vi-VN"/>
        </w:rPr>
        <w:t>giúp các thí sinh có thể đưa ra quyết định chính xác nhất cho tương lai của mình</w:t>
      </w:r>
      <w:r w:rsidRPr="001F66D8">
        <w:rPr>
          <w:lang w:val="vi-VN"/>
        </w:rPr>
        <w:t>.</w:t>
      </w:r>
    </w:p>
    <w:p w14:paraId="03FC9171" w14:textId="201DDF79" w:rsidR="001F66D8" w:rsidRPr="001F66D8" w:rsidRDefault="001F66D8" w:rsidP="0092194C">
      <w:pPr>
        <w:pStyle w:val="Nidungvnbn"/>
        <w:rPr>
          <w:lang w:val="vi-VN"/>
        </w:rPr>
      </w:pPr>
      <w:r w:rsidRPr="001F66D8">
        <w:rPr>
          <w:lang w:val="vi-VN"/>
        </w:rPr>
        <w:t>Ngoài ra, xu hướng sử dụng chatbot</w:t>
      </w:r>
      <w:r w:rsidR="00627594">
        <w:rPr>
          <w:lang w:val="vi-VN"/>
        </w:rPr>
        <w:t xml:space="preserve"> đang được ưa chuộng trên thế </w:t>
      </w:r>
      <w:r w:rsidR="00B84416">
        <w:rPr>
          <w:lang w:val="vi-VN"/>
        </w:rPr>
        <w:t>giới</w:t>
      </w:r>
      <w:r w:rsidRPr="001F66D8">
        <w:rPr>
          <w:lang w:val="vi-VN"/>
        </w:rPr>
        <w:t>.</w:t>
      </w:r>
      <w:r w:rsidR="0092194C">
        <w:rPr>
          <w:lang w:val="vi-VN"/>
        </w:rPr>
        <w:t xml:space="preserve"> </w:t>
      </w:r>
      <w:r w:rsidRPr="001F66D8">
        <w:rPr>
          <w:lang w:val="vi-VN"/>
        </w:rPr>
        <w:t>Việc áp dụng chatbot vào tư vấn tuyển sinh giúp tối ưu hiệu quả vận hành</w:t>
      </w:r>
      <w:r w:rsidR="007E5DC0">
        <w:rPr>
          <w:lang w:val="vi-VN"/>
        </w:rPr>
        <w:t xml:space="preserve">, tóm tắt và </w:t>
      </w:r>
      <w:r w:rsidRPr="001F66D8">
        <w:rPr>
          <w:lang w:val="vi-VN"/>
        </w:rPr>
        <w:t>cung cấp thông tin nhanh chóng</w:t>
      </w:r>
      <w:r w:rsidR="007E5DC0">
        <w:rPr>
          <w:lang w:val="vi-VN"/>
        </w:rPr>
        <w:t>,</w:t>
      </w:r>
      <w:r w:rsidR="00821AA7">
        <w:rPr>
          <w:lang w:val="vi-VN"/>
        </w:rPr>
        <w:t xml:space="preserve"> đầy đủ nhất</w:t>
      </w:r>
      <w:r w:rsidRPr="001F66D8">
        <w:rPr>
          <w:lang w:val="vi-VN"/>
        </w:rPr>
        <w:t xml:space="preserve"> cho thí sinh</w:t>
      </w:r>
      <w:r w:rsidR="00821AA7">
        <w:rPr>
          <w:lang w:val="vi-VN"/>
        </w:rPr>
        <w:t>.</w:t>
      </w:r>
    </w:p>
    <w:p w14:paraId="34E6208B" w14:textId="0B64547A" w:rsidR="00F977AE" w:rsidRDefault="00F977AE" w:rsidP="001F66D8">
      <w:pPr>
        <w:tabs>
          <w:tab w:val="right" w:leader="dot" w:pos="9356"/>
        </w:tabs>
        <w:overflowPunct w:val="0"/>
        <w:autoSpaceDE w:val="0"/>
        <w:autoSpaceDN w:val="0"/>
        <w:adjustRightInd w:val="0"/>
        <w:spacing w:before="0" w:after="0" w:line="360" w:lineRule="auto"/>
        <w:ind w:left="720"/>
        <w:jc w:val="both"/>
        <w:textAlignment w:val="baseline"/>
        <w:rPr>
          <w:sz w:val="26"/>
          <w:szCs w:val="26"/>
        </w:rPr>
      </w:pPr>
    </w:p>
    <w:p w14:paraId="7B7B377B" w14:textId="77777777" w:rsidR="00F977AE" w:rsidRDefault="00F977AE">
      <w:pPr>
        <w:spacing w:before="0" w:after="200" w:line="276" w:lineRule="auto"/>
        <w:rPr>
          <w:sz w:val="26"/>
          <w:szCs w:val="26"/>
        </w:rPr>
      </w:pPr>
    </w:p>
    <w:p w14:paraId="410C525C" w14:textId="77777777" w:rsidR="00F977AE" w:rsidRDefault="00F977AE">
      <w:pPr>
        <w:spacing w:before="0" w:after="200" w:line="276" w:lineRule="auto"/>
        <w:rPr>
          <w:sz w:val="26"/>
          <w:szCs w:val="26"/>
        </w:rPr>
      </w:pPr>
    </w:p>
    <w:p w14:paraId="10C063D3" w14:textId="77777777" w:rsidR="00F977AE" w:rsidRDefault="00000000">
      <w:pPr>
        <w:spacing w:before="0" w:after="200" w:line="276" w:lineRule="auto"/>
        <w:rPr>
          <w:b/>
          <w:bCs/>
          <w:sz w:val="32"/>
          <w:szCs w:val="32"/>
        </w:rPr>
      </w:pPr>
      <w:r>
        <w:rPr>
          <w:b/>
          <w:bCs/>
          <w:sz w:val="32"/>
          <w:szCs w:val="32"/>
        </w:rPr>
        <w:br w:type="page"/>
      </w:r>
    </w:p>
    <w:p w14:paraId="3FC2454F" w14:textId="69EFA7F9" w:rsidR="00F977AE" w:rsidRDefault="00701FE6">
      <w:pPr>
        <w:overflowPunct w:val="0"/>
        <w:adjustRightInd w:val="0"/>
        <w:spacing w:line="360" w:lineRule="auto"/>
        <w:jc w:val="center"/>
        <w:textAlignment w:val="baseline"/>
        <w:rPr>
          <w:b/>
          <w:bCs/>
          <w:sz w:val="32"/>
          <w:szCs w:val="32"/>
          <w:lang w:val="vi-VN"/>
        </w:rPr>
      </w:pPr>
      <w:r>
        <w:rPr>
          <w:b/>
          <w:bCs/>
          <w:sz w:val="32"/>
          <w:szCs w:val="32"/>
        </w:rPr>
        <w:lastRenderedPageBreak/>
        <w:t>STUDENT ADMISSION ADVISORY SYSTEM</w:t>
      </w:r>
    </w:p>
    <w:p w14:paraId="1AE9AF42" w14:textId="77777777" w:rsidR="00F977AE" w:rsidRDefault="00000000">
      <w:pPr>
        <w:overflowPunct w:val="0"/>
        <w:adjustRightInd w:val="0"/>
        <w:spacing w:line="360" w:lineRule="auto"/>
        <w:jc w:val="center"/>
        <w:textAlignment w:val="baseline"/>
        <w:rPr>
          <w:b/>
          <w:bCs/>
          <w:sz w:val="32"/>
          <w:szCs w:val="32"/>
        </w:rPr>
      </w:pPr>
      <w:r>
        <w:rPr>
          <w:b/>
          <w:bCs/>
          <w:sz w:val="32"/>
          <w:szCs w:val="32"/>
        </w:rPr>
        <w:t>ABSTRACT</w:t>
      </w:r>
    </w:p>
    <w:p w14:paraId="11F53C5D" w14:textId="77777777" w:rsidR="00F977AE" w:rsidRDefault="00F977AE">
      <w:pPr>
        <w:pStyle w:val="Heading1"/>
        <w:numPr>
          <w:ilvl w:val="0"/>
          <w:numId w:val="0"/>
        </w:numPr>
      </w:pPr>
    </w:p>
    <w:p w14:paraId="53D76677" w14:textId="73078F02" w:rsidR="00701FE6" w:rsidRPr="00701FE6" w:rsidRDefault="00701FE6" w:rsidP="00701FE6">
      <w:pPr>
        <w:pStyle w:val="Nidungvnbn"/>
        <w:rPr>
          <w:lang w:val="vi-VN"/>
        </w:rPr>
      </w:pPr>
      <w:r w:rsidRPr="00701FE6">
        <w:rPr>
          <w:lang w:val="vi-VN"/>
        </w:rPr>
        <w:t>Student Admission Advisory System is a research topic that aims to create a system of advisory support, answering questions for applicants when applying to universities in Vietnam. This topic has built a complete website based on MERN Stack, providing admission information, courses for candidates who wish to pre-study in Information Technology and advising candidates during the admissions process. This system optimizes counselling, improves the quality of training, and limits dropouts, enabling candidates to make the most accurate decisions for their future.</w:t>
      </w:r>
    </w:p>
    <w:p w14:paraId="0982B4AE" w14:textId="77777777" w:rsidR="00701FE6" w:rsidRPr="00701FE6" w:rsidRDefault="00701FE6" w:rsidP="00701FE6">
      <w:pPr>
        <w:pStyle w:val="Nidungvnbn"/>
        <w:rPr>
          <w:lang w:val="vi-VN"/>
        </w:rPr>
      </w:pPr>
    </w:p>
    <w:p w14:paraId="3AFC9054" w14:textId="765A3BB1" w:rsidR="00F977AE" w:rsidRDefault="00701FE6" w:rsidP="00701FE6">
      <w:pPr>
        <w:pStyle w:val="Nidungvnbn"/>
      </w:pPr>
      <w:r w:rsidRPr="00701FE6">
        <w:rPr>
          <w:lang w:val="vi-VN"/>
        </w:rPr>
        <w:t>Besides, the trend of using chatbots is popular around the world. The use of chatbots in the admissions consultancy helps to optimize operational efficiency, summarize and provide the candidates with the fastest, most complete information.</w:t>
      </w:r>
    </w:p>
    <w:p w14:paraId="0639B498" w14:textId="77777777" w:rsidR="00F977AE" w:rsidRDefault="00000000">
      <w:pPr>
        <w:spacing w:before="0" w:after="200" w:line="276" w:lineRule="auto"/>
        <w:rPr>
          <w:b/>
          <w:bCs/>
          <w:sz w:val="32"/>
          <w:szCs w:val="32"/>
        </w:rPr>
      </w:pPr>
      <w:r>
        <w:rPr>
          <w:b/>
          <w:bCs/>
          <w:sz w:val="32"/>
          <w:szCs w:val="32"/>
        </w:rPr>
        <w:br w:type="page"/>
      </w:r>
    </w:p>
    <w:p w14:paraId="6ED1E908" w14:textId="77777777" w:rsidR="00F977AE" w:rsidRDefault="00000000">
      <w:pPr>
        <w:pStyle w:val="Nidungvnbn"/>
        <w:ind w:firstLine="0"/>
        <w:jc w:val="center"/>
        <w:rPr>
          <w:b/>
          <w:bCs/>
          <w:sz w:val="32"/>
          <w:szCs w:val="32"/>
        </w:rPr>
      </w:pPr>
      <w:r>
        <w:rPr>
          <w:b/>
          <w:bCs/>
          <w:sz w:val="32"/>
          <w:szCs w:val="32"/>
        </w:rPr>
        <w:lastRenderedPageBreak/>
        <w:t>MỤC LỤC</w:t>
      </w:r>
    </w:p>
    <w:p w14:paraId="4222A000" w14:textId="50E8E325" w:rsidR="00A2769B" w:rsidRDefault="0000000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1234148" w:history="1">
        <w:r w:rsidR="00A2769B" w:rsidRPr="00F1546C">
          <w:rPr>
            <w:rStyle w:val="Hyperlink"/>
            <w:noProof/>
          </w:rPr>
          <w:t>DANH MỤC HÌNH VẼ</w:t>
        </w:r>
        <w:r w:rsidR="00A2769B">
          <w:rPr>
            <w:noProof/>
            <w:webHidden/>
          </w:rPr>
          <w:tab/>
        </w:r>
        <w:r w:rsidR="00A2769B">
          <w:rPr>
            <w:noProof/>
            <w:webHidden/>
          </w:rPr>
          <w:fldChar w:fldCharType="begin"/>
        </w:r>
        <w:r w:rsidR="00A2769B">
          <w:rPr>
            <w:noProof/>
            <w:webHidden/>
          </w:rPr>
          <w:instrText xml:space="preserve"> PAGEREF _Toc161234148 \h </w:instrText>
        </w:r>
        <w:r w:rsidR="00A2769B">
          <w:rPr>
            <w:noProof/>
            <w:webHidden/>
          </w:rPr>
        </w:r>
        <w:r w:rsidR="00A2769B">
          <w:rPr>
            <w:noProof/>
            <w:webHidden/>
          </w:rPr>
          <w:fldChar w:fldCharType="separate"/>
        </w:r>
        <w:r w:rsidR="00A2769B">
          <w:rPr>
            <w:noProof/>
            <w:webHidden/>
          </w:rPr>
          <w:t>vii</w:t>
        </w:r>
        <w:r w:rsidR="00A2769B">
          <w:rPr>
            <w:noProof/>
            <w:webHidden/>
          </w:rPr>
          <w:fldChar w:fldCharType="end"/>
        </w:r>
      </w:hyperlink>
    </w:p>
    <w:p w14:paraId="4560F245" w14:textId="2792D33B" w:rsidR="00A2769B" w:rsidRDefault="00A2769B">
      <w:pPr>
        <w:pStyle w:val="TOC1"/>
        <w:rPr>
          <w:rFonts w:asciiTheme="minorHAnsi" w:eastAsiaTheme="minorEastAsia" w:hAnsiTheme="minorHAnsi"/>
          <w:b w:val="0"/>
          <w:noProof/>
          <w:kern w:val="2"/>
          <w:sz w:val="22"/>
          <w:szCs w:val="22"/>
          <w14:ligatures w14:val="standardContextual"/>
        </w:rPr>
      </w:pPr>
      <w:hyperlink w:anchor="_Toc161234149" w:history="1">
        <w:r w:rsidRPr="00F1546C">
          <w:rPr>
            <w:rStyle w:val="Hyperlink"/>
            <w:noProof/>
          </w:rPr>
          <w:t>DANH MỤC BẢNG BIỂU</w:t>
        </w:r>
        <w:r>
          <w:rPr>
            <w:noProof/>
            <w:webHidden/>
          </w:rPr>
          <w:tab/>
        </w:r>
        <w:r>
          <w:rPr>
            <w:noProof/>
            <w:webHidden/>
          </w:rPr>
          <w:fldChar w:fldCharType="begin"/>
        </w:r>
        <w:r>
          <w:rPr>
            <w:noProof/>
            <w:webHidden/>
          </w:rPr>
          <w:instrText xml:space="preserve"> PAGEREF _Toc161234149 \h </w:instrText>
        </w:r>
        <w:r>
          <w:rPr>
            <w:noProof/>
            <w:webHidden/>
          </w:rPr>
        </w:r>
        <w:r>
          <w:rPr>
            <w:noProof/>
            <w:webHidden/>
          </w:rPr>
          <w:fldChar w:fldCharType="separate"/>
        </w:r>
        <w:r>
          <w:rPr>
            <w:noProof/>
            <w:webHidden/>
          </w:rPr>
          <w:t>viii</w:t>
        </w:r>
        <w:r>
          <w:rPr>
            <w:noProof/>
            <w:webHidden/>
          </w:rPr>
          <w:fldChar w:fldCharType="end"/>
        </w:r>
      </w:hyperlink>
    </w:p>
    <w:p w14:paraId="333B2BD7" w14:textId="2E955E23" w:rsidR="00A2769B" w:rsidRDefault="00A2769B">
      <w:pPr>
        <w:pStyle w:val="TOC1"/>
        <w:rPr>
          <w:rFonts w:asciiTheme="minorHAnsi" w:eastAsiaTheme="minorEastAsia" w:hAnsiTheme="minorHAnsi"/>
          <w:b w:val="0"/>
          <w:noProof/>
          <w:kern w:val="2"/>
          <w:sz w:val="22"/>
          <w:szCs w:val="22"/>
          <w14:ligatures w14:val="standardContextual"/>
        </w:rPr>
      </w:pPr>
      <w:hyperlink w:anchor="_Toc161234150" w:history="1">
        <w:r w:rsidRPr="00F1546C">
          <w:rPr>
            <w:rStyle w:val="Hyperlink"/>
            <w:noProof/>
          </w:rPr>
          <w:t>DANH MỤC CÁC CHỮ VIẾT TẮT</w:t>
        </w:r>
        <w:r>
          <w:rPr>
            <w:noProof/>
            <w:webHidden/>
          </w:rPr>
          <w:tab/>
        </w:r>
        <w:r>
          <w:rPr>
            <w:noProof/>
            <w:webHidden/>
          </w:rPr>
          <w:fldChar w:fldCharType="begin"/>
        </w:r>
        <w:r>
          <w:rPr>
            <w:noProof/>
            <w:webHidden/>
          </w:rPr>
          <w:instrText xml:space="preserve"> PAGEREF _Toc161234150 \h </w:instrText>
        </w:r>
        <w:r>
          <w:rPr>
            <w:noProof/>
            <w:webHidden/>
          </w:rPr>
        </w:r>
        <w:r>
          <w:rPr>
            <w:noProof/>
            <w:webHidden/>
          </w:rPr>
          <w:fldChar w:fldCharType="separate"/>
        </w:r>
        <w:r>
          <w:rPr>
            <w:noProof/>
            <w:webHidden/>
          </w:rPr>
          <w:t>ix</w:t>
        </w:r>
        <w:r>
          <w:rPr>
            <w:noProof/>
            <w:webHidden/>
          </w:rPr>
          <w:fldChar w:fldCharType="end"/>
        </w:r>
      </w:hyperlink>
    </w:p>
    <w:p w14:paraId="000DAABB" w14:textId="68A21430" w:rsidR="00A2769B" w:rsidRDefault="00A2769B">
      <w:pPr>
        <w:pStyle w:val="TOC1"/>
        <w:rPr>
          <w:rFonts w:asciiTheme="minorHAnsi" w:eastAsiaTheme="minorEastAsia" w:hAnsiTheme="minorHAnsi"/>
          <w:b w:val="0"/>
          <w:noProof/>
          <w:kern w:val="2"/>
          <w:sz w:val="22"/>
          <w:szCs w:val="22"/>
          <w14:ligatures w14:val="standardContextual"/>
        </w:rPr>
      </w:pPr>
      <w:hyperlink w:anchor="_Toc161234151" w:history="1">
        <w:r w:rsidRPr="00F1546C">
          <w:rPr>
            <w:rStyle w:val="Hyperlink"/>
            <w:noProof/>
          </w:rPr>
          <w:t>CHƯƠNG 1. MỞ ĐẦU VÀ TỔNG QUAN ĐỀ TÀI</w:t>
        </w:r>
        <w:r>
          <w:rPr>
            <w:noProof/>
            <w:webHidden/>
          </w:rPr>
          <w:tab/>
        </w:r>
        <w:r>
          <w:rPr>
            <w:noProof/>
            <w:webHidden/>
          </w:rPr>
          <w:fldChar w:fldCharType="begin"/>
        </w:r>
        <w:r>
          <w:rPr>
            <w:noProof/>
            <w:webHidden/>
          </w:rPr>
          <w:instrText xml:space="preserve"> PAGEREF _Toc161234151 \h </w:instrText>
        </w:r>
        <w:r>
          <w:rPr>
            <w:noProof/>
            <w:webHidden/>
          </w:rPr>
        </w:r>
        <w:r>
          <w:rPr>
            <w:noProof/>
            <w:webHidden/>
          </w:rPr>
          <w:fldChar w:fldCharType="separate"/>
        </w:r>
        <w:r>
          <w:rPr>
            <w:noProof/>
            <w:webHidden/>
          </w:rPr>
          <w:t>1</w:t>
        </w:r>
        <w:r>
          <w:rPr>
            <w:noProof/>
            <w:webHidden/>
          </w:rPr>
          <w:fldChar w:fldCharType="end"/>
        </w:r>
      </w:hyperlink>
    </w:p>
    <w:p w14:paraId="275B7052" w14:textId="1B828CB8" w:rsidR="00A2769B" w:rsidRDefault="00A2769B">
      <w:pPr>
        <w:pStyle w:val="TOC2"/>
        <w:rPr>
          <w:rFonts w:asciiTheme="minorHAnsi" w:eastAsiaTheme="minorEastAsia" w:hAnsiTheme="minorHAnsi"/>
          <w:noProof/>
          <w:kern w:val="2"/>
          <w:sz w:val="22"/>
          <w:szCs w:val="22"/>
          <w14:ligatures w14:val="standardContextual"/>
        </w:rPr>
      </w:pPr>
      <w:hyperlink w:anchor="_Toc161234152" w:history="1">
        <w:r w:rsidRPr="00F1546C">
          <w:rPr>
            <w:rStyle w:val="Hyperlink"/>
            <w:noProof/>
          </w:rPr>
          <w:t>1.1 Lý do chọn đề tài</w:t>
        </w:r>
        <w:r>
          <w:rPr>
            <w:noProof/>
            <w:webHidden/>
          </w:rPr>
          <w:tab/>
        </w:r>
        <w:r>
          <w:rPr>
            <w:noProof/>
            <w:webHidden/>
          </w:rPr>
          <w:fldChar w:fldCharType="begin"/>
        </w:r>
        <w:r>
          <w:rPr>
            <w:noProof/>
            <w:webHidden/>
          </w:rPr>
          <w:instrText xml:space="preserve"> PAGEREF _Toc161234152 \h </w:instrText>
        </w:r>
        <w:r>
          <w:rPr>
            <w:noProof/>
            <w:webHidden/>
          </w:rPr>
        </w:r>
        <w:r>
          <w:rPr>
            <w:noProof/>
            <w:webHidden/>
          </w:rPr>
          <w:fldChar w:fldCharType="separate"/>
        </w:r>
        <w:r>
          <w:rPr>
            <w:noProof/>
            <w:webHidden/>
          </w:rPr>
          <w:t>1</w:t>
        </w:r>
        <w:r>
          <w:rPr>
            <w:noProof/>
            <w:webHidden/>
          </w:rPr>
          <w:fldChar w:fldCharType="end"/>
        </w:r>
      </w:hyperlink>
    </w:p>
    <w:p w14:paraId="79F0CFF4" w14:textId="6A1A9AC1" w:rsidR="00A2769B" w:rsidRDefault="00A2769B">
      <w:pPr>
        <w:pStyle w:val="TOC2"/>
        <w:rPr>
          <w:rFonts w:asciiTheme="minorHAnsi" w:eastAsiaTheme="minorEastAsia" w:hAnsiTheme="minorHAnsi"/>
          <w:noProof/>
          <w:kern w:val="2"/>
          <w:sz w:val="22"/>
          <w:szCs w:val="22"/>
          <w14:ligatures w14:val="standardContextual"/>
        </w:rPr>
      </w:pPr>
      <w:hyperlink w:anchor="_Toc161234153" w:history="1">
        <w:r w:rsidRPr="00F1546C">
          <w:rPr>
            <w:rStyle w:val="Hyperlink"/>
            <w:noProof/>
          </w:rPr>
          <w:t>1.2 Mục tiêu thực hiện đề tài</w:t>
        </w:r>
        <w:r>
          <w:rPr>
            <w:noProof/>
            <w:webHidden/>
          </w:rPr>
          <w:tab/>
        </w:r>
        <w:r>
          <w:rPr>
            <w:noProof/>
            <w:webHidden/>
          </w:rPr>
          <w:fldChar w:fldCharType="begin"/>
        </w:r>
        <w:r>
          <w:rPr>
            <w:noProof/>
            <w:webHidden/>
          </w:rPr>
          <w:instrText xml:space="preserve"> PAGEREF _Toc161234153 \h </w:instrText>
        </w:r>
        <w:r>
          <w:rPr>
            <w:noProof/>
            <w:webHidden/>
          </w:rPr>
        </w:r>
        <w:r>
          <w:rPr>
            <w:noProof/>
            <w:webHidden/>
          </w:rPr>
          <w:fldChar w:fldCharType="separate"/>
        </w:r>
        <w:r>
          <w:rPr>
            <w:noProof/>
            <w:webHidden/>
          </w:rPr>
          <w:t>1</w:t>
        </w:r>
        <w:r>
          <w:rPr>
            <w:noProof/>
            <w:webHidden/>
          </w:rPr>
          <w:fldChar w:fldCharType="end"/>
        </w:r>
      </w:hyperlink>
    </w:p>
    <w:p w14:paraId="2666CD23" w14:textId="39C1515D" w:rsidR="00A2769B" w:rsidRDefault="00A2769B">
      <w:pPr>
        <w:pStyle w:val="TOC2"/>
        <w:rPr>
          <w:rFonts w:asciiTheme="minorHAnsi" w:eastAsiaTheme="minorEastAsia" w:hAnsiTheme="minorHAnsi"/>
          <w:noProof/>
          <w:kern w:val="2"/>
          <w:sz w:val="22"/>
          <w:szCs w:val="22"/>
          <w14:ligatures w14:val="standardContextual"/>
        </w:rPr>
      </w:pPr>
      <w:hyperlink w:anchor="_Toc161234154" w:history="1">
        <w:r w:rsidRPr="00F1546C">
          <w:rPr>
            <w:rStyle w:val="Hyperlink"/>
            <w:noProof/>
          </w:rPr>
          <w:t>1.3 Các tác nhân của hệ thống</w:t>
        </w:r>
        <w:r>
          <w:rPr>
            <w:noProof/>
            <w:webHidden/>
          </w:rPr>
          <w:tab/>
        </w:r>
        <w:r>
          <w:rPr>
            <w:noProof/>
            <w:webHidden/>
          </w:rPr>
          <w:fldChar w:fldCharType="begin"/>
        </w:r>
        <w:r>
          <w:rPr>
            <w:noProof/>
            <w:webHidden/>
          </w:rPr>
          <w:instrText xml:space="preserve"> PAGEREF _Toc161234154 \h </w:instrText>
        </w:r>
        <w:r>
          <w:rPr>
            <w:noProof/>
            <w:webHidden/>
          </w:rPr>
        </w:r>
        <w:r>
          <w:rPr>
            <w:noProof/>
            <w:webHidden/>
          </w:rPr>
          <w:fldChar w:fldCharType="separate"/>
        </w:r>
        <w:r>
          <w:rPr>
            <w:noProof/>
            <w:webHidden/>
          </w:rPr>
          <w:t>1</w:t>
        </w:r>
        <w:r>
          <w:rPr>
            <w:noProof/>
            <w:webHidden/>
          </w:rPr>
          <w:fldChar w:fldCharType="end"/>
        </w:r>
      </w:hyperlink>
    </w:p>
    <w:p w14:paraId="50D8772E" w14:textId="40E484E6" w:rsidR="00A2769B" w:rsidRDefault="00A2769B">
      <w:pPr>
        <w:pStyle w:val="TOC2"/>
        <w:rPr>
          <w:rFonts w:asciiTheme="minorHAnsi" w:eastAsiaTheme="minorEastAsia" w:hAnsiTheme="minorHAnsi"/>
          <w:noProof/>
          <w:kern w:val="2"/>
          <w:sz w:val="22"/>
          <w:szCs w:val="22"/>
          <w14:ligatures w14:val="standardContextual"/>
        </w:rPr>
      </w:pPr>
      <w:hyperlink w:anchor="_Toc161234155" w:history="1">
        <w:r w:rsidRPr="00F1546C">
          <w:rPr>
            <w:rStyle w:val="Hyperlink"/>
            <w:noProof/>
          </w:rPr>
          <w:t>1.4 Các usecase</w:t>
        </w:r>
        <w:r>
          <w:rPr>
            <w:noProof/>
            <w:webHidden/>
          </w:rPr>
          <w:tab/>
        </w:r>
        <w:r>
          <w:rPr>
            <w:noProof/>
            <w:webHidden/>
          </w:rPr>
          <w:fldChar w:fldCharType="begin"/>
        </w:r>
        <w:r>
          <w:rPr>
            <w:noProof/>
            <w:webHidden/>
          </w:rPr>
          <w:instrText xml:space="preserve"> PAGEREF _Toc161234155 \h </w:instrText>
        </w:r>
        <w:r>
          <w:rPr>
            <w:noProof/>
            <w:webHidden/>
          </w:rPr>
        </w:r>
        <w:r>
          <w:rPr>
            <w:noProof/>
            <w:webHidden/>
          </w:rPr>
          <w:fldChar w:fldCharType="separate"/>
        </w:r>
        <w:r>
          <w:rPr>
            <w:noProof/>
            <w:webHidden/>
          </w:rPr>
          <w:t>1</w:t>
        </w:r>
        <w:r>
          <w:rPr>
            <w:noProof/>
            <w:webHidden/>
          </w:rPr>
          <w:fldChar w:fldCharType="end"/>
        </w:r>
      </w:hyperlink>
    </w:p>
    <w:p w14:paraId="1B60F3C8" w14:textId="19063D0F" w:rsidR="00A2769B" w:rsidRDefault="00A2769B">
      <w:pPr>
        <w:pStyle w:val="TOC2"/>
        <w:rPr>
          <w:rFonts w:asciiTheme="minorHAnsi" w:eastAsiaTheme="minorEastAsia" w:hAnsiTheme="minorHAnsi"/>
          <w:noProof/>
          <w:kern w:val="2"/>
          <w:sz w:val="22"/>
          <w:szCs w:val="22"/>
          <w14:ligatures w14:val="standardContextual"/>
        </w:rPr>
      </w:pPr>
      <w:hyperlink w:anchor="_Toc161234156" w:history="1">
        <w:r w:rsidRPr="00F1546C">
          <w:rPr>
            <w:rStyle w:val="Hyperlink"/>
            <w:noProof/>
          </w:rPr>
          <w:t>1.5 Lược đồ quan hệ thực thể - ERD</w:t>
        </w:r>
        <w:r>
          <w:rPr>
            <w:noProof/>
            <w:webHidden/>
          </w:rPr>
          <w:tab/>
        </w:r>
        <w:r>
          <w:rPr>
            <w:noProof/>
            <w:webHidden/>
          </w:rPr>
          <w:fldChar w:fldCharType="begin"/>
        </w:r>
        <w:r>
          <w:rPr>
            <w:noProof/>
            <w:webHidden/>
          </w:rPr>
          <w:instrText xml:space="preserve"> PAGEREF _Toc161234156 \h </w:instrText>
        </w:r>
        <w:r>
          <w:rPr>
            <w:noProof/>
            <w:webHidden/>
          </w:rPr>
        </w:r>
        <w:r>
          <w:rPr>
            <w:noProof/>
            <w:webHidden/>
          </w:rPr>
          <w:fldChar w:fldCharType="separate"/>
        </w:r>
        <w:r>
          <w:rPr>
            <w:noProof/>
            <w:webHidden/>
          </w:rPr>
          <w:t>1</w:t>
        </w:r>
        <w:r>
          <w:rPr>
            <w:noProof/>
            <w:webHidden/>
          </w:rPr>
          <w:fldChar w:fldCharType="end"/>
        </w:r>
      </w:hyperlink>
    </w:p>
    <w:p w14:paraId="717511DA" w14:textId="4516BC48" w:rsidR="00A2769B" w:rsidRDefault="00A2769B">
      <w:pPr>
        <w:pStyle w:val="TOC1"/>
        <w:rPr>
          <w:rFonts w:asciiTheme="minorHAnsi" w:eastAsiaTheme="minorEastAsia" w:hAnsiTheme="minorHAnsi"/>
          <w:b w:val="0"/>
          <w:noProof/>
          <w:kern w:val="2"/>
          <w:sz w:val="22"/>
          <w:szCs w:val="22"/>
          <w14:ligatures w14:val="standardContextual"/>
        </w:rPr>
      </w:pPr>
      <w:hyperlink w:anchor="_Toc161234157" w:history="1">
        <w:r w:rsidRPr="00F1546C">
          <w:rPr>
            <w:rStyle w:val="Hyperlink"/>
            <w:noProof/>
          </w:rPr>
          <w:t>CHƯƠNG 2. CƠ SỞ LÝ THUYẾT</w:t>
        </w:r>
        <w:r>
          <w:rPr>
            <w:noProof/>
            <w:webHidden/>
          </w:rPr>
          <w:tab/>
        </w:r>
        <w:r>
          <w:rPr>
            <w:noProof/>
            <w:webHidden/>
          </w:rPr>
          <w:fldChar w:fldCharType="begin"/>
        </w:r>
        <w:r>
          <w:rPr>
            <w:noProof/>
            <w:webHidden/>
          </w:rPr>
          <w:instrText xml:space="preserve"> PAGEREF _Toc161234157 \h </w:instrText>
        </w:r>
        <w:r>
          <w:rPr>
            <w:noProof/>
            <w:webHidden/>
          </w:rPr>
        </w:r>
        <w:r>
          <w:rPr>
            <w:noProof/>
            <w:webHidden/>
          </w:rPr>
          <w:fldChar w:fldCharType="separate"/>
        </w:r>
        <w:r>
          <w:rPr>
            <w:noProof/>
            <w:webHidden/>
          </w:rPr>
          <w:t>2</w:t>
        </w:r>
        <w:r>
          <w:rPr>
            <w:noProof/>
            <w:webHidden/>
          </w:rPr>
          <w:fldChar w:fldCharType="end"/>
        </w:r>
      </w:hyperlink>
    </w:p>
    <w:p w14:paraId="333ABC00" w14:textId="701758AE" w:rsidR="00A2769B" w:rsidRDefault="00A2769B">
      <w:pPr>
        <w:pStyle w:val="TOC2"/>
        <w:rPr>
          <w:rFonts w:asciiTheme="minorHAnsi" w:eastAsiaTheme="minorEastAsia" w:hAnsiTheme="minorHAnsi"/>
          <w:noProof/>
          <w:kern w:val="2"/>
          <w:sz w:val="22"/>
          <w:szCs w:val="22"/>
          <w14:ligatures w14:val="standardContextual"/>
        </w:rPr>
      </w:pPr>
      <w:hyperlink w:anchor="_Toc161234158" w:history="1">
        <w:r w:rsidRPr="00F1546C">
          <w:rPr>
            <w:rStyle w:val="Hyperlink"/>
            <w:noProof/>
          </w:rPr>
          <w:t>2.1 Hệ thống hỏi đáp mở (ODQA)</w:t>
        </w:r>
        <w:r>
          <w:rPr>
            <w:noProof/>
            <w:webHidden/>
          </w:rPr>
          <w:tab/>
        </w:r>
        <w:r>
          <w:rPr>
            <w:noProof/>
            <w:webHidden/>
          </w:rPr>
          <w:fldChar w:fldCharType="begin"/>
        </w:r>
        <w:r>
          <w:rPr>
            <w:noProof/>
            <w:webHidden/>
          </w:rPr>
          <w:instrText xml:space="preserve"> PAGEREF _Toc161234158 \h </w:instrText>
        </w:r>
        <w:r>
          <w:rPr>
            <w:noProof/>
            <w:webHidden/>
          </w:rPr>
        </w:r>
        <w:r>
          <w:rPr>
            <w:noProof/>
            <w:webHidden/>
          </w:rPr>
          <w:fldChar w:fldCharType="separate"/>
        </w:r>
        <w:r>
          <w:rPr>
            <w:noProof/>
            <w:webHidden/>
          </w:rPr>
          <w:t>2</w:t>
        </w:r>
        <w:r>
          <w:rPr>
            <w:noProof/>
            <w:webHidden/>
          </w:rPr>
          <w:fldChar w:fldCharType="end"/>
        </w:r>
      </w:hyperlink>
    </w:p>
    <w:p w14:paraId="6F4B23BD" w14:textId="21C7E7C4" w:rsidR="00A2769B" w:rsidRDefault="00A2769B">
      <w:pPr>
        <w:pStyle w:val="TOC3"/>
        <w:rPr>
          <w:rFonts w:asciiTheme="minorHAnsi" w:eastAsiaTheme="minorEastAsia" w:hAnsiTheme="minorHAnsi"/>
          <w:i w:val="0"/>
          <w:noProof/>
          <w:kern w:val="2"/>
          <w:sz w:val="22"/>
          <w:szCs w:val="22"/>
          <w14:ligatures w14:val="standardContextual"/>
        </w:rPr>
      </w:pPr>
      <w:hyperlink w:anchor="_Toc161234159" w:history="1">
        <w:r w:rsidRPr="00F1546C">
          <w:rPr>
            <w:rStyle w:val="Hyperlink"/>
            <w:noProof/>
          </w:rPr>
          <w:t>2.1.1 Hệ thống hỏi đáp mở là gì?</w:t>
        </w:r>
        <w:r>
          <w:rPr>
            <w:noProof/>
            <w:webHidden/>
          </w:rPr>
          <w:tab/>
        </w:r>
        <w:r>
          <w:rPr>
            <w:noProof/>
            <w:webHidden/>
          </w:rPr>
          <w:fldChar w:fldCharType="begin"/>
        </w:r>
        <w:r>
          <w:rPr>
            <w:noProof/>
            <w:webHidden/>
          </w:rPr>
          <w:instrText xml:space="preserve"> PAGEREF _Toc161234159 \h </w:instrText>
        </w:r>
        <w:r>
          <w:rPr>
            <w:noProof/>
            <w:webHidden/>
          </w:rPr>
        </w:r>
        <w:r>
          <w:rPr>
            <w:noProof/>
            <w:webHidden/>
          </w:rPr>
          <w:fldChar w:fldCharType="separate"/>
        </w:r>
        <w:r>
          <w:rPr>
            <w:noProof/>
            <w:webHidden/>
          </w:rPr>
          <w:t>2</w:t>
        </w:r>
        <w:r>
          <w:rPr>
            <w:noProof/>
            <w:webHidden/>
          </w:rPr>
          <w:fldChar w:fldCharType="end"/>
        </w:r>
      </w:hyperlink>
    </w:p>
    <w:p w14:paraId="30A6FE66" w14:textId="43E64A16" w:rsidR="00A2769B" w:rsidRDefault="00A2769B">
      <w:pPr>
        <w:pStyle w:val="TOC3"/>
        <w:rPr>
          <w:rFonts w:asciiTheme="minorHAnsi" w:eastAsiaTheme="minorEastAsia" w:hAnsiTheme="minorHAnsi"/>
          <w:i w:val="0"/>
          <w:noProof/>
          <w:kern w:val="2"/>
          <w:sz w:val="22"/>
          <w:szCs w:val="22"/>
          <w14:ligatures w14:val="standardContextual"/>
        </w:rPr>
      </w:pPr>
      <w:hyperlink w:anchor="_Toc161234160" w:history="1">
        <w:r w:rsidRPr="00F1546C">
          <w:rPr>
            <w:rStyle w:val="Hyperlink"/>
            <w:noProof/>
          </w:rPr>
          <w:t>2.1.2 Các loại hệ thống hỏi đáp mở trong ODQA</w:t>
        </w:r>
        <w:r>
          <w:rPr>
            <w:noProof/>
            <w:webHidden/>
          </w:rPr>
          <w:tab/>
        </w:r>
        <w:r>
          <w:rPr>
            <w:noProof/>
            <w:webHidden/>
          </w:rPr>
          <w:fldChar w:fldCharType="begin"/>
        </w:r>
        <w:r>
          <w:rPr>
            <w:noProof/>
            <w:webHidden/>
          </w:rPr>
          <w:instrText xml:space="preserve"> PAGEREF _Toc161234160 \h </w:instrText>
        </w:r>
        <w:r>
          <w:rPr>
            <w:noProof/>
            <w:webHidden/>
          </w:rPr>
        </w:r>
        <w:r>
          <w:rPr>
            <w:noProof/>
            <w:webHidden/>
          </w:rPr>
          <w:fldChar w:fldCharType="separate"/>
        </w:r>
        <w:r>
          <w:rPr>
            <w:noProof/>
            <w:webHidden/>
          </w:rPr>
          <w:t>2</w:t>
        </w:r>
        <w:r>
          <w:rPr>
            <w:noProof/>
            <w:webHidden/>
          </w:rPr>
          <w:fldChar w:fldCharType="end"/>
        </w:r>
      </w:hyperlink>
    </w:p>
    <w:p w14:paraId="117A68E6" w14:textId="3D4A571C" w:rsidR="00A2769B" w:rsidRDefault="00A2769B">
      <w:pPr>
        <w:pStyle w:val="TOC3"/>
        <w:rPr>
          <w:rFonts w:asciiTheme="minorHAnsi" w:eastAsiaTheme="minorEastAsia" w:hAnsiTheme="minorHAnsi"/>
          <w:i w:val="0"/>
          <w:noProof/>
          <w:kern w:val="2"/>
          <w:sz w:val="22"/>
          <w:szCs w:val="22"/>
          <w14:ligatures w14:val="standardContextual"/>
        </w:rPr>
      </w:pPr>
      <w:hyperlink w:anchor="_Toc161234161" w:history="1">
        <w:r w:rsidRPr="00F1546C">
          <w:rPr>
            <w:rStyle w:val="Hyperlink"/>
            <w:noProof/>
            <w:lang w:val="vi-VN"/>
          </w:rPr>
          <w:t>2.1.3 Các mô hình hỏi đáp mở</w:t>
        </w:r>
        <w:r>
          <w:rPr>
            <w:noProof/>
            <w:webHidden/>
          </w:rPr>
          <w:tab/>
        </w:r>
        <w:r>
          <w:rPr>
            <w:noProof/>
            <w:webHidden/>
          </w:rPr>
          <w:fldChar w:fldCharType="begin"/>
        </w:r>
        <w:r>
          <w:rPr>
            <w:noProof/>
            <w:webHidden/>
          </w:rPr>
          <w:instrText xml:space="preserve"> PAGEREF _Toc161234161 \h </w:instrText>
        </w:r>
        <w:r>
          <w:rPr>
            <w:noProof/>
            <w:webHidden/>
          </w:rPr>
        </w:r>
        <w:r>
          <w:rPr>
            <w:noProof/>
            <w:webHidden/>
          </w:rPr>
          <w:fldChar w:fldCharType="separate"/>
        </w:r>
        <w:r>
          <w:rPr>
            <w:noProof/>
            <w:webHidden/>
          </w:rPr>
          <w:t>3</w:t>
        </w:r>
        <w:r>
          <w:rPr>
            <w:noProof/>
            <w:webHidden/>
          </w:rPr>
          <w:fldChar w:fldCharType="end"/>
        </w:r>
      </w:hyperlink>
    </w:p>
    <w:p w14:paraId="2016EADE" w14:textId="0BCD2E9D" w:rsidR="00A2769B" w:rsidRDefault="00A2769B">
      <w:pPr>
        <w:pStyle w:val="TOC3"/>
        <w:rPr>
          <w:rFonts w:asciiTheme="minorHAnsi" w:eastAsiaTheme="minorEastAsia" w:hAnsiTheme="minorHAnsi"/>
          <w:i w:val="0"/>
          <w:noProof/>
          <w:kern w:val="2"/>
          <w:sz w:val="22"/>
          <w:szCs w:val="22"/>
          <w14:ligatures w14:val="standardContextual"/>
        </w:rPr>
      </w:pPr>
      <w:hyperlink w:anchor="_Toc161234162" w:history="1">
        <w:r w:rsidRPr="00F1546C">
          <w:rPr>
            <w:rStyle w:val="Hyperlink"/>
            <w:noProof/>
            <w:lang w:val="vi-VN"/>
          </w:rPr>
          <w:t>2.1.4 …</w:t>
        </w:r>
        <w:r>
          <w:rPr>
            <w:noProof/>
            <w:webHidden/>
          </w:rPr>
          <w:tab/>
        </w:r>
        <w:r>
          <w:rPr>
            <w:noProof/>
            <w:webHidden/>
          </w:rPr>
          <w:fldChar w:fldCharType="begin"/>
        </w:r>
        <w:r>
          <w:rPr>
            <w:noProof/>
            <w:webHidden/>
          </w:rPr>
          <w:instrText xml:space="preserve"> PAGEREF _Toc161234162 \h </w:instrText>
        </w:r>
        <w:r>
          <w:rPr>
            <w:noProof/>
            <w:webHidden/>
          </w:rPr>
        </w:r>
        <w:r>
          <w:rPr>
            <w:noProof/>
            <w:webHidden/>
          </w:rPr>
          <w:fldChar w:fldCharType="separate"/>
        </w:r>
        <w:r>
          <w:rPr>
            <w:noProof/>
            <w:webHidden/>
          </w:rPr>
          <w:t>8</w:t>
        </w:r>
        <w:r>
          <w:rPr>
            <w:noProof/>
            <w:webHidden/>
          </w:rPr>
          <w:fldChar w:fldCharType="end"/>
        </w:r>
      </w:hyperlink>
    </w:p>
    <w:p w14:paraId="2A3CF9AD" w14:textId="494DC4A2" w:rsidR="00A2769B" w:rsidRDefault="00A2769B">
      <w:pPr>
        <w:pStyle w:val="TOC2"/>
        <w:rPr>
          <w:rFonts w:asciiTheme="minorHAnsi" w:eastAsiaTheme="minorEastAsia" w:hAnsiTheme="minorHAnsi"/>
          <w:noProof/>
          <w:kern w:val="2"/>
          <w:sz w:val="22"/>
          <w:szCs w:val="22"/>
          <w14:ligatures w14:val="standardContextual"/>
        </w:rPr>
      </w:pPr>
      <w:hyperlink w:anchor="_Toc161234163" w:history="1">
        <w:r w:rsidRPr="00F1546C">
          <w:rPr>
            <w:rStyle w:val="Hyperlink"/>
            <w:noProof/>
          </w:rPr>
          <w:t>2.2 Module Website</w:t>
        </w:r>
        <w:r>
          <w:rPr>
            <w:noProof/>
            <w:webHidden/>
          </w:rPr>
          <w:tab/>
        </w:r>
        <w:r>
          <w:rPr>
            <w:noProof/>
            <w:webHidden/>
          </w:rPr>
          <w:fldChar w:fldCharType="begin"/>
        </w:r>
        <w:r>
          <w:rPr>
            <w:noProof/>
            <w:webHidden/>
          </w:rPr>
          <w:instrText xml:space="preserve"> PAGEREF _Toc161234163 \h </w:instrText>
        </w:r>
        <w:r>
          <w:rPr>
            <w:noProof/>
            <w:webHidden/>
          </w:rPr>
        </w:r>
        <w:r>
          <w:rPr>
            <w:noProof/>
            <w:webHidden/>
          </w:rPr>
          <w:fldChar w:fldCharType="separate"/>
        </w:r>
        <w:r>
          <w:rPr>
            <w:noProof/>
            <w:webHidden/>
          </w:rPr>
          <w:t>10</w:t>
        </w:r>
        <w:r>
          <w:rPr>
            <w:noProof/>
            <w:webHidden/>
          </w:rPr>
          <w:fldChar w:fldCharType="end"/>
        </w:r>
      </w:hyperlink>
    </w:p>
    <w:p w14:paraId="00433014" w14:textId="1DBFB556" w:rsidR="00A2769B" w:rsidRDefault="00A2769B">
      <w:pPr>
        <w:pStyle w:val="TOC3"/>
        <w:rPr>
          <w:rFonts w:asciiTheme="minorHAnsi" w:eastAsiaTheme="minorEastAsia" w:hAnsiTheme="minorHAnsi"/>
          <w:i w:val="0"/>
          <w:noProof/>
          <w:kern w:val="2"/>
          <w:sz w:val="22"/>
          <w:szCs w:val="22"/>
          <w14:ligatures w14:val="standardContextual"/>
        </w:rPr>
      </w:pPr>
      <w:hyperlink w:anchor="_Toc161234164" w:history="1">
        <w:r w:rsidRPr="00F1546C">
          <w:rPr>
            <w:rStyle w:val="Hyperlink"/>
            <w:noProof/>
          </w:rPr>
          <w:t>2.2.1 MongoDB và Mongoose</w:t>
        </w:r>
        <w:r>
          <w:rPr>
            <w:noProof/>
            <w:webHidden/>
          </w:rPr>
          <w:tab/>
        </w:r>
        <w:r>
          <w:rPr>
            <w:noProof/>
            <w:webHidden/>
          </w:rPr>
          <w:fldChar w:fldCharType="begin"/>
        </w:r>
        <w:r>
          <w:rPr>
            <w:noProof/>
            <w:webHidden/>
          </w:rPr>
          <w:instrText xml:space="preserve"> PAGEREF _Toc161234164 \h </w:instrText>
        </w:r>
        <w:r>
          <w:rPr>
            <w:noProof/>
            <w:webHidden/>
          </w:rPr>
        </w:r>
        <w:r>
          <w:rPr>
            <w:noProof/>
            <w:webHidden/>
          </w:rPr>
          <w:fldChar w:fldCharType="separate"/>
        </w:r>
        <w:r>
          <w:rPr>
            <w:noProof/>
            <w:webHidden/>
          </w:rPr>
          <w:t>10</w:t>
        </w:r>
        <w:r>
          <w:rPr>
            <w:noProof/>
            <w:webHidden/>
          </w:rPr>
          <w:fldChar w:fldCharType="end"/>
        </w:r>
      </w:hyperlink>
    </w:p>
    <w:p w14:paraId="2C9814A8" w14:textId="32A415BB" w:rsidR="00A2769B" w:rsidRDefault="00A2769B">
      <w:pPr>
        <w:pStyle w:val="TOC3"/>
        <w:rPr>
          <w:rFonts w:asciiTheme="minorHAnsi" w:eastAsiaTheme="minorEastAsia" w:hAnsiTheme="minorHAnsi"/>
          <w:i w:val="0"/>
          <w:noProof/>
          <w:kern w:val="2"/>
          <w:sz w:val="22"/>
          <w:szCs w:val="22"/>
          <w14:ligatures w14:val="standardContextual"/>
        </w:rPr>
      </w:pPr>
      <w:hyperlink w:anchor="_Toc161234165" w:history="1">
        <w:r w:rsidRPr="00F1546C">
          <w:rPr>
            <w:rStyle w:val="Hyperlink"/>
            <w:noProof/>
          </w:rPr>
          <w:t>2.2.2 ExpressJS</w:t>
        </w:r>
        <w:r>
          <w:rPr>
            <w:noProof/>
            <w:webHidden/>
          </w:rPr>
          <w:tab/>
        </w:r>
        <w:r>
          <w:rPr>
            <w:noProof/>
            <w:webHidden/>
          </w:rPr>
          <w:fldChar w:fldCharType="begin"/>
        </w:r>
        <w:r>
          <w:rPr>
            <w:noProof/>
            <w:webHidden/>
          </w:rPr>
          <w:instrText xml:space="preserve"> PAGEREF _Toc161234165 \h </w:instrText>
        </w:r>
        <w:r>
          <w:rPr>
            <w:noProof/>
            <w:webHidden/>
          </w:rPr>
        </w:r>
        <w:r>
          <w:rPr>
            <w:noProof/>
            <w:webHidden/>
          </w:rPr>
          <w:fldChar w:fldCharType="separate"/>
        </w:r>
        <w:r>
          <w:rPr>
            <w:noProof/>
            <w:webHidden/>
          </w:rPr>
          <w:t>11</w:t>
        </w:r>
        <w:r>
          <w:rPr>
            <w:noProof/>
            <w:webHidden/>
          </w:rPr>
          <w:fldChar w:fldCharType="end"/>
        </w:r>
      </w:hyperlink>
    </w:p>
    <w:p w14:paraId="615D3D02" w14:textId="4B6D7827" w:rsidR="00A2769B" w:rsidRDefault="00A2769B">
      <w:pPr>
        <w:pStyle w:val="TOC3"/>
        <w:rPr>
          <w:rFonts w:asciiTheme="minorHAnsi" w:eastAsiaTheme="minorEastAsia" w:hAnsiTheme="minorHAnsi"/>
          <w:i w:val="0"/>
          <w:noProof/>
          <w:kern w:val="2"/>
          <w:sz w:val="22"/>
          <w:szCs w:val="22"/>
          <w14:ligatures w14:val="standardContextual"/>
        </w:rPr>
      </w:pPr>
      <w:hyperlink w:anchor="_Toc161234166" w:history="1">
        <w:r w:rsidRPr="00F1546C">
          <w:rPr>
            <w:rStyle w:val="Hyperlink"/>
            <w:noProof/>
          </w:rPr>
          <w:t>2.2.3 ReactJS</w:t>
        </w:r>
        <w:r>
          <w:rPr>
            <w:noProof/>
            <w:webHidden/>
          </w:rPr>
          <w:tab/>
        </w:r>
        <w:r>
          <w:rPr>
            <w:noProof/>
            <w:webHidden/>
          </w:rPr>
          <w:fldChar w:fldCharType="begin"/>
        </w:r>
        <w:r>
          <w:rPr>
            <w:noProof/>
            <w:webHidden/>
          </w:rPr>
          <w:instrText xml:space="preserve"> PAGEREF _Toc161234166 \h </w:instrText>
        </w:r>
        <w:r>
          <w:rPr>
            <w:noProof/>
            <w:webHidden/>
          </w:rPr>
        </w:r>
        <w:r>
          <w:rPr>
            <w:noProof/>
            <w:webHidden/>
          </w:rPr>
          <w:fldChar w:fldCharType="separate"/>
        </w:r>
        <w:r>
          <w:rPr>
            <w:noProof/>
            <w:webHidden/>
          </w:rPr>
          <w:t>12</w:t>
        </w:r>
        <w:r>
          <w:rPr>
            <w:noProof/>
            <w:webHidden/>
          </w:rPr>
          <w:fldChar w:fldCharType="end"/>
        </w:r>
      </w:hyperlink>
    </w:p>
    <w:p w14:paraId="50FA64FF" w14:textId="44F48689" w:rsidR="00A2769B" w:rsidRDefault="00A2769B">
      <w:pPr>
        <w:pStyle w:val="TOC3"/>
        <w:rPr>
          <w:rFonts w:asciiTheme="minorHAnsi" w:eastAsiaTheme="minorEastAsia" w:hAnsiTheme="minorHAnsi"/>
          <w:i w:val="0"/>
          <w:noProof/>
          <w:kern w:val="2"/>
          <w:sz w:val="22"/>
          <w:szCs w:val="22"/>
          <w14:ligatures w14:val="standardContextual"/>
        </w:rPr>
      </w:pPr>
      <w:hyperlink w:anchor="_Toc161234167" w:history="1">
        <w:r w:rsidRPr="00F1546C">
          <w:rPr>
            <w:rStyle w:val="Hyperlink"/>
            <w:noProof/>
          </w:rPr>
          <w:t>2.2.4 NodeJS</w:t>
        </w:r>
        <w:r>
          <w:rPr>
            <w:noProof/>
            <w:webHidden/>
          </w:rPr>
          <w:tab/>
        </w:r>
        <w:r>
          <w:rPr>
            <w:noProof/>
            <w:webHidden/>
          </w:rPr>
          <w:fldChar w:fldCharType="begin"/>
        </w:r>
        <w:r>
          <w:rPr>
            <w:noProof/>
            <w:webHidden/>
          </w:rPr>
          <w:instrText xml:space="preserve"> PAGEREF _Toc161234167 \h </w:instrText>
        </w:r>
        <w:r>
          <w:rPr>
            <w:noProof/>
            <w:webHidden/>
          </w:rPr>
        </w:r>
        <w:r>
          <w:rPr>
            <w:noProof/>
            <w:webHidden/>
          </w:rPr>
          <w:fldChar w:fldCharType="separate"/>
        </w:r>
        <w:r>
          <w:rPr>
            <w:noProof/>
            <w:webHidden/>
          </w:rPr>
          <w:t>13</w:t>
        </w:r>
        <w:r>
          <w:rPr>
            <w:noProof/>
            <w:webHidden/>
          </w:rPr>
          <w:fldChar w:fldCharType="end"/>
        </w:r>
      </w:hyperlink>
    </w:p>
    <w:p w14:paraId="31015A5D" w14:textId="616199DA" w:rsidR="00A2769B" w:rsidRDefault="00A2769B">
      <w:pPr>
        <w:pStyle w:val="TOC1"/>
        <w:rPr>
          <w:rFonts w:asciiTheme="minorHAnsi" w:eastAsiaTheme="minorEastAsia" w:hAnsiTheme="minorHAnsi"/>
          <w:b w:val="0"/>
          <w:noProof/>
          <w:kern w:val="2"/>
          <w:sz w:val="22"/>
          <w:szCs w:val="22"/>
          <w14:ligatures w14:val="standardContextual"/>
        </w:rPr>
      </w:pPr>
      <w:hyperlink w:anchor="_Toc161234168" w:history="1">
        <w:r w:rsidRPr="00F1546C">
          <w:rPr>
            <w:rStyle w:val="Hyperlink"/>
            <w:noProof/>
          </w:rPr>
          <w:t>CHƯƠNG 3. DỮ LIỆU</w:t>
        </w:r>
        <w:r>
          <w:rPr>
            <w:noProof/>
            <w:webHidden/>
          </w:rPr>
          <w:tab/>
        </w:r>
        <w:r>
          <w:rPr>
            <w:noProof/>
            <w:webHidden/>
          </w:rPr>
          <w:fldChar w:fldCharType="begin"/>
        </w:r>
        <w:r>
          <w:rPr>
            <w:noProof/>
            <w:webHidden/>
          </w:rPr>
          <w:instrText xml:space="preserve"> PAGEREF _Toc161234168 \h </w:instrText>
        </w:r>
        <w:r>
          <w:rPr>
            <w:noProof/>
            <w:webHidden/>
          </w:rPr>
        </w:r>
        <w:r>
          <w:rPr>
            <w:noProof/>
            <w:webHidden/>
          </w:rPr>
          <w:fldChar w:fldCharType="separate"/>
        </w:r>
        <w:r>
          <w:rPr>
            <w:noProof/>
            <w:webHidden/>
          </w:rPr>
          <w:t>14</w:t>
        </w:r>
        <w:r>
          <w:rPr>
            <w:noProof/>
            <w:webHidden/>
          </w:rPr>
          <w:fldChar w:fldCharType="end"/>
        </w:r>
      </w:hyperlink>
    </w:p>
    <w:p w14:paraId="1BF45F74" w14:textId="4FD5E2EB" w:rsidR="00A2769B" w:rsidRDefault="00A2769B">
      <w:pPr>
        <w:pStyle w:val="TOC2"/>
        <w:rPr>
          <w:rFonts w:asciiTheme="minorHAnsi" w:eastAsiaTheme="minorEastAsia" w:hAnsiTheme="minorHAnsi"/>
          <w:noProof/>
          <w:kern w:val="2"/>
          <w:sz w:val="22"/>
          <w:szCs w:val="22"/>
          <w14:ligatures w14:val="standardContextual"/>
        </w:rPr>
      </w:pPr>
      <w:hyperlink w:anchor="_Toc161234169" w:history="1">
        <w:r w:rsidRPr="00F1546C">
          <w:rPr>
            <w:rStyle w:val="Hyperlink"/>
            <w:noProof/>
          </w:rPr>
          <w:t>3.1 …Mai làm</w:t>
        </w:r>
        <w:r>
          <w:rPr>
            <w:noProof/>
            <w:webHidden/>
          </w:rPr>
          <w:tab/>
        </w:r>
        <w:r>
          <w:rPr>
            <w:noProof/>
            <w:webHidden/>
          </w:rPr>
          <w:fldChar w:fldCharType="begin"/>
        </w:r>
        <w:r>
          <w:rPr>
            <w:noProof/>
            <w:webHidden/>
          </w:rPr>
          <w:instrText xml:space="preserve"> PAGEREF _Toc161234169 \h </w:instrText>
        </w:r>
        <w:r>
          <w:rPr>
            <w:noProof/>
            <w:webHidden/>
          </w:rPr>
        </w:r>
        <w:r>
          <w:rPr>
            <w:noProof/>
            <w:webHidden/>
          </w:rPr>
          <w:fldChar w:fldCharType="separate"/>
        </w:r>
        <w:r>
          <w:rPr>
            <w:noProof/>
            <w:webHidden/>
          </w:rPr>
          <w:t>14</w:t>
        </w:r>
        <w:r>
          <w:rPr>
            <w:noProof/>
            <w:webHidden/>
          </w:rPr>
          <w:fldChar w:fldCharType="end"/>
        </w:r>
      </w:hyperlink>
    </w:p>
    <w:p w14:paraId="08FEAB6D" w14:textId="48860469" w:rsidR="00A2769B" w:rsidRDefault="00A2769B">
      <w:pPr>
        <w:pStyle w:val="TOC1"/>
        <w:rPr>
          <w:rFonts w:asciiTheme="minorHAnsi" w:eastAsiaTheme="minorEastAsia" w:hAnsiTheme="minorHAnsi"/>
          <w:b w:val="0"/>
          <w:noProof/>
          <w:kern w:val="2"/>
          <w:sz w:val="22"/>
          <w:szCs w:val="22"/>
          <w14:ligatures w14:val="standardContextual"/>
        </w:rPr>
      </w:pPr>
      <w:hyperlink w:anchor="_Toc161234170" w:history="1">
        <w:r w:rsidRPr="00F1546C">
          <w:rPr>
            <w:rStyle w:val="Hyperlink"/>
            <w:noProof/>
          </w:rPr>
          <w:t>CHƯƠNG 4. MÔ HÌNH ĐỀ XUẤT</w:t>
        </w:r>
        <w:r>
          <w:rPr>
            <w:noProof/>
            <w:webHidden/>
          </w:rPr>
          <w:tab/>
        </w:r>
        <w:r>
          <w:rPr>
            <w:noProof/>
            <w:webHidden/>
          </w:rPr>
          <w:fldChar w:fldCharType="begin"/>
        </w:r>
        <w:r>
          <w:rPr>
            <w:noProof/>
            <w:webHidden/>
          </w:rPr>
          <w:instrText xml:space="preserve"> PAGEREF _Toc161234170 \h </w:instrText>
        </w:r>
        <w:r>
          <w:rPr>
            <w:noProof/>
            <w:webHidden/>
          </w:rPr>
        </w:r>
        <w:r>
          <w:rPr>
            <w:noProof/>
            <w:webHidden/>
          </w:rPr>
          <w:fldChar w:fldCharType="separate"/>
        </w:r>
        <w:r>
          <w:rPr>
            <w:noProof/>
            <w:webHidden/>
          </w:rPr>
          <w:t>14</w:t>
        </w:r>
        <w:r>
          <w:rPr>
            <w:noProof/>
            <w:webHidden/>
          </w:rPr>
          <w:fldChar w:fldCharType="end"/>
        </w:r>
      </w:hyperlink>
    </w:p>
    <w:p w14:paraId="2D03369C" w14:textId="7EBC574E" w:rsidR="00A2769B" w:rsidRDefault="00A2769B">
      <w:pPr>
        <w:pStyle w:val="TOC2"/>
        <w:rPr>
          <w:rFonts w:asciiTheme="minorHAnsi" w:eastAsiaTheme="minorEastAsia" w:hAnsiTheme="minorHAnsi"/>
          <w:noProof/>
          <w:kern w:val="2"/>
          <w:sz w:val="22"/>
          <w:szCs w:val="22"/>
          <w14:ligatures w14:val="standardContextual"/>
        </w:rPr>
      </w:pPr>
      <w:hyperlink w:anchor="_Toc161234171" w:history="1">
        <w:r w:rsidRPr="00F1546C">
          <w:rPr>
            <w:rStyle w:val="Hyperlink"/>
            <w:noProof/>
          </w:rPr>
          <w:t>4.1 …Mô hình + thực nghiệm của mỗi mô hình</w:t>
        </w:r>
        <w:r>
          <w:rPr>
            <w:noProof/>
            <w:webHidden/>
          </w:rPr>
          <w:tab/>
        </w:r>
        <w:r>
          <w:rPr>
            <w:noProof/>
            <w:webHidden/>
          </w:rPr>
          <w:fldChar w:fldCharType="begin"/>
        </w:r>
        <w:r>
          <w:rPr>
            <w:noProof/>
            <w:webHidden/>
          </w:rPr>
          <w:instrText xml:space="preserve"> PAGEREF _Toc161234171 \h </w:instrText>
        </w:r>
        <w:r>
          <w:rPr>
            <w:noProof/>
            <w:webHidden/>
          </w:rPr>
        </w:r>
        <w:r>
          <w:rPr>
            <w:noProof/>
            <w:webHidden/>
          </w:rPr>
          <w:fldChar w:fldCharType="separate"/>
        </w:r>
        <w:r>
          <w:rPr>
            <w:noProof/>
            <w:webHidden/>
          </w:rPr>
          <w:t>14</w:t>
        </w:r>
        <w:r>
          <w:rPr>
            <w:noProof/>
            <w:webHidden/>
          </w:rPr>
          <w:fldChar w:fldCharType="end"/>
        </w:r>
      </w:hyperlink>
    </w:p>
    <w:p w14:paraId="6F52D97B" w14:textId="0239CEF3" w:rsidR="00A2769B" w:rsidRDefault="00A2769B">
      <w:pPr>
        <w:pStyle w:val="TOC1"/>
        <w:rPr>
          <w:rFonts w:asciiTheme="minorHAnsi" w:eastAsiaTheme="minorEastAsia" w:hAnsiTheme="minorHAnsi"/>
          <w:b w:val="0"/>
          <w:noProof/>
          <w:kern w:val="2"/>
          <w:sz w:val="22"/>
          <w:szCs w:val="22"/>
          <w14:ligatures w14:val="standardContextual"/>
        </w:rPr>
      </w:pPr>
      <w:hyperlink w:anchor="_Toc161234172" w:history="1">
        <w:r w:rsidRPr="00F1546C">
          <w:rPr>
            <w:rStyle w:val="Hyperlink"/>
            <w:noProof/>
          </w:rPr>
          <w:t>CHƯƠNG 5. KẾT QUẢ ĐẠT ĐƯỢC</w:t>
        </w:r>
        <w:r>
          <w:rPr>
            <w:noProof/>
            <w:webHidden/>
          </w:rPr>
          <w:tab/>
        </w:r>
        <w:r>
          <w:rPr>
            <w:noProof/>
            <w:webHidden/>
          </w:rPr>
          <w:fldChar w:fldCharType="begin"/>
        </w:r>
        <w:r>
          <w:rPr>
            <w:noProof/>
            <w:webHidden/>
          </w:rPr>
          <w:instrText xml:space="preserve"> PAGEREF _Toc161234172 \h </w:instrText>
        </w:r>
        <w:r>
          <w:rPr>
            <w:noProof/>
            <w:webHidden/>
          </w:rPr>
        </w:r>
        <w:r>
          <w:rPr>
            <w:noProof/>
            <w:webHidden/>
          </w:rPr>
          <w:fldChar w:fldCharType="separate"/>
        </w:r>
        <w:r>
          <w:rPr>
            <w:noProof/>
            <w:webHidden/>
          </w:rPr>
          <w:t>14</w:t>
        </w:r>
        <w:r>
          <w:rPr>
            <w:noProof/>
            <w:webHidden/>
          </w:rPr>
          <w:fldChar w:fldCharType="end"/>
        </w:r>
      </w:hyperlink>
    </w:p>
    <w:p w14:paraId="586E4994" w14:textId="161CD2AB" w:rsidR="00A2769B" w:rsidRDefault="00A2769B">
      <w:pPr>
        <w:pStyle w:val="TOC2"/>
        <w:rPr>
          <w:rFonts w:asciiTheme="minorHAnsi" w:eastAsiaTheme="minorEastAsia" w:hAnsiTheme="minorHAnsi"/>
          <w:noProof/>
          <w:kern w:val="2"/>
          <w:sz w:val="22"/>
          <w:szCs w:val="22"/>
          <w14:ligatures w14:val="standardContextual"/>
        </w:rPr>
      </w:pPr>
      <w:hyperlink w:anchor="_Toc161234173" w:history="1">
        <w:r w:rsidRPr="00F1546C">
          <w:rPr>
            <w:rStyle w:val="Hyperlink"/>
            <w:noProof/>
          </w:rPr>
          <w:t>5.1 EndUser website module</w:t>
        </w:r>
        <w:r>
          <w:rPr>
            <w:noProof/>
            <w:webHidden/>
          </w:rPr>
          <w:tab/>
        </w:r>
        <w:r>
          <w:rPr>
            <w:noProof/>
            <w:webHidden/>
          </w:rPr>
          <w:fldChar w:fldCharType="begin"/>
        </w:r>
        <w:r>
          <w:rPr>
            <w:noProof/>
            <w:webHidden/>
          </w:rPr>
          <w:instrText xml:space="preserve"> PAGEREF _Toc161234173 \h </w:instrText>
        </w:r>
        <w:r>
          <w:rPr>
            <w:noProof/>
            <w:webHidden/>
          </w:rPr>
        </w:r>
        <w:r>
          <w:rPr>
            <w:noProof/>
            <w:webHidden/>
          </w:rPr>
          <w:fldChar w:fldCharType="separate"/>
        </w:r>
        <w:r>
          <w:rPr>
            <w:noProof/>
            <w:webHidden/>
          </w:rPr>
          <w:t>14</w:t>
        </w:r>
        <w:r>
          <w:rPr>
            <w:noProof/>
            <w:webHidden/>
          </w:rPr>
          <w:fldChar w:fldCharType="end"/>
        </w:r>
      </w:hyperlink>
    </w:p>
    <w:p w14:paraId="1A09A363" w14:textId="0E02710C" w:rsidR="00A2769B" w:rsidRDefault="00A2769B">
      <w:pPr>
        <w:pStyle w:val="TOC3"/>
        <w:rPr>
          <w:rFonts w:asciiTheme="minorHAnsi" w:eastAsiaTheme="minorEastAsia" w:hAnsiTheme="minorHAnsi"/>
          <w:i w:val="0"/>
          <w:noProof/>
          <w:kern w:val="2"/>
          <w:sz w:val="22"/>
          <w:szCs w:val="22"/>
          <w14:ligatures w14:val="standardContextual"/>
        </w:rPr>
      </w:pPr>
      <w:hyperlink w:anchor="_Toc161234174" w:history="1">
        <w:r w:rsidRPr="00F1546C">
          <w:rPr>
            <w:rStyle w:val="Hyperlink"/>
            <w:noProof/>
          </w:rPr>
          <w:t>5.1.1 Trang chủ</w:t>
        </w:r>
        <w:r>
          <w:rPr>
            <w:noProof/>
            <w:webHidden/>
          </w:rPr>
          <w:tab/>
        </w:r>
        <w:r>
          <w:rPr>
            <w:noProof/>
            <w:webHidden/>
          </w:rPr>
          <w:fldChar w:fldCharType="begin"/>
        </w:r>
        <w:r>
          <w:rPr>
            <w:noProof/>
            <w:webHidden/>
          </w:rPr>
          <w:instrText xml:space="preserve"> PAGEREF _Toc161234174 \h </w:instrText>
        </w:r>
        <w:r>
          <w:rPr>
            <w:noProof/>
            <w:webHidden/>
          </w:rPr>
        </w:r>
        <w:r>
          <w:rPr>
            <w:noProof/>
            <w:webHidden/>
          </w:rPr>
          <w:fldChar w:fldCharType="separate"/>
        </w:r>
        <w:r>
          <w:rPr>
            <w:noProof/>
            <w:webHidden/>
          </w:rPr>
          <w:t>14</w:t>
        </w:r>
        <w:r>
          <w:rPr>
            <w:noProof/>
            <w:webHidden/>
          </w:rPr>
          <w:fldChar w:fldCharType="end"/>
        </w:r>
      </w:hyperlink>
    </w:p>
    <w:p w14:paraId="7ECDC0A9" w14:textId="4C478554" w:rsidR="00A2769B" w:rsidRDefault="00A2769B">
      <w:pPr>
        <w:pStyle w:val="TOC1"/>
        <w:rPr>
          <w:rFonts w:asciiTheme="minorHAnsi" w:eastAsiaTheme="minorEastAsia" w:hAnsiTheme="minorHAnsi"/>
          <w:b w:val="0"/>
          <w:noProof/>
          <w:kern w:val="2"/>
          <w:sz w:val="22"/>
          <w:szCs w:val="22"/>
          <w14:ligatures w14:val="standardContextual"/>
        </w:rPr>
      </w:pPr>
      <w:hyperlink w:anchor="_Toc161234175" w:history="1">
        <w:r w:rsidRPr="00F1546C">
          <w:rPr>
            <w:rStyle w:val="Hyperlink"/>
            <w:noProof/>
          </w:rPr>
          <w:t>CHƯƠNG 6. KẾT LUẬN</w:t>
        </w:r>
        <w:r>
          <w:rPr>
            <w:noProof/>
            <w:webHidden/>
          </w:rPr>
          <w:tab/>
        </w:r>
        <w:r>
          <w:rPr>
            <w:noProof/>
            <w:webHidden/>
          </w:rPr>
          <w:fldChar w:fldCharType="begin"/>
        </w:r>
        <w:r>
          <w:rPr>
            <w:noProof/>
            <w:webHidden/>
          </w:rPr>
          <w:instrText xml:space="preserve"> PAGEREF _Toc161234175 \h </w:instrText>
        </w:r>
        <w:r>
          <w:rPr>
            <w:noProof/>
            <w:webHidden/>
          </w:rPr>
        </w:r>
        <w:r>
          <w:rPr>
            <w:noProof/>
            <w:webHidden/>
          </w:rPr>
          <w:fldChar w:fldCharType="separate"/>
        </w:r>
        <w:r>
          <w:rPr>
            <w:noProof/>
            <w:webHidden/>
          </w:rPr>
          <w:t>16</w:t>
        </w:r>
        <w:r>
          <w:rPr>
            <w:noProof/>
            <w:webHidden/>
          </w:rPr>
          <w:fldChar w:fldCharType="end"/>
        </w:r>
      </w:hyperlink>
    </w:p>
    <w:p w14:paraId="36652056" w14:textId="036FFF8D" w:rsidR="00A2769B" w:rsidRDefault="00A2769B">
      <w:pPr>
        <w:pStyle w:val="TOC2"/>
        <w:rPr>
          <w:rFonts w:asciiTheme="minorHAnsi" w:eastAsiaTheme="minorEastAsia" w:hAnsiTheme="minorHAnsi"/>
          <w:noProof/>
          <w:kern w:val="2"/>
          <w:sz w:val="22"/>
          <w:szCs w:val="22"/>
          <w14:ligatures w14:val="standardContextual"/>
        </w:rPr>
      </w:pPr>
      <w:hyperlink w:anchor="_Toc161234176" w:history="1">
        <w:r w:rsidRPr="00F1546C">
          <w:rPr>
            <w:rStyle w:val="Hyperlink"/>
            <w:noProof/>
          </w:rPr>
          <w:t>6.1 Kết luận</w:t>
        </w:r>
        <w:r>
          <w:rPr>
            <w:noProof/>
            <w:webHidden/>
          </w:rPr>
          <w:tab/>
        </w:r>
        <w:r>
          <w:rPr>
            <w:noProof/>
            <w:webHidden/>
          </w:rPr>
          <w:fldChar w:fldCharType="begin"/>
        </w:r>
        <w:r>
          <w:rPr>
            <w:noProof/>
            <w:webHidden/>
          </w:rPr>
          <w:instrText xml:space="preserve"> PAGEREF _Toc161234176 \h </w:instrText>
        </w:r>
        <w:r>
          <w:rPr>
            <w:noProof/>
            <w:webHidden/>
          </w:rPr>
        </w:r>
        <w:r>
          <w:rPr>
            <w:noProof/>
            <w:webHidden/>
          </w:rPr>
          <w:fldChar w:fldCharType="separate"/>
        </w:r>
        <w:r>
          <w:rPr>
            <w:noProof/>
            <w:webHidden/>
          </w:rPr>
          <w:t>16</w:t>
        </w:r>
        <w:r>
          <w:rPr>
            <w:noProof/>
            <w:webHidden/>
          </w:rPr>
          <w:fldChar w:fldCharType="end"/>
        </w:r>
      </w:hyperlink>
    </w:p>
    <w:p w14:paraId="60965057" w14:textId="621AB9F9" w:rsidR="00A2769B" w:rsidRDefault="00A2769B">
      <w:pPr>
        <w:pStyle w:val="TOC2"/>
        <w:rPr>
          <w:rFonts w:asciiTheme="minorHAnsi" w:eastAsiaTheme="minorEastAsia" w:hAnsiTheme="minorHAnsi"/>
          <w:noProof/>
          <w:kern w:val="2"/>
          <w:sz w:val="22"/>
          <w:szCs w:val="22"/>
          <w14:ligatures w14:val="standardContextual"/>
        </w:rPr>
      </w:pPr>
      <w:hyperlink w:anchor="_Toc161234177" w:history="1">
        <w:r w:rsidRPr="00F1546C">
          <w:rPr>
            <w:rStyle w:val="Hyperlink"/>
            <w:noProof/>
          </w:rPr>
          <w:t>6.2 Hướng phát triển</w:t>
        </w:r>
        <w:r>
          <w:rPr>
            <w:noProof/>
            <w:webHidden/>
          </w:rPr>
          <w:tab/>
        </w:r>
        <w:r>
          <w:rPr>
            <w:noProof/>
            <w:webHidden/>
          </w:rPr>
          <w:fldChar w:fldCharType="begin"/>
        </w:r>
        <w:r>
          <w:rPr>
            <w:noProof/>
            <w:webHidden/>
          </w:rPr>
          <w:instrText xml:space="preserve"> PAGEREF _Toc161234177 \h </w:instrText>
        </w:r>
        <w:r>
          <w:rPr>
            <w:noProof/>
            <w:webHidden/>
          </w:rPr>
        </w:r>
        <w:r>
          <w:rPr>
            <w:noProof/>
            <w:webHidden/>
          </w:rPr>
          <w:fldChar w:fldCharType="separate"/>
        </w:r>
        <w:r>
          <w:rPr>
            <w:noProof/>
            <w:webHidden/>
          </w:rPr>
          <w:t>17</w:t>
        </w:r>
        <w:r>
          <w:rPr>
            <w:noProof/>
            <w:webHidden/>
          </w:rPr>
          <w:fldChar w:fldCharType="end"/>
        </w:r>
      </w:hyperlink>
    </w:p>
    <w:p w14:paraId="0195164A" w14:textId="1396D2C3" w:rsidR="00A2769B" w:rsidRDefault="00A2769B">
      <w:pPr>
        <w:pStyle w:val="TOC1"/>
        <w:rPr>
          <w:rFonts w:asciiTheme="minorHAnsi" w:eastAsiaTheme="minorEastAsia" w:hAnsiTheme="minorHAnsi"/>
          <w:b w:val="0"/>
          <w:noProof/>
          <w:kern w:val="2"/>
          <w:sz w:val="22"/>
          <w:szCs w:val="22"/>
          <w14:ligatures w14:val="standardContextual"/>
        </w:rPr>
      </w:pPr>
      <w:hyperlink w:anchor="_Toc161234178" w:history="1">
        <w:r w:rsidRPr="00F1546C">
          <w:rPr>
            <w:rStyle w:val="Hyperlink"/>
            <w:noProof/>
          </w:rPr>
          <w:t>TÀI LIỆU THAM KHẢO</w:t>
        </w:r>
        <w:r>
          <w:rPr>
            <w:noProof/>
            <w:webHidden/>
          </w:rPr>
          <w:tab/>
        </w:r>
        <w:r>
          <w:rPr>
            <w:noProof/>
            <w:webHidden/>
          </w:rPr>
          <w:fldChar w:fldCharType="begin"/>
        </w:r>
        <w:r>
          <w:rPr>
            <w:noProof/>
            <w:webHidden/>
          </w:rPr>
          <w:instrText xml:space="preserve"> PAGEREF _Toc161234178 \h </w:instrText>
        </w:r>
        <w:r>
          <w:rPr>
            <w:noProof/>
            <w:webHidden/>
          </w:rPr>
        </w:r>
        <w:r>
          <w:rPr>
            <w:noProof/>
            <w:webHidden/>
          </w:rPr>
          <w:fldChar w:fldCharType="separate"/>
        </w:r>
        <w:r>
          <w:rPr>
            <w:noProof/>
            <w:webHidden/>
          </w:rPr>
          <w:t>18</w:t>
        </w:r>
        <w:r>
          <w:rPr>
            <w:noProof/>
            <w:webHidden/>
          </w:rPr>
          <w:fldChar w:fldCharType="end"/>
        </w:r>
      </w:hyperlink>
    </w:p>
    <w:p w14:paraId="2BF02A74" w14:textId="4F84D1F3" w:rsidR="00F977AE" w:rsidRDefault="00000000">
      <w:pPr>
        <w:pStyle w:val="Nidungvnbn"/>
        <w:ind w:firstLine="0"/>
        <w:rPr>
          <w:lang w:val="vi-VN"/>
        </w:rPr>
      </w:pPr>
      <w:r>
        <w:fldChar w:fldCharType="end"/>
      </w:r>
      <w:r>
        <w:br w:type="page"/>
      </w:r>
    </w:p>
    <w:p w14:paraId="379968ED" w14:textId="77777777" w:rsidR="00F977AE" w:rsidRDefault="00000000">
      <w:pPr>
        <w:pStyle w:val="Heading1"/>
        <w:numPr>
          <w:ilvl w:val="0"/>
          <w:numId w:val="0"/>
        </w:numPr>
        <w:ind w:left="284" w:hanging="284"/>
        <w:jc w:val="center"/>
        <w:rPr>
          <w:sz w:val="26"/>
          <w:szCs w:val="26"/>
        </w:rPr>
      </w:pPr>
      <w:bookmarkStart w:id="1" w:name="_Toc161234148"/>
      <w:r>
        <w:lastRenderedPageBreak/>
        <w:t>DANH MỤC HÌNH VẼ</w:t>
      </w:r>
      <w:bookmarkEnd w:id="1"/>
    </w:p>
    <w:p w14:paraId="04CDBB96" w14:textId="35EA258E"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 w:val="24"/>
          <w:szCs w:val="26"/>
        </w:rPr>
        <w:fldChar w:fldCharType="begin"/>
      </w:r>
      <w:r>
        <w:rPr>
          <w:szCs w:val="26"/>
        </w:rPr>
        <w:instrText xml:space="preserve"> TOC \h \z \c "Hình" </w:instrText>
      </w:r>
      <w:r>
        <w:rPr>
          <w:sz w:val="24"/>
          <w:szCs w:val="26"/>
        </w:rPr>
        <w:fldChar w:fldCharType="separate"/>
      </w:r>
      <w:hyperlink w:anchor="_Toc161060446" w:history="1">
        <w:r w:rsidR="00B67068" w:rsidRPr="00216155">
          <w:rPr>
            <w:rStyle w:val="Hyperlink"/>
            <w:noProof/>
          </w:rPr>
          <w:t>Hình 2.1</w:t>
        </w:r>
        <w:r w:rsidR="00B67068" w:rsidRPr="00216155">
          <w:rPr>
            <w:rStyle w:val="Hyperlink"/>
            <w:noProof/>
            <w:lang w:val="vi-VN"/>
          </w:rPr>
          <w:t>: Tổng quan về ba loại mô hình hỏi đáp mở</w:t>
        </w:r>
        <w:r w:rsidR="00B67068">
          <w:rPr>
            <w:noProof/>
            <w:webHidden/>
          </w:rPr>
          <w:tab/>
        </w:r>
        <w:r w:rsidR="00B67068">
          <w:rPr>
            <w:noProof/>
            <w:webHidden/>
          </w:rPr>
          <w:fldChar w:fldCharType="begin"/>
        </w:r>
        <w:r w:rsidR="00B67068">
          <w:rPr>
            <w:noProof/>
            <w:webHidden/>
          </w:rPr>
          <w:instrText xml:space="preserve"> PAGEREF _Toc161060446 \h </w:instrText>
        </w:r>
        <w:r w:rsidR="00B67068">
          <w:rPr>
            <w:noProof/>
            <w:webHidden/>
          </w:rPr>
        </w:r>
        <w:r w:rsidR="00B67068">
          <w:rPr>
            <w:noProof/>
            <w:webHidden/>
          </w:rPr>
          <w:fldChar w:fldCharType="separate"/>
        </w:r>
        <w:r w:rsidR="00B67068">
          <w:rPr>
            <w:noProof/>
            <w:webHidden/>
          </w:rPr>
          <w:t>3</w:t>
        </w:r>
        <w:r w:rsidR="00B67068">
          <w:rPr>
            <w:noProof/>
            <w:webHidden/>
          </w:rPr>
          <w:fldChar w:fldCharType="end"/>
        </w:r>
      </w:hyperlink>
    </w:p>
    <w:p w14:paraId="63A21E8A" w14:textId="364B7B59"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060447" w:history="1">
        <w:r w:rsidR="00B67068" w:rsidRPr="00216155">
          <w:rPr>
            <w:rStyle w:val="Hyperlink"/>
            <w:noProof/>
          </w:rPr>
          <w:t>Hình 2.2</w:t>
        </w:r>
        <w:r w:rsidR="00B67068" w:rsidRPr="00216155">
          <w:rPr>
            <w:rStyle w:val="Hyperlink"/>
            <w:noProof/>
            <w:lang w:val="vi-VN"/>
          </w:rPr>
          <w:t>: Quy trình tìm kiếm câu trả lời cho câu hỏi của Retriever-Reader</w:t>
        </w:r>
        <w:r w:rsidR="00B67068">
          <w:rPr>
            <w:noProof/>
            <w:webHidden/>
          </w:rPr>
          <w:tab/>
        </w:r>
        <w:r w:rsidR="00B67068">
          <w:rPr>
            <w:noProof/>
            <w:webHidden/>
          </w:rPr>
          <w:fldChar w:fldCharType="begin"/>
        </w:r>
        <w:r w:rsidR="00B67068">
          <w:rPr>
            <w:noProof/>
            <w:webHidden/>
          </w:rPr>
          <w:instrText xml:space="preserve"> PAGEREF _Toc161060447 \h </w:instrText>
        </w:r>
        <w:r w:rsidR="00B67068">
          <w:rPr>
            <w:noProof/>
            <w:webHidden/>
          </w:rPr>
        </w:r>
        <w:r w:rsidR="00B67068">
          <w:rPr>
            <w:noProof/>
            <w:webHidden/>
          </w:rPr>
          <w:fldChar w:fldCharType="separate"/>
        </w:r>
        <w:r w:rsidR="00B67068">
          <w:rPr>
            <w:noProof/>
            <w:webHidden/>
          </w:rPr>
          <w:t>4</w:t>
        </w:r>
        <w:r w:rsidR="00B67068">
          <w:rPr>
            <w:noProof/>
            <w:webHidden/>
          </w:rPr>
          <w:fldChar w:fldCharType="end"/>
        </w:r>
      </w:hyperlink>
    </w:p>
    <w:p w14:paraId="5D7A850C" w14:textId="467619C5"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060448" w:history="1">
        <w:r w:rsidR="00B67068" w:rsidRPr="00216155">
          <w:rPr>
            <w:rStyle w:val="Hyperlink"/>
            <w:noProof/>
          </w:rPr>
          <w:t>Hình 2.3</w:t>
        </w:r>
        <w:r w:rsidR="00B67068" w:rsidRPr="00216155">
          <w:rPr>
            <w:rStyle w:val="Hyperlink"/>
            <w:noProof/>
            <w:lang w:val="vi-VN"/>
          </w:rPr>
          <w:t>: Sơ đồ quy trình hệ thống thông tin hoạt động</w:t>
        </w:r>
        <w:r w:rsidR="00B67068">
          <w:rPr>
            <w:noProof/>
            <w:webHidden/>
          </w:rPr>
          <w:tab/>
        </w:r>
        <w:r w:rsidR="00B67068">
          <w:rPr>
            <w:noProof/>
            <w:webHidden/>
          </w:rPr>
          <w:fldChar w:fldCharType="begin"/>
        </w:r>
        <w:r w:rsidR="00B67068">
          <w:rPr>
            <w:noProof/>
            <w:webHidden/>
          </w:rPr>
          <w:instrText xml:space="preserve"> PAGEREF _Toc161060448 \h </w:instrText>
        </w:r>
        <w:r w:rsidR="00B67068">
          <w:rPr>
            <w:noProof/>
            <w:webHidden/>
          </w:rPr>
        </w:r>
        <w:r w:rsidR="00B67068">
          <w:rPr>
            <w:noProof/>
            <w:webHidden/>
          </w:rPr>
          <w:fldChar w:fldCharType="separate"/>
        </w:r>
        <w:r w:rsidR="00B67068">
          <w:rPr>
            <w:noProof/>
            <w:webHidden/>
          </w:rPr>
          <w:t>5</w:t>
        </w:r>
        <w:r w:rsidR="00B67068">
          <w:rPr>
            <w:noProof/>
            <w:webHidden/>
          </w:rPr>
          <w:fldChar w:fldCharType="end"/>
        </w:r>
      </w:hyperlink>
    </w:p>
    <w:p w14:paraId="404F134C" w14:textId="605C2A46"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060449" w:history="1">
        <w:r w:rsidR="00B67068" w:rsidRPr="00216155">
          <w:rPr>
            <w:rStyle w:val="Hyperlink"/>
            <w:noProof/>
          </w:rPr>
          <w:t>Hình 2.4</w:t>
        </w:r>
        <w:r w:rsidR="00B67068" w:rsidRPr="00216155">
          <w:rPr>
            <w:rStyle w:val="Hyperlink"/>
            <w:noProof/>
            <w:lang w:val="vi-VN"/>
          </w:rPr>
          <w:t>: Quy trình tìm kiếm câu trả lời cho c</w:t>
        </w:r>
        <w:r w:rsidR="00B67068" w:rsidRPr="00216155">
          <w:rPr>
            <w:rStyle w:val="Hyperlink"/>
            <w:noProof/>
            <w:lang w:val="vi-VN"/>
          </w:rPr>
          <w:t>â</w:t>
        </w:r>
        <w:r w:rsidR="00B67068" w:rsidRPr="00216155">
          <w:rPr>
            <w:rStyle w:val="Hyperlink"/>
            <w:noProof/>
            <w:lang w:val="vi-VN"/>
          </w:rPr>
          <w:t>u hỏi của Retriever-Generator</w:t>
        </w:r>
        <w:r w:rsidR="00B67068">
          <w:rPr>
            <w:noProof/>
            <w:webHidden/>
          </w:rPr>
          <w:tab/>
        </w:r>
        <w:r w:rsidR="00B67068">
          <w:rPr>
            <w:noProof/>
            <w:webHidden/>
          </w:rPr>
          <w:fldChar w:fldCharType="begin"/>
        </w:r>
        <w:r w:rsidR="00B67068">
          <w:rPr>
            <w:noProof/>
            <w:webHidden/>
          </w:rPr>
          <w:instrText xml:space="preserve"> PAGEREF _Toc161060449 \h </w:instrText>
        </w:r>
        <w:r w:rsidR="00B67068">
          <w:rPr>
            <w:noProof/>
            <w:webHidden/>
          </w:rPr>
        </w:r>
        <w:r w:rsidR="00B67068">
          <w:rPr>
            <w:noProof/>
            <w:webHidden/>
          </w:rPr>
          <w:fldChar w:fldCharType="separate"/>
        </w:r>
        <w:r w:rsidR="00B67068">
          <w:rPr>
            <w:noProof/>
            <w:webHidden/>
          </w:rPr>
          <w:t>7</w:t>
        </w:r>
        <w:r w:rsidR="00B67068">
          <w:rPr>
            <w:noProof/>
            <w:webHidden/>
          </w:rPr>
          <w:fldChar w:fldCharType="end"/>
        </w:r>
      </w:hyperlink>
    </w:p>
    <w:p w14:paraId="34A420B4" w14:textId="69EFE0A6" w:rsidR="00B67068"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61060450" w:history="1">
        <w:r w:rsidR="00B67068" w:rsidRPr="00216155">
          <w:rPr>
            <w:rStyle w:val="Hyperlink"/>
            <w:noProof/>
          </w:rPr>
          <w:t>Hình 2.5: Cấ</w:t>
        </w:r>
        <w:r w:rsidR="00B67068" w:rsidRPr="00216155">
          <w:rPr>
            <w:rStyle w:val="Hyperlink"/>
            <w:noProof/>
          </w:rPr>
          <w:t>u</w:t>
        </w:r>
        <w:r w:rsidR="00B67068" w:rsidRPr="00216155">
          <w:rPr>
            <w:rStyle w:val="Hyperlink"/>
            <w:noProof/>
          </w:rPr>
          <w:t xml:space="preserve"> trúc project sử dụng Express</w:t>
        </w:r>
        <w:r w:rsidR="00B67068">
          <w:rPr>
            <w:noProof/>
            <w:webHidden/>
          </w:rPr>
          <w:tab/>
        </w:r>
        <w:r w:rsidR="00B67068">
          <w:rPr>
            <w:noProof/>
            <w:webHidden/>
          </w:rPr>
          <w:fldChar w:fldCharType="begin"/>
        </w:r>
        <w:r w:rsidR="00B67068">
          <w:rPr>
            <w:noProof/>
            <w:webHidden/>
          </w:rPr>
          <w:instrText xml:space="preserve"> PAGEREF _Toc161060450 \h </w:instrText>
        </w:r>
        <w:r w:rsidR="00B67068">
          <w:rPr>
            <w:noProof/>
            <w:webHidden/>
          </w:rPr>
        </w:r>
        <w:r w:rsidR="00B67068">
          <w:rPr>
            <w:noProof/>
            <w:webHidden/>
          </w:rPr>
          <w:fldChar w:fldCharType="separate"/>
        </w:r>
        <w:r w:rsidR="00B67068">
          <w:rPr>
            <w:noProof/>
            <w:webHidden/>
          </w:rPr>
          <w:t>11</w:t>
        </w:r>
        <w:r w:rsidR="00B67068">
          <w:rPr>
            <w:noProof/>
            <w:webHidden/>
          </w:rPr>
          <w:fldChar w:fldCharType="end"/>
        </w:r>
      </w:hyperlink>
    </w:p>
    <w:p w14:paraId="135B1C33" w14:textId="178767EB" w:rsidR="00F977AE" w:rsidRDefault="00000000">
      <w:pPr>
        <w:spacing w:after="200" w:line="276" w:lineRule="auto"/>
        <w:rPr>
          <w:sz w:val="26"/>
          <w:szCs w:val="26"/>
        </w:rPr>
      </w:pPr>
      <w:r>
        <w:rPr>
          <w:sz w:val="26"/>
          <w:szCs w:val="26"/>
        </w:rPr>
        <w:fldChar w:fldCharType="end"/>
      </w:r>
    </w:p>
    <w:p w14:paraId="29558AAC" w14:textId="77777777" w:rsidR="00F977AE" w:rsidRDefault="00000000">
      <w:pPr>
        <w:spacing w:after="200" w:line="276" w:lineRule="auto"/>
        <w:rPr>
          <w:b/>
          <w:sz w:val="32"/>
          <w:szCs w:val="32"/>
          <w:lang w:val="vi-VN"/>
        </w:rPr>
      </w:pPr>
      <w:r>
        <w:br w:type="page"/>
      </w:r>
    </w:p>
    <w:p w14:paraId="51B5C086" w14:textId="77777777" w:rsidR="00F977AE" w:rsidRDefault="00000000">
      <w:pPr>
        <w:pStyle w:val="Heading1"/>
        <w:numPr>
          <w:ilvl w:val="0"/>
          <w:numId w:val="0"/>
        </w:numPr>
        <w:jc w:val="center"/>
        <w:rPr>
          <w:lang w:val="en-US"/>
        </w:rPr>
      </w:pPr>
      <w:bookmarkStart w:id="2" w:name="_Toc161234149"/>
      <w:r>
        <w:lastRenderedPageBreak/>
        <w:t xml:space="preserve">DANH MỤC </w:t>
      </w:r>
      <w:r>
        <w:rPr>
          <w:lang w:val="en-US"/>
        </w:rPr>
        <w:t>BẢNG BIỂU</w:t>
      </w:r>
      <w:bookmarkEnd w:id="2"/>
    </w:p>
    <w:p w14:paraId="15DAB21E" w14:textId="6B67EA17" w:rsidR="00A0651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60218996" w:history="1">
        <w:r w:rsidR="00A06515" w:rsidRPr="00FC73C3">
          <w:rPr>
            <w:rStyle w:val="Hyperlink"/>
            <w:noProof/>
          </w:rPr>
          <w:t>Bảng 4.1: Thống kê kiểu thực thể trong tập VLSP 2016</w:t>
        </w:r>
        <w:r w:rsidR="00A06515">
          <w:rPr>
            <w:noProof/>
            <w:webHidden/>
          </w:rPr>
          <w:tab/>
        </w:r>
        <w:r w:rsidR="00A06515">
          <w:rPr>
            <w:noProof/>
            <w:webHidden/>
          </w:rPr>
          <w:fldChar w:fldCharType="begin"/>
        </w:r>
        <w:r w:rsidR="00A06515">
          <w:rPr>
            <w:noProof/>
            <w:webHidden/>
          </w:rPr>
          <w:instrText xml:space="preserve"> PAGEREF _Toc160218996 \h </w:instrText>
        </w:r>
        <w:r w:rsidR="00A06515">
          <w:rPr>
            <w:noProof/>
            <w:webHidden/>
          </w:rPr>
        </w:r>
        <w:r w:rsidR="00A06515">
          <w:rPr>
            <w:noProof/>
            <w:webHidden/>
          </w:rPr>
          <w:fldChar w:fldCharType="separate"/>
        </w:r>
        <w:r w:rsidR="00A06515">
          <w:rPr>
            <w:noProof/>
            <w:webHidden/>
          </w:rPr>
          <w:t>6</w:t>
        </w:r>
        <w:r w:rsidR="00A06515">
          <w:rPr>
            <w:noProof/>
            <w:webHidden/>
          </w:rPr>
          <w:fldChar w:fldCharType="end"/>
        </w:r>
      </w:hyperlink>
    </w:p>
    <w:p w14:paraId="725479AA" w14:textId="01EFD855" w:rsidR="00F977AE" w:rsidRDefault="00000000">
      <w:pPr>
        <w:spacing w:after="200" w:line="276" w:lineRule="auto"/>
        <w:rPr>
          <w:b/>
          <w:sz w:val="32"/>
          <w:szCs w:val="32"/>
          <w:lang w:val="vi-VN"/>
        </w:rPr>
      </w:pPr>
      <w:r>
        <w:rPr>
          <w:szCs w:val="26"/>
        </w:rPr>
        <w:fldChar w:fldCharType="end"/>
      </w:r>
    </w:p>
    <w:p w14:paraId="2DCC5A5B" w14:textId="77777777" w:rsidR="00F977AE" w:rsidRDefault="00000000">
      <w:pPr>
        <w:spacing w:before="0" w:after="200" w:line="276" w:lineRule="auto"/>
        <w:rPr>
          <w:b/>
          <w:sz w:val="32"/>
          <w:szCs w:val="32"/>
          <w:lang w:val="vi-VN"/>
        </w:rPr>
      </w:pPr>
      <w:r>
        <w:br w:type="page"/>
      </w:r>
    </w:p>
    <w:p w14:paraId="13B3289B" w14:textId="77777777" w:rsidR="00F977AE" w:rsidRDefault="00000000">
      <w:pPr>
        <w:pStyle w:val="Heading1"/>
        <w:numPr>
          <w:ilvl w:val="0"/>
          <w:numId w:val="0"/>
        </w:numPr>
        <w:jc w:val="center"/>
      </w:pPr>
      <w:bookmarkStart w:id="3" w:name="_Toc161234150"/>
      <w:r>
        <w:lastRenderedPageBreak/>
        <w:t>DANH MỤC CÁC CHỮ VIẾT TẮT</w:t>
      </w:r>
      <w:bookmarkEnd w:id="3"/>
    </w:p>
    <w:p w14:paraId="5B298A17" w14:textId="77777777" w:rsidR="00F977AE" w:rsidRDefault="00F977AE">
      <w:pPr>
        <w:spacing w:after="200" w:line="276" w:lineRule="auto"/>
        <w:rPr>
          <w:sz w:val="26"/>
          <w:szCs w:val="26"/>
        </w:rPr>
      </w:pPr>
    </w:p>
    <w:tbl>
      <w:tblPr>
        <w:tblStyle w:val="TableGrid"/>
        <w:tblW w:w="8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0"/>
        <w:gridCol w:w="5947"/>
      </w:tblGrid>
      <w:tr w:rsidR="00F969B0" w:rsidRPr="00F969B0" w14:paraId="7130AB62" w14:textId="77777777" w:rsidTr="00F45010">
        <w:tc>
          <w:tcPr>
            <w:tcW w:w="2840" w:type="dxa"/>
          </w:tcPr>
          <w:p w14:paraId="11A40835" w14:textId="77777777" w:rsidR="00F969B0" w:rsidRPr="00F969B0" w:rsidRDefault="00F969B0" w:rsidP="00F969B0">
            <w:pPr>
              <w:spacing w:after="200" w:line="276" w:lineRule="auto"/>
              <w:rPr>
                <w:sz w:val="26"/>
                <w:szCs w:val="26"/>
              </w:rPr>
            </w:pPr>
            <w:r w:rsidRPr="00F969B0">
              <w:rPr>
                <w:sz w:val="26"/>
                <w:szCs w:val="26"/>
                <w:lang w:val="vi-VN"/>
              </w:rPr>
              <w:t>ODQA</w:t>
            </w:r>
          </w:p>
        </w:tc>
        <w:tc>
          <w:tcPr>
            <w:tcW w:w="5947" w:type="dxa"/>
          </w:tcPr>
          <w:p w14:paraId="5CDBA408" w14:textId="77777777" w:rsidR="00F969B0" w:rsidRPr="00F969B0" w:rsidRDefault="00F969B0" w:rsidP="00F969B0">
            <w:pPr>
              <w:spacing w:after="200" w:line="276" w:lineRule="auto"/>
              <w:rPr>
                <w:sz w:val="26"/>
                <w:szCs w:val="26"/>
              </w:rPr>
            </w:pPr>
            <w:r w:rsidRPr="00F969B0">
              <w:rPr>
                <w:sz w:val="26"/>
                <w:szCs w:val="26"/>
              </w:rPr>
              <w:t>Open Domain Question Answering</w:t>
            </w:r>
          </w:p>
        </w:tc>
      </w:tr>
      <w:tr w:rsidR="00F969B0" w:rsidRPr="00F969B0" w14:paraId="4F771433" w14:textId="77777777" w:rsidTr="00F45010">
        <w:tc>
          <w:tcPr>
            <w:tcW w:w="2840" w:type="dxa"/>
          </w:tcPr>
          <w:p w14:paraId="732BBEB1" w14:textId="77777777" w:rsidR="00F969B0" w:rsidRPr="00F969B0" w:rsidRDefault="00F969B0" w:rsidP="00F969B0">
            <w:pPr>
              <w:spacing w:after="200" w:line="276" w:lineRule="auto"/>
              <w:rPr>
                <w:sz w:val="26"/>
                <w:szCs w:val="26"/>
              </w:rPr>
            </w:pPr>
            <w:r w:rsidRPr="00F969B0">
              <w:rPr>
                <w:sz w:val="26"/>
                <w:szCs w:val="26"/>
              </w:rPr>
              <w:t>IR</w:t>
            </w:r>
          </w:p>
        </w:tc>
        <w:tc>
          <w:tcPr>
            <w:tcW w:w="5947" w:type="dxa"/>
          </w:tcPr>
          <w:p w14:paraId="703F824F" w14:textId="77777777" w:rsidR="00F969B0" w:rsidRPr="00F969B0" w:rsidRDefault="00F969B0" w:rsidP="00F969B0">
            <w:pPr>
              <w:spacing w:after="200" w:line="276" w:lineRule="auto"/>
              <w:rPr>
                <w:sz w:val="26"/>
                <w:szCs w:val="26"/>
              </w:rPr>
            </w:pPr>
            <w:r w:rsidRPr="00F969B0">
              <w:rPr>
                <w:sz w:val="26"/>
                <w:szCs w:val="26"/>
              </w:rPr>
              <w:t>Information Retrieval</w:t>
            </w:r>
          </w:p>
        </w:tc>
      </w:tr>
      <w:tr w:rsidR="00F969B0" w:rsidRPr="00F969B0" w14:paraId="2A7E3AED" w14:textId="77777777" w:rsidTr="00F45010">
        <w:tc>
          <w:tcPr>
            <w:tcW w:w="2840" w:type="dxa"/>
          </w:tcPr>
          <w:p w14:paraId="264EB9FA" w14:textId="77777777" w:rsidR="00F969B0" w:rsidRPr="00F969B0" w:rsidRDefault="00F969B0" w:rsidP="00F969B0">
            <w:pPr>
              <w:spacing w:after="200" w:line="276" w:lineRule="auto"/>
              <w:rPr>
                <w:sz w:val="26"/>
                <w:szCs w:val="26"/>
              </w:rPr>
            </w:pPr>
            <w:r w:rsidRPr="00F969B0">
              <w:rPr>
                <w:sz w:val="26"/>
                <w:szCs w:val="26"/>
              </w:rPr>
              <w:t>TF-IDF</w:t>
            </w:r>
          </w:p>
        </w:tc>
        <w:tc>
          <w:tcPr>
            <w:tcW w:w="5947" w:type="dxa"/>
          </w:tcPr>
          <w:p w14:paraId="3541704E" w14:textId="77777777" w:rsidR="00F969B0" w:rsidRPr="00F969B0" w:rsidRDefault="00F969B0" w:rsidP="00F969B0">
            <w:pPr>
              <w:spacing w:after="200" w:line="276" w:lineRule="auto"/>
              <w:rPr>
                <w:sz w:val="26"/>
                <w:szCs w:val="26"/>
                <w:lang w:val="vi-VN"/>
              </w:rPr>
            </w:pPr>
            <w:r w:rsidRPr="00F969B0">
              <w:rPr>
                <w:sz w:val="26"/>
                <w:szCs w:val="26"/>
              </w:rPr>
              <w:t>Term Frequency-Inverse Document  Frequency</w:t>
            </w:r>
          </w:p>
        </w:tc>
      </w:tr>
      <w:tr w:rsidR="00F969B0" w:rsidRPr="00F969B0" w14:paraId="7829A881" w14:textId="77777777" w:rsidTr="00F45010">
        <w:tc>
          <w:tcPr>
            <w:tcW w:w="2840" w:type="dxa"/>
          </w:tcPr>
          <w:p w14:paraId="47A760BA" w14:textId="77777777" w:rsidR="00F969B0" w:rsidRPr="00F969B0" w:rsidRDefault="00F969B0" w:rsidP="00F969B0">
            <w:pPr>
              <w:spacing w:after="200" w:line="276" w:lineRule="auto"/>
              <w:rPr>
                <w:sz w:val="26"/>
                <w:szCs w:val="26"/>
              </w:rPr>
            </w:pPr>
            <w:r w:rsidRPr="00F969B0">
              <w:rPr>
                <w:sz w:val="26"/>
                <w:szCs w:val="26"/>
              </w:rPr>
              <w:t>BM-25</w:t>
            </w:r>
          </w:p>
        </w:tc>
        <w:tc>
          <w:tcPr>
            <w:tcW w:w="5947" w:type="dxa"/>
          </w:tcPr>
          <w:p w14:paraId="7B36961C" w14:textId="77777777" w:rsidR="00F969B0" w:rsidRPr="00F969B0" w:rsidRDefault="00F969B0" w:rsidP="00F969B0">
            <w:pPr>
              <w:spacing w:after="200" w:line="276" w:lineRule="auto"/>
              <w:rPr>
                <w:sz w:val="26"/>
                <w:szCs w:val="26"/>
              </w:rPr>
            </w:pPr>
            <w:r w:rsidRPr="00F969B0">
              <w:rPr>
                <w:sz w:val="26"/>
                <w:szCs w:val="26"/>
                <w:lang w:val="vi-VN"/>
              </w:rPr>
              <w:t>Best Match 25</w:t>
            </w:r>
          </w:p>
        </w:tc>
      </w:tr>
      <w:tr w:rsidR="00F969B0" w:rsidRPr="00F969B0" w14:paraId="222B7BEA" w14:textId="77777777" w:rsidTr="00F45010">
        <w:tc>
          <w:tcPr>
            <w:tcW w:w="2840" w:type="dxa"/>
          </w:tcPr>
          <w:p w14:paraId="71325246" w14:textId="77777777" w:rsidR="00F969B0" w:rsidRPr="00F969B0" w:rsidRDefault="00F969B0" w:rsidP="00F969B0">
            <w:pPr>
              <w:spacing w:after="200" w:line="276" w:lineRule="auto"/>
              <w:rPr>
                <w:sz w:val="26"/>
                <w:szCs w:val="26"/>
              </w:rPr>
            </w:pPr>
            <w:r w:rsidRPr="00F969B0">
              <w:rPr>
                <w:sz w:val="26"/>
                <w:szCs w:val="26"/>
              </w:rPr>
              <w:t>RNN</w:t>
            </w:r>
          </w:p>
        </w:tc>
        <w:tc>
          <w:tcPr>
            <w:tcW w:w="5947" w:type="dxa"/>
          </w:tcPr>
          <w:p w14:paraId="328B398C" w14:textId="77777777" w:rsidR="00F969B0" w:rsidRPr="00F969B0" w:rsidRDefault="00F969B0" w:rsidP="00F969B0">
            <w:pPr>
              <w:spacing w:after="200" w:line="276" w:lineRule="auto"/>
              <w:rPr>
                <w:sz w:val="26"/>
                <w:szCs w:val="26"/>
              </w:rPr>
            </w:pPr>
            <w:r w:rsidRPr="00F969B0">
              <w:rPr>
                <w:sz w:val="26"/>
                <w:szCs w:val="26"/>
              </w:rPr>
              <w:t>Recurrent Neural Network</w:t>
            </w:r>
          </w:p>
        </w:tc>
      </w:tr>
      <w:tr w:rsidR="00F969B0" w:rsidRPr="00F969B0" w14:paraId="084A1EDE" w14:textId="77777777" w:rsidTr="00F45010">
        <w:tc>
          <w:tcPr>
            <w:tcW w:w="2840" w:type="dxa"/>
          </w:tcPr>
          <w:p w14:paraId="793D817E" w14:textId="77777777" w:rsidR="00F969B0" w:rsidRPr="00F969B0" w:rsidRDefault="00F969B0" w:rsidP="00F969B0">
            <w:pPr>
              <w:spacing w:after="200" w:line="276" w:lineRule="auto"/>
              <w:rPr>
                <w:sz w:val="26"/>
                <w:szCs w:val="26"/>
              </w:rPr>
            </w:pPr>
            <w:r w:rsidRPr="00F969B0">
              <w:rPr>
                <w:sz w:val="26"/>
                <w:szCs w:val="26"/>
              </w:rPr>
              <w:t>LSTM</w:t>
            </w:r>
          </w:p>
        </w:tc>
        <w:tc>
          <w:tcPr>
            <w:tcW w:w="5947" w:type="dxa"/>
          </w:tcPr>
          <w:p w14:paraId="479DB589" w14:textId="77777777" w:rsidR="00F969B0" w:rsidRPr="00F969B0" w:rsidRDefault="00F969B0" w:rsidP="00F969B0">
            <w:pPr>
              <w:spacing w:after="200" w:line="276" w:lineRule="auto"/>
              <w:rPr>
                <w:sz w:val="26"/>
                <w:szCs w:val="26"/>
              </w:rPr>
            </w:pPr>
            <w:r w:rsidRPr="00F969B0">
              <w:rPr>
                <w:sz w:val="26"/>
                <w:szCs w:val="26"/>
              </w:rPr>
              <w:t>Long Short-term Memory</w:t>
            </w:r>
          </w:p>
        </w:tc>
      </w:tr>
      <w:tr w:rsidR="00F969B0" w:rsidRPr="00F969B0" w14:paraId="1C561E83" w14:textId="77777777" w:rsidTr="00F45010">
        <w:tc>
          <w:tcPr>
            <w:tcW w:w="2840" w:type="dxa"/>
          </w:tcPr>
          <w:p w14:paraId="1E8ED2D0" w14:textId="77777777" w:rsidR="00F969B0" w:rsidRPr="00F969B0" w:rsidRDefault="00F969B0" w:rsidP="00F969B0">
            <w:pPr>
              <w:spacing w:after="200" w:line="276" w:lineRule="auto"/>
              <w:rPr>
                <w:sz w:val="26"/>
                <w:szCs w:val="26"/>
              </w:rPr>
            </w:pPr>
            <w:r w:rsidRPr="00F969B0">
              <w:rPr>
                <w:sz w:val="26"/>
                <w:szCs w:val="26"/>
              </w:rPr>
              <w:t>BiLSTM</w:t>
            </w:r>
          </w:p>
        </w:tc>
        <w:tc>
          <w:tcPr>
            <w:tcW w:w="5947" w:type="dxa"/>
          </w:tcPr>
          <w:p w14:paraId="683A36D3" w14:textId="77777777" w:rsidR="00F969B0" w:rsidRPr="00F969B0" w:rsidRDefault="00F969B0" w:rsidP="00F969B0">
            <w:pPr>
              <w:spacing w:after="200" w:line="276" w:lineRule="auto"/>
              <w:rPr>
                <w:sz w:val="26"/>
                <w:szCs w:val="26"/>
              </w:rPr>
            </w:pPr>
            <w:r w:rsidRPr="00F969B0">
              <w:rPr>
                <w:sz w:val="26"/>
                <w:szCs w:val="26"/>
              </w:rPr>
              <w:t>Bidirectional Long Short-term Memory</w:t>
            </w:r>
          </w:p>
        </w:tc>
      </w:tr>
      <w:tr w:rsidR="00F969B0" w:rsidRPr="00F969B0" w14:paraId="782DA1C1" w14:textId="77777777" w:rsidTr="00F45010">
        <w:tc>
          <w:tcPr>
            <w:tcW w:w="2840" w:type="dxa"/>
          </w:tcPr>
          <w:p w14:paraId="2EDD439C" w14:textId="77777777" w:rsidR="00F969B0" w:rsidRPr="00F969B0" w:rsidRDefault="00F969B0" w:rsidP="00F969B0">
            <w:pPr>
              <w:spacing w:after="200" w:line="276" w:lineRule="auto"/>
              <w:rPr>
                <w:sz w:val="26"/>
                <w:szCs w:val="26"/>
              </w:rPr>
            </w:pPr>
            <w:r w:rsidRPr="00F969B0">
              <w:rPr>
                <w:sz w:val="26"/>
                <w:szCs w:val="26"/>
              </w:rPr>
              <w:t>BERT</w:t>
            </w:r>
          </w:p>
        </w:tc>
        <w:tc>
          <w:tcPr>
            <w:tcW w:w="5947" w:type="dxa"/>
          </w:tcPr>
          <w:p w14:paraId="79777E1A" w14:textId="77777777" w:rsidR="00F969B0" w:rsidRPr="00F969B0" w:rsidRDefault="00F969B0" w:rsidP="00F969B0">
            <w:pPr>
              <w:spacing w:after="200" w:line="276" w:lineRule="auto"/>
              <w:rPr>
                <w:sz w:val="26"/>
                <w:szCs w:val="26"/>
              </w:rPr>
            </w:pPr>
            <w:r w:rsidRPr="00F969B0">
              <w:rPr>
                <w:sz w:val="26"/>
                <w:szCs w:val="26"/>
                <w:lang w:val="vi-VN"/>
              </w:rPr>
              <w:t>Bidirectional Encoder Representations from Transformers</w:t>
            </w:r>
          </w:p>
        </w:tc>
      </w:tr>
      <w:tr w:rsidR="00F969B0" w:rsidRPr="00F969B0" w14:paraId="59ED34D6" w14:textId="77777777" w:rsidTr="00F45010">
        <w:tc>
          <w:tcPr>
            <w:tcW w:w="2840" w:type="dxa"/>
          </w:tcPr>
          <w:p w14:paraId="09A36220" w14:textId="77777777" w:rsidR="00F969B0" w:rsidRPr="00F969B0" w:rsidRDefault="00F969B0" w:rsidP="00F969B0">
            <w:pPr>
              <w:spacing w:after="200" w:line="276" w:lineRule="auto"/>
              <w:rPr>
                <w:sz w:val="26"/>
                <w:szCs w:val="26"/>
              </w:rPr>
            </w:pPr>
            <w:r w:rsidRPr="00F969B0">
              <w:rPr>
                <w:sz w:val="26"/>
                <w:szCs w:val="26"/>
              </w:rPr>
              <w:t>BPE</w:t>
            </w:r>
          </w:p>
        </w:tc>
        <w:tc>
          <w:tcPr>
            <w:tcW w:w="5947" w:type="dxa"/>
          </w:tcPr>
          <w:p w14:paraId="5BF82696" w14:textId="77777777" w:rsidR="00F969B0" w:rsidRPr="00F969B0" w:rsidRDefault="00F969B0" w:rsidP="00F969B0">
            <w:pPr>
              <w:spacing w:after="200" w:line="276" w:lineRule="auto"/>
              <w:rPr>
                <w:sz w:val="26"/>
                <w:szCs w:val="26"/>
                <w:lang w:val="vi-VN"/>
              </w:rPr>
            </w:pPr>
            <w:r w:rsidRPr="00F969B0">
              <w:rPr>
                <w:sz w:val="26"/>
                <w:szCs w:val="26"/>
              </w:rPr>
              <w:t>Byte Pair Encoding</w:t>
            </w:r>
          </w:p>
        </w:tc>
      </w:tr>
      <w:tr w:rsidR="00F969B0" w:rsidRPr="00F969B0" w14:paraId="5151B158" w14:textId="77777777" w:rsidTr="00F45010">
        <w:tc>
          <w:tcPr>
            <w:tcW w:w="2840" w:type="dxa"/>
          </w:tcPr>
          <w:p w14:paraId="7C10E89B" w14:textId="77777777" w:rsidR="00F969B0" w:rsidRPr="00F969B0" w:rsidRDefault="00F969B0" w:rsidP="00F969B0">
            <w:pPr>
              <w:spacing w:after="200" w:line="276" w:lineRule="auto"/>
              <w:rPr>
                <w:sz w:val="26"/>
                <w:szCs w:val="26"/>
              </w:rPr>
            </w:pPr>
            <w:r w:rsidRPr="00F969B0">
              <w:rPr>
                <w:sz w:val="26"/>
                <w:szCs w:val="26"/>
              </w:rPr>
              <w:t>LLMs</w:t>
            </w:r>
          </w:p>
        </w:tc>
        <w:tc>
          <w:tcPr>
            <w:tcW w:w="5947" w:type="dxa"/>
          </w:tcPr>
          <w:p w14:paraId="2FB86D9B" w14:textId="77777777" w:rsidR="00F969B0" w:rsidRPr="00F969B0" w:rsidRDefault="00F969B0" w:rsidP="00F969B0">
            <w:pPr>
              <w:spacing w:after="200" w:line="276" w:lineRule="auto"/>
              <w:rPr>
                <w:sz w:val="26"/>
                <w:szCs w:val="26"/>
              </w:rPr>
            </w:pPr>
            <w:r w:rsidRPr="00F969B0">
              <w:rPr>
                <w:sz w:val="26"/>
                <w:szCs w:val="26"/>
              </w:rPr>
              <w:t>Large Language Models</w:t>
            </w:r>
          </w:p>
        </w:tc>
      </w:tr>
      <w:tr w:rsidR="00F969B0" w:rsidRPr="00F969B0" w14:paraId="730ED8B2" w14:textId="77777777" w:rsidTr="00F45010">
        <w:tc>
          <w:tcPr>
            <w:tcW w:w="2840" w:type="dxa"/>
          </w:tcPr>
          <w:p w14:paraId="460D553C" w14:textId="77777777" w:rsidR="00F969B0" w:rsidRPr="00F969B0" w:rsidRDefault="00F969B0" w:rsidP="00F969B0">
            <w:pPr>
              <w:spacing w:after="200" w:line="276" w:lineRule="auto"/>
              <w:rPr>
                <w:sz w:val="26"/>
                <w:szCs w:val="26"/>
              </w:rPr>
            </w:pPr>
            <w:r w:rsidRPr="00F969B0">
              <w:rPr>
                <w:sz w:val="26"/>
                <w:szCs w:val="26"/>
              </w:rPr>
              <w:t>MLM</w:t>
            </w:r>
          </w:p>
        </w:tc>
        <w:tc>
          <w:tcPr>
            <w:tcW w:w="5947" w:type="dxa"/>
          </w:tcPr>
          <w:p w14:paraId="088BB797" w14:textId="77777777" w:rsidR="00F969B0" w:rsidRPr="00F969B0" w:rsidRDefault="00F969B0" w:rsidP="00F969B0">
            <w:pPr>
              <w:spacing w:after="200" w:line="276" w:lineRule="auto"/>
              <w:rPr>
                <w:sz w:val="26"/>
                <w:szCs w:val="26"/>
              </w:rPr>
            </w:pPr>
            <w:r w:rsidRPr="00F969B0">
              <w:rPr>
                <w:sz w:val="26"/>
                <w:szCs w:val="26"/>
              </w:rPr>
              <w:t>Masked Language Model</w:t>
            </w:r>
          </w:p>
        </w:tc>
      </w:tr>
      <w:tr w:rsidR="00F969B0" w:rsidRPr="00F969B0" w14:paraId="22C6B97B" w14:textId="77777777" w:rsidTr="00F45010">
        <w:tc>
          <w:tcPr>
            <w:tcW w:w="2840" w:type="dxa"/>
          </w:tcPr>
          <w:p w14:paraId="1B9C1163" w14:textId="77777777" w:rsidR="00F969B0" w:rsidRPr="00F969B0" w:rsidRDefault="00F969B0" w:rsidP="00F969B0">
            <w:pPr>
              <w:spacing w:after="200" w:line="276" w:lineRule="auto"/>
              <w:rPr>
                <w:sz w:val="26"/>
                <w:szCs w:val="26"/>
              </w:rPr>
            </w:pPr>
            <w:r w:rsidRPr="00F969B0">
              <w:rPr>
                <w:sz w:val="26"/>
                <w:szCs w:val="26"/>
              </w:rPr>
              <w:t>NLP</w:t>
            </w:r>
          </w:p>
        </w:tc>
        <w:tc>
          <w:tcPr>
            <w:tcW w:w="5947" w:type="dxa"/>
          </w:tcPr>
          <w:p w14:paraId="4D53CC05" w14:textId="77777777" w:rsidR="00F969B0" w:rsidRPr="00F969B0" w:rsidRDefault="00F969B0" w:rsidP="00F969B0">
            <w:pPr>
              <w:spacing w:after="200" w:line="276" w:lineRule="auto"/>
              <w:rPr>
                <w:sz w:val="26"/>
                <w:szCs w:val="26"/>
              </w:rPr>
            </w:pPr>
            <w:r w:rsidRPr="00F969B0">
              <w:rPr>
                <w:sz w:val="26"/>
                <w:szCs w:val="26"/>
                <w:lang w:val="vi-VN"/>
              </w:rPr>
              <w:t>Natural Language Processing</w:t>
            </w:r>
          </w:p>
        </w:tc>
      </w:tr>
      <w:tr w:rsidR="00F969B0" w:rsidRPr="00F969B0" w14:paraId="03A6023A" w14:textId="77777777" w:rsidTr="00F45010">
        <w:tc>
          <w:tcPr>
            <w:tcW w:w="2840" w:type="dxa"/>
          </w:tcPr>
          <w:p w14:paraId="3CC6591C" w14:textId="77777777" w:rsidR="00F969B0" w:rsidRPr="00F969B0" w:rsidRDefault="00F969B0" w:rsidP="00F969B0">
            <w:pPr>
              <w:spacing w:after="200" w:line="276" w:lineRule="auto"/>
              <w:rPr>
                <w:sz w:val="26"/>
                <w:szCs w:val="26"/>
              </w:rPr>
            </w:pPr>
            <w:r w:rsidRPr="00F969B0">
              <w:rPr>
                <w:sz w:val="26"/>
                <w:szCs w:val="26"/>
                <w:lang w:val="vi-VN"/>
              </w:rPr>
              <w:t>NSP</w:t>
            </w:r>
          </w:p>
        </w:tc>
        <w:tc>
          <w:tcPr>
            <w:tcW w:w="5947" w:type="dxa"/>
          </w:tcPr>
          <w:p w14:paraId="20554E35" w14:textId="77777777" w:rsidR="00F969B0" w:rsidRPr="00F969B0" w:rsidRDefault="00F969B0" w:rsidP="00F969B0">
            <w:pPr>
              <w:spacing w:after="200" w:line="276" w:lineRule="auto"/>
              <w:rPr>
                <w:sz w:val="26"/>
                <w:szCs w:val="26"/>
              </w:rPr>
            </w:pPr>
            <w:r w:rsidRPr="00F969B0">
              <w:rPr>
                <w:sz w:val="26"/>
                <w:szCs w:val="26"/>
                <w:lang w:val="vi-VN"/>
              </w:rPr>
              <w:t>Next Sentence Prediction</w:t>
            </w:r>
          </w:p>
        </w:tc>
      </w:tr>
      <w:tr w:rsidR="00F969B0" w:rsidRPr="00F969B0" w14:paraId="4A3D8D87" w14:textId="77777777" w:rsidTr="00F45010">
        <w:tc>
          <w:tcPr>
            <w:tcW w:w="2840" w:type="dxa"/>
          </w:tcPr>
          <w:p w14:paraId="12B01CAD" w14:textId="77777777" w:rsidR="00F969B0" w:rsidRPr="00F969B0" w:rsidRDefault="00F969B0" w:rsidP="00F969B0">
            <w:pPr>
              <w:spacing w:after="200" w:line="276" w:lineRule="auto"/>
              <w:rPr>
                <w:sz w:val="26"/>
                <w:szCs w:val="26"/>
              </w:rPr>
            </w:pPr>
            <w:r w:rsidRPr="00F969B0">
              <w:rPr>
                <w:sz w:val="26"/>
                <w:szCs w:val="26"/>
              </w:rPr>
              <w:t>GPT</w:t>
            </w:r>
          </w:p>
        </w:tc>
        <w:tc>
          <w:tcPr>
            <w:tcW w:w="5947" w:type="dxa"/>
          </w:tcPr>
          <w:p w14:paraId="0948D5C5" w14:textId="77777777" w:rsidR="00F969B0" w:rsidRPr="00F969B0" w:rsidRDefault="00F969B0" w:rsidP="00F969B0">
            <w:pPr>
              <w:spacing w:after="200" w:line="276" w:lineRule="auto"/>
              <w:rPr>
                <w:sz w:val="26"/>
                <w:szCs w:val="26"/>
              </w:rPr>
            </w:pPr>
            <w:r w:rsidRPr="00F969B0">
              <w:rPr>
                <w:sz w:val="26"/>
                <w:szCs w:val="26"/>
              </w:rPr>
              <w:t>Generative Pre-trained Transformers</w:t>
            </w:r>
          </w:p>
        </w:tc>
      </w:tr>
      <w:tr w:rsidR="00F969B0" w:rsidRPr="00F969B0" w14:paraId="3E0283F4" w14:textId="77777777" w:rsidTr="00F45010">
        <w:tc>
          <w:tcPr>
            <w:tcW w:w="2840" w:type="dxa"/>
          </w:tcPr>
          <w:p w14:paraId="366B5F44" w14:textId="77777777" w:rsidR="00F969B0" w:rsidRPr="00F969B0" w:rsidRDefault="00F969B0" w:rsidP="00F969B0">
            <w:pPr>
              <w:spacing w:after="200" w:line="276" w:lineRule="auto"/>
              <w:rPr>
                <w:sz w:val="26"/>
                <w:szCs w:val="26"/>
              </w:rPr>
            </w:pPr>
            <w:r w:rsidRPr="00F969B0">
              <w:rPr>
                <w:sz w:val="26"/>
                <w:szCs w:val="26"/>
              </w:rPr>
              <w:t>MRC</w:t>
            </w:r>
          </w:p>
        </w:tc>
        <w:tc>
          <w:tcPr>
            <w:tcW w:w="5947" w:type="dxa"/>
          </w:tcPr>
          <w:p w14:paraId="50328AC5" w14:textId="77777777" w:rsidR="00F969B0" w:rsidRPr="00F969B0" w:rsidRDefault="00F969B0" w:rsidP="00F969B0">
            <w:pPr>
              <w:spacing w:after="200" w:line="276" w:lineRule="auto"/>
              <w:rPr>
                <w:sz w:val="26"/>
                <w:szCs w:val="26"/>
              </w:rPr>
            </w:pPr>
            <w:r w:rsidRPr="00F969B0">
              <w:rPr>
                <w:sz w:val="26"/>
                <w:szCs w:val="26"/>
              </w:rPr>
              <w:t>Machine Reading Comprehension</w:t>
            </w:r>
          </w:p>
        </w:tc>
      </w:tr>
    </w:tbl>
    <w:p w14:paraId="586B0292" w14:textId="77777777" w:rsidR="00F977AE" w:rsidRDefault="00F977AE">
      <w:pPr>
        <w:spacing w:after="200" w:line="276" w:lineRule="auto"/>
        <w:rPr>
          <w:sz w:val="26"/>
          <w:szCs w:val="26"/>
        </w:rPr>
      </w:pPr>
    </w:p>
    <w:p w14:paraId="1C4E7A93" w14:textId="77777777" w:rsidR="00F977AE" w:rsidRDefault="00000000">
      <w:pPr>
        <w:spacing w:after="200" w:line="276" w:lineRule="auto"/>
        <w:rPr>
          <w:sz w:val="26"/>
          <w:szCs w:val="26"/>
        </w:rPr>
        <w:sectPr w:rsidR="00F977AE" w:rsidSect="00F33B40">
          <w:headerReference w:type="default" r:id="rId12"/>
          <w:pgSz w:w="11906" w:h="16838"/>
          <w:pgMar w:top="1985" w:right="1134" w:bottom="1701" w:left="1985" w:header="720" w:footer="720" w:gutter="0"/>
          <w:pgNumType w:fmt="lowerRoman"/>
          <w:cols w:space="720"/>
          <w:docGrid w:linePitch="360"/>
        </w:sectPr>
      </w:pPr>
      <w:r>
        <w:rPr>
          <w:sz w:val="26"/>
          <w:szCs w:val="26"/>
        </w:rPr>
        <w:br w:type="page"/>
      </w:r>
    </w:p>
    <w:p w14:paraId="09C12396" w14:textId="77777777" w:rsidR="00F977AE" w:rsidRDefault="00000000">
      <w:pPr>
        <w:pStyle w:val="Heading1"/>
      </w:pPr>
      <w:bookmarkStart w:id="4" w:name="_Toc161234151"/>
      <w:r>
        <w:lastRenderedPageBreak/>
        <w:t>MỞ ĐẦU</w:t>
      </w:r>
      <w:r>
        <w:rPr>
          <w:lang w:val="en-US"/>
        </w:rPr>
        <w:t xml:space="preserve"> VÀ TỔNG QUAN ĐỀ TÀI</w:t>
      </w:r>
      <w:bookmarkEnd w:id="4"/>
    </w:p>
    <w:p w14:paraId="517EDE39" w14:textId="77777777" w:rsidR="00F977AE" w:rsidRDefault="00000000">
      <w:pPr>
        <w:pStyle w:val="Heading2"/>
      </w:pPr>
      <w:bookmarkStart w:id="5" w:name="_Toc161234152"/>
      <w:r>
        <w:t>Lý do chọn đề tài</w:t>
      </w:r>
      <w:bookmarkEnd w:id="5"/>
    </w:p>
    <w:p w14:paraId="0B201B69" w14:textId="77777777" w:rsidR="00F977AE" w:rsidRDefault="00000000">
      <w:pPr>
        <w:pStyle w:val="Nidungvnbn"/>
        <w:rPr>
          <w:lang w:val="vi-VN"/>
        </w:rPr>
      </w:pPr>
      <w:r>
        <w:rPr>
          <w:lang w:val="vi-VN"/>
        </w:rPr>
        <w:t>Một trong những lý do quan trọng để chọn đề tài này là đáp ứng nhu cầu ngày càng tăng về thông tin trong quá trình tuyển sinh. Hệ thống tuyển sinh truyền thống thường gặp khó khăn trong việc cung cấp thông tin nhanh chóng và chính xác đối với các học sinh đang tìm hiểu về quy trình tuyển sinh. Sự chậm trễ trong phản hồi có thể tạo ra rủi ro về việc học sinh không nhận được thông tin đầy đủ và kịp thời, ảnh hưởng đến quyết định của họ trong việc chọn lựa trường học.</w:t>
      </w:r>
    </w:p>
    <w:p w14:paraId="69C8316E" w14:textId="77777777" w:rsidR="00F977AE" w:rsidRDefault="00000000">
      <w:pPr>
        <w:pStyle w:val="Nidungvnbn"/>
        <w:rPr>
          <w:lang w:val="vi-VN"/>
        </w:rPr>
      </w:pPr>
      <w:r>
        <w:t xml:space="preserve">Hệ thống Q&amp;A </w:t>
      </w:r>
      <w:r>
        <w:rPr>
          <w:lang w:val="vi-VN"/>
        </w:rPr>
        <w:t>có khả năng ngay lập tức cung cấp thông tin chi tiết và rõ ràng, giúp học sinh giải đáp mọi thắc mắc một cách hiệu quả. Bằng cách này, đề tài không chỉ giải quyết vấn đề bất cập trong quá trình tuyển sinh mà còn đáp ứng nhu cầu ngày càng cao của học sinh đối với thông tin nhanh chóng và dễ tiếp cận.</w:t>
      </w:r>
    </w:p>
    <w:p w14:paraId="401D4232" w14:textId="77777777" w:rsidR="00F977AE" w:rsidRDefault="00000000">
      <w:pPr>
        <w:pStyle w:val="Heading2"/>
      </w:pPr>
      <w:bookmarkStart w:id="6" w:name="_Toc161234153"/>
      <w:r>
        <w:t>Mục tiêu thực hiện đề tài</w:t>
      </w:r>
      <w:bookmarkEnd w:id="6"/>
    </w:p>
    <w:p w14:paraId="24988905" w14:textId="42C9B4A0" w:rsidR="00F977AE" w:rsidRPr="00656C34" w:rsidRDefault="00000000" w:rsidP="00656C34">
      <w:pPr>
        <w:pStyle w:val="Nidungvnbn"/>
      </w:pPr>
      <w:r>
        <w:t>Mục tiêu chính của nghiên cứu là phát triển một hệ thống Q&amp;A trong quá trình tuyển sinh, nhằm giảm thời gian phản hồi, đa dạng hóa khả năng trả lời, tự động cập nhật thông tin, và thực nghiệm ứng dụng trong môi trường thực tế. Mục tiêu này nhằm tối ưu hóa trải nghiệm thông tin cho học sinh, giảm công sức của tổ chức tuyển sinh, và tạo cơ sở cho phát triển tương lai trong ứng dụng trí tuệ nhân tạo trong giáo dục.</w:t>
      </w:r>
    </w:p>
    <w:p w14:paraId="0ACD5691" w14:textId="77777777" w:rsidR="00F977AE" w:rsidRDefault="00000000">
      <w:pPr>
        <w:pStyle w:val="Heading1"/>
        <w:rPr>
          <w:lang w:val="en-US"/>
        </w:rPr>
      </w:pPr>
      <w:bookmarkStart w:id="7" w:name="_Toc161234157"/>
      <w:r>
        <w:rPr>
          <w:lang w:val="en-US"/>
        </w:rPr>
        <w:t>CƠ SỞ LÝ THUYẾT</w:t>
      </w:r>
      <w:bookmarkEnd w:id="7"/>
    </w:p>
    <w:p w14:paraId="56356EC6" w14:textId="7DF22A8A" w:rsidR="009D06F1" w:rsidRDefault="004A3FCF">
      <w:pPr>
        <w:pStyle w:val="Heading2"/>
        <w:rPr>
          <w:lang w:val="en-US"/>
        </w:rPr>
      </w:pPr>
      <w:bookmarkStart w:id="8" w:name="_Toc161234158"/>
      <w:r>
        <w:rPr>
          <w:lang w:val="en-US"/>
        </w:rPr>
        <w:t>Hệ thống hỏi đáp mở (ODQA)</w:t>
      </w:r>
      <w:bookmarkEnd w:id="8"/>
    </w:p>
    <w:p w14:paraId="2A1FEAE1" w14:textId="77777777" w:rsidR="00A06515" w:rsidRDefault="00A06515" w:rsidP="00A06515">
      <w:pPr>
        <w:pStyle w:val="Heading3"/>
      </w:pPr>
      <w:bookmarkStart w:id="9" w:name="_Toc226976765"/>
      <w:bookmarkStart w:id="10" w:name="_Toc161234159"/>
      <w:r>
        <w:t>Hệ thống hỏi đáp mở là gì?</w:t>
      </w:r>
      <w:bookmarkEnd w:id="9"/>
      <w:bookmarkEnd w:id="10"/>
    </w:p>
    <w:p w14:paraId="2582704A" w14:textId="77777777" w:rsidR="00A06515" w:rsidRDefault="00A06515" w:rsidP="00A06515">
      <w:pPr>
        <w:pStyle w:val="Nidungvnbn"/>
      </w:pPr>
      <w:r w:rsidRPr="00A06515">
        <w:t>Hệ thống hỏi đáp mở (Open Domain Question Answering) là một loại nhiệm vụ ngôn ngữ tự nhiên, yêu cầu mô hình tạo ra câu trả lời cho các câu hỏi đối với dữ liệu thực tế bằng ngôn ngữ tự nhiên. Câu trả lời đúng là khách quan nên việc đánh giá hiệu quả của mô hình rất đơn giản.</w:t>
      </w:r>
    </w:p>
    <w:p w14:paraId="0CB36B8F" w14:textId="77777777" w:rsidR="00CE3FE6" w:rsidRPr="00A06515" w:rsidRDefault="00CE3FE6" w:rsidP="00A06515">
      <w:pPr>
        <w:pStyle w:val="Nidungvnbn"/>
      </w:pPr>
    </w:p>
    <w:p w14:paraId="181A835A" w14:textId="77777777" w:rsidR="00A06515" w:rsidRPr="00A06515" w:rsidRDefault="00A06515" w:rsidP="00A06515">
      <w:pPr>
        <w:pStyle w:val="Nidungvnbn"/>
      </w:pPr>
      <w:r w:rsidRPr="00A06515">
        <w:lastRenderedPageBreak/>
        <w:t xml:space="preserve">Ví dụ: </w:t>
      </w:r>
    </w:p>
    <w:p w14:paraId="4C2DDD93" w14:textId="77777777" w:rsidR="00A06515" w:rsidRPr="00A06515" w:rsidRDefault="00A06515" w:rsidP="00A06515">
      <w:pPr>
        <w:pStyle w:val="Nidungvnbn"/>
      </w:pPr>
      <w:r w:rsidRPr="00A06515">
        <w:t>Câu hỏi: Khi nào bắt đầu thời gian đăng ký xét tuyển đại học năm nay?</w:t>
      </w:r>
    </w:p>
    <w:p w14:paraId="169A2DFE" w14:textId="77777777" w:rsidR="00A06515" w:rsidRPr="00A06515" w:rsidRDefault="00A06515" w:rsidP="00A06515">
      <w:pPr>
        <w:pStyle w:val="Nidungvnbn"/>
      </w:pPr>
      <w:r w:rsidRPr="00A06515">
        <w:t>Câu trả lời: Thời gian đăng ký xét tuyển đại học năm nay bắt đầu từ ngày 15 tháng 6 đến hết ngày 30 tháng 6.</w:t>
      </w:r>
    </w:p>
    <w:p w14:paraId="33E317BB" w14:textId="77777777" w:rsidR="00A06515" w:rsidRPr="00A06515" w:rsidRDefault="00A06515" w:rsidP="00A06515">
      <w:pPr>
        <w:pStyle w:val="Nidungvnbn"/>
      </w:pPr>
      <w:r w:rsidRPr="00A06515">
        <w:t>Phần "open-domain" đề cập đến sự thiếu hụt của ngữ cảnh liên quan đối với bất kỳ câu hỏi thực tế nào được đặt ra một cách tùy ý. Trong ví dụ trên, mô hình chỉ nhận câu hỏi làm đầu vào mà không có bất kỳ thông tin nào về "tại sao quyết định đăng ký xét tuyển lại có thời gian như vậy" được cung cấp. Trong trường hợp cả câu hỏi và ngữ cảnh đều được cung cấp, nhiệm vụ này được biết đến là Đọc hiểu (Reading Comprehension - RC).</w:t>
      </w:r>
    </w:p>
    <w:p w14:paraId="2A122C17" w14:textId="77777777" w:rsidR="00A06515" w:rsidRPr="00A06515" w:rsidRDefault="00A06515" w:rsidP="00A06515">
      <w:pPr>
        <w:pStyle w:val="Nidungvnbn"/>
      </w:pPr>
      <w:r w:rsidRPr="00A06515">
        <w:t>Một mô hình ODQA có thể hoạt động có hoặc không có quyền truy cập vào nguồn tri thức bên ngoài (ví dụ: trang web của trường đại học), và điều này có thể được gọi là open-book hoặc closed-book.</w:t>
      </w:r>
    </w:p>
    <w:p w14:paraId="31E9A45A" w14:textId="77777777" w:rsidR="00A06515" w:rsidRDefault="00A06515" w:rsidP="00A06515">
      <w:pPr>
        <w:pStyle w:val="Heading3"/>
      </w:pPr>
      <w:bookmarkStart w:id="11" w:name="_Toc2135893499"/>
      <w:bookmarkStart w:id="12" w:name="_Toc161234160"/>
      <w:r>
        <w:t>Các loại hệ thống hỏi đáp mở trong ODQA</w:t>
      </w:r>
      <w:bookmarkEnd w:id="11"/>
      <w:bookmarkEnd w:id="12"/>
    </w:p>
    <w:p w14:paraId="6B52E9DC" w14:textId="24C2B589" w:rsidR="00A06515" w:rsidRPr="00A06515" w:rsidRDefault="00A06515" w:rsidP="00A06515">
      <w:pPr>
        <w:pStyle w:val="Nidungvnbn"/>
      </w:pPr>
      <w:r w:rsidRPr="00A06515">
        <w:t>Khi xem xét các loại hỏi đáp trong open-domain, thường được phân loại theo 3 loại có độ khó tăng dần:</w:t>
      </w:r>
    </w:p>
    <w:p w14:paraId="66E27C9A" w14:textId="77777777" w:rsidR="00A06515" w:rsidRPr="00A06515" w:rsidRDefault="00A06515" w:rsidP="00A06515">
      <w:pPr>
        <w:pStyle w:val="Nidungvnbn"/>
        <w:numPr>
          <w:ilvl w:val="0"/>
          <w:numId w:val="3"/>
        </w:numPr>
      </w:pPr>
      <w:r w:rsidRPr="00A06515">
        <w:t>Mô hình có khả năng ghi nhớ đúng và trả lời với câu trả lời của một câu hỏi mà nó đã thấy trong quá trình huấn luyện.</w:t>
      </w:r>
    </w:p>
    <w:p w14:paraId="19D31E80" w14:textId="77777777" w:rsidR="00A06515" w:rsidRPr="00A06515" w:rsidRDefault="00A06515" w:rsidP="00A06515">
      <w:pPr>
        <w:pStyle w:val="Nidungvnbn"/>
        <w:numPr>
          <w:ilvl w:val="0"/>
          <w:numId w:val="3"/>
        </w:numPr>
      </w:pPr>
      <w:r w:rsidRPr="00A06515">
        <w:t>Mô hình có khả năng trả lời các câu hỏi mới trong quá trình kiểm thử và chọn câu trả lời từ tập các câu trả lời mà nó đã thấy trong quá trình huấn luyện.</w:t>
      </w:r>
    </w:p>
    <w:p w14:paraId="5345E652" w14:textId="77777777" w:rsidR="00A06515" w:rsidRDefault="00A06515" w:rsidP="00A06515">
      <w:pPr>
        <w:pStyle w:val="Nidungvnbn"/>
        <w:numPr>
          <w:ilvl w:val="0"/>
          <w:numId w:val="3"/>
        </w:numPr>
      </w:pPr>
      <w:r w:rsidRPr="00A06515">
        <w:t>Mô hình có khả năng trả lời các câu hỏi mới mà có câu trả lời không xuất hiện trong tập dữ liệu huấn luyện.</w:t>
      </w:r>
    </w:p>
    <w:p w14:paraId="3754E255" w14:textId="77777777" w:rsidR="00A06515" w:rsidRDefault="00A06515" w:rsidP="00A06515">
      <w:pPr>
        <w:pStyle w:val="Caption"/>
        <w:keepNext/>
      </w:pPr>
      <w:r>
        <w:rPr>
          <w:noProof/>
          <w:lang w:eastAsia="zh-CN" w:bidi="ar"/>
        </w:rPr>
        <w:lastRenderedPageBreak/>
        <w:drawing>
          <wp:inline distT="0" distB="0" distL="114300" distR="114300" wp14:anchorId="7BB4473F" wp14:editId="511F4997">
            <wp:extent cx="3289805" cy="2217420"/>
            <wp:effectExtent l="0" t="0" r="635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3"/>
                    <a:srcRect/>
                    <a:stretch>
                      <a:fillRect/>
                    </a:stretch>
                  </pic:blipFill>
                  <pic:spPr>
                    <a:xfrm>
                      <a:off x="0" y="0"/>
                      <a:ext cx="3292066" cy="2218944"/>
                    </a:xfrm>
                    <a:prstGeom prst="rect">
                      <a:avLst/>
                    </a:prstGeom>
                    <a:noFill/>
                    <a:ln w="9525">
                      <a:noFill/>
                    </a:ln>
                  </pic:spPr>
                </pic:pic>
              </a:graphicData>
            </a:graphic>
          </wp:inline>
        </w:drawing>
      </w:r>
    </w:p>
    <w:p w14:paraId="48CFE29C" w14:textId="62234BF1" w:rsidR="004A3FCF" w:rsidRPr="00CD09C6" w:rsidRDefault="00A06515" w:rsidP="00CD09C6">
      <w:pPr>
        <w:pStyle w:val="Caption"/>
      </w:pPr>
      <w:bookmarkStart w:id="13" w:name="_Toc161060446"/>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1</w:t>
      </w:r>
      <w:r w:rsidR="00D80F2A">
        <w:fldChar w:fldCharType="end"/>
      </w:r>
      <w:r>
        <w:rPr>
          <w:lang w:val="vi-VN"/>
        </w:rPr>
        <w:t>: Tổng quan về ba loại mô hình hỏi đáp mở</w:t>
      </w:r>
      <w:bookmarkEnd w:id="13"/>
    </w:p>
    <w:p w14:paraId="3BD45452" w14:textId="37D3F868" w:rsidR="00001D4C" w:rsidRDefault="00001D4C" w:rsidP="00001D4C">
      <w:pPr>
        <w:pStyle w:val="Heading3"/>
        <w:rPr>
          <w:lang w:val="vi-VN"/>
        </w:rPr>
      </w:pPr>
      <w:bookmarkStart w:id="14" w:name="_Toc161234161"/>
      <w:r>
        <w:rPr>
          <w:lang w:val="vi-VN"/>
        </w:rPr>
        <w:t>Các mô hình hỏi đáp mở</w:t>
      </w:r>
      <w:bookmarkEnd w:id="14"/>
    </w:p>
    <w:p w14:paraId="28B69005" w14:textId="7CF005B5" w:rsidR="006807D1" w:rsidRDefault="006807D1" w:rsidP="006807D1">
      <w:pPr>
        <w:pStyle w:val="Heading4"/>
        <w:rPr>
          <w:lang w:val="vi-VN"/>
        </w:rPr>
      </w:pPr>
      <w:r>
        <w:rPr>
          <w:lang w:val="vi-VN"/>
        </w:rPr>
        <w:t>Retriever – Reader</w:t>
      </w:r>
    </w:p>
    <w:p w14:paraId="458FA360" w14:textId="67B1338B" w:rsidR="006807D1" w:rsidRDefault="006807D1" w:rsidP="006807D1">
      <w:pPr>
        <w:pStyle w:val="Nidungvnbn"/>
        <w:numPr>
          <w:ilvl w:val="0"/>
          <w:numId w:val="5"/>
        </w:numPr>
      </w:pPr>
      <w:r>
        <w:t>Tổng quan về quy trình thực hiện</w:t>
      </w:r>
    </w:p>
    <w:p w14:paraId="327B79C9" w14:textId="77777777" w:rsidR="006807D1" w:rsidRDefault="006807D1" w:rsidP="006807D1">
      <w:pPr>
        <w:pStyle w:val="Nidungvnbn"/>
      </w:pPr>
      <w:r>
        <w:t>Dựa trên một câu hỏi thông tin cụ thể, nếu một mô hình ngôn ngữ không có ngữ cảnh hoặc không đủ lớn để ghi nhớ ngữ cảnh có sẵn trong bộ dữ liệu huấn luyện, khả năng đoán đúng câu trả lời là khá thấp. Trong kỳ thi cho phép xem tài liệu, sinh viên được phép tham khảo các nguồn tài liệu bên ngoài như ghi chú và sách khi trả lời các câu hỏi kiểm tra. Tương tự, hệ thống Hỏi-Đáp mở (ODQA) có thể được kết hợp với một cơ sở kiến thức phong phú để xác định các tài liệu liên quan làm bằng chứng cho câu trả lời.</w:t>
      </w:r>
    </w:p>
    <w:p w14:paraId="45FBDAAD" w14:textId="77777777" w:rsidR="006807D1" w:rsidRDefault="006807D1" w:rsidP="006807D1">
      <w:pPr>
        <w:pStyle w:val="Nidungvnbn"/>
      </w:pPr>
      <w:r>
        <w:t>Chúng ta có thể phân tích quy trình này thành hai giai đoạn:</w:t>
      </w:r>
    </w:p>
    <w:p w14:paraId="6A0103B3" w14:textId="667C0BD7" w:rsidR="006807D1" w:rsidRDefault="006807D1" w:rsidP="006807D1">
      <w:pPr>
        <w:pStyle w:val="Nidungvnbn"/>
        <w:numPr>
          <w:ilvl w:val="0"/>
          <w:numId w:val="6"/>
        </w:numPr>
      </w:pPr>
      <w:r>
        <w:t>Tìm kiếm ngữ cảnh liên quan trong một kho dữ liệu kiến thức bên ngoài (Retriever):</w:t>
      </w:r>
    </w:p>
    <w:p w14:paraId="43F7D699" w14:textId="024D31CC" w:rsidR="006807D1" w:rsidRDefault="006807D1" w:rsidP="006807D1">
      <w:pPr>
        <w:pStyle w:val="Nidungvnbn"/>
        <w:numPr>
          <w:ilvl w:val="1"/>
          <w:numId w:val="6"/>
        </w:numPr>
      </w:pPr>
      <w:r>
        <w:t>Ở giai đoạn này, hệ thống cần xác định các tài liệu, văn bản hoặc nguồn thông tin ngoại vi chứa thông tin liên quan đến câu hỏi.</w:t>
      </w:r>
    </w:p>
    <w:p w14:paraId="15F08CFE" w14:textId="6E20BF7D" w:rsidR="006807D1" w:rsidRDefault="006807D1" w:rsidP="006807D1">
      <w:pPr>
        <w:pStyle w:val="Nidungvnbn"/>
        <w:numPr>
          <w:ilvl w:val="1"/>
          <w:numId w:val="6"/>
        </w:numPr>
      </w:pPr>
      <w:r>
        <w:t>Quá trình này có thể thực hiện thông qua một hệ thống hỏi đáp mở (ODQA) được kết hợp với một kho dữ liệu lớn chứa kiến thức đa dạng.</w:t>
      </w:r>
    </w:p>
    <w:p w14:paraId="485DA4D8" w14:textId="4EBF1A75" w:rsidR="006807D1" w:rsidRDefault="006807D1" w:rsidP="006807D1">
      <w:pPr>
        <w:pStyle w:val="Nidungvnbn"/>
        <w:numPr>
          <w:ilvl w:val="0"/>
          <w:numId w:val="6"/>
        </w:numPr>
      </w:pPr>
      <w:r>
        <w:t>Xử lý ngữ cảnh đã tìm được để trích xuất câu trả lời (Reader):</w:t>
      </w:r>
    </w:p>
    <w:p w14:paraId="4B89D1A1" w14:textId="48D8BB09" w:rsidR="006807D1" w:rsidRDefault="006807D1" w:rsidP="006807D1">
      <w:pPr>
        <w:pStyle w:val="Nidungvnbn"/>
        <w:numPr>
          <w:ilvl w:val="1"/>
          <w:numId w:val="6"/>
        </w:numPr>
      </w:pPr>
      <w:r>
        <w:lastRenderedPageBreak/>
        <w:t>Sau khi có được ngữ cảnh liên quan, hệ thống cần phân tích và xử lý thông tin để trích xuất câu trả lời đáp ứng câu hỏi.</w:t>
      </w:r>
    </w:p>
    <w:p w14:paraId="013BDB31" w14:textId="450DD1F2" w:rsidR="006807D1" w:rsidRDefault="006807D1" w:rsidP="006807D1">
      <w:pPr>
        <w:pStyle w:val="Nidungvnbn"/>
        <w:numPr>
          <w:ilvl w:val="1"/>
          <w:numId w:val="6"/>
        </w:numPr>
      </w:pPr>
      <w:r>
        <w:t>Các phương pháp xử lý ngôn ngữ tự nhiên và trích xuất thông tin có thể được áp dụng để hiểu và tìm ra câu trả lời trong ngữ cảnh tìm kiếm.</w:t>
      </w:r>
    </w:p>
    <w:p w14:paraId="7054A823" w14:textId="77777777" w:rsidR="006807D1" w:rsidRDefault="006807D1" w:rsidP="006807D1">
      <w:pPr>
        <w:pStyle w:val="Nidungvnbn"/>
      </w:pPr>
      <w:r>
        <w:t>Để hiểu tổng quan về quy trình tìm kiếm và cho ra câu trả lời chúng ta có thể quan sát hình 2.2</w:t>
      </w:r>
    </w:p>
    <w:p w14:paraId="2B48340D" w14:textId="77777777" w:rsidR="006807D1" w:rsidRDefault="006807D1" w:rsidP="006807D1">
      <w:pPr>
        <w:pStyle w:val="Caption"/>
        <w:keepNext/>
      </w:pPr>
      <w:r>
        <w:t xml:space="preserve"> </w:t>
      </w:r>
      <w:r>
        <w:rPr>
          <w:noProof/>
          <w:lang w:eastAsia="zh-CN" w:bidi="ar"/>
        </w:rPr>
        <w:drawing>
          <wp:inline distT="0" distB="0" distL="114300" distR="114300" wp14:anchorId="3FBD21E5" wp14:editId="55CA25B5">
            <wp:extent cx="4572000" cy="1850390"/>
            <wp:effectExtent l="0" t="0" r="0"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4"/>
                    <a:stretch>
                      <a:fillRect/>
                    </a:stretch>
                  </pic:blipFill>
                  <pic:spPr>
                    <a:xfrm>
                      <a:off x="0" y="0"/>
                      <a:ext cx="4572000" cy="1850390"/>
                    </a:xfrm>
                    <a:prstGeom prst="rect">
                      <a:avLst/>
                    </a:prstGeom>
                    <a:noFill/>
                    <a:ln w="9525">
                      <a:noFill/>
                    </a:ln>
                  </pic:spPr>
                </pic:pic>
              </a:graphicData>
            </a:graphic>
          </wp:inline>
        </w:drawing>
      </w:r>
    </w:p>
    <w:p w14:paraId="7AC32F8A" w14:textId="6BB12136" w:rsidR="006807D1" w:rsidRDefault="006807D1" w:rsidP="006807D1">
      <w:pPr>
        <w:pStyle w:val="Caption"/>
      </w:pPr>
      <w:bookmarkStart w:id="15" w:name="_Toc161060447"/>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2</w:t>
      </w:r>
      <w:r w:rsidR="00D80F2A">
        <w:fldChar w:fldCharType="end"/>
      </w:r>
      <w:r>
        <w:rPr>
          <w:noProof/>
          <w:lang w:val="vi-VN"/>
        </w:rPr>
        <w:t>: Quy trình tìm kiếm câu trả lời cho câu hỏi của Retriever-Reader</w:t>
      </w:r>
      <w:bookmarkEnd w:id="15"/>
    </w:p>
    <w:p w14:paraId="02B973DB" w14:textId="1A99307E" w:rsidR="006807D1" w:rsidRDefault="006807D1" w:rsidP="006807D1">
      <w:pPr>
        <w:pStyle w:val="Nidungvnbn"/>
        <w:numPr>
          <w:ilvl w:val="0"/>
          <w:numId w:val="5"/>
        </w:numPr>
      </w:pPr>
      <w:r>
        <w:t>Hệ thống thu thập thông tin (Retriever)</w:t>
      </w:r>
    </w:p>
    <w:p w14:paraId="1F9E3FC0" w14:textId="77777777" w:rsidR="006807D1" w:rsidRDefault="006807D1" w:rsidP="006807D1">
      <w:pPr>
        <w:pStyle w:val="Nidungvnbn"/>
      </w:pPr>
      <w:r>
        <w:t>Hệ thống thu thập thông tin (Retriever) trong ngữ cảnh truy vấn thông tin (Information Retrieval) là một phần quan trọng của mô hình hệ thống truy vấn thông tin. Nhiệm vụ chính của Retriever là tìm kiếm và trả về các tài liệu phù hợp nhất với truy vấn từ người dùng.</w:t>
      </w:r>
    </w:p>
    <w:p w14:paraId="31B1DEA2" w14:textId="77777777" w:rsidR="00767879" w:rsidRDefault="00767879" w:rsidP="00767879">
      <w:pPr>
        <w:pStyle w:val="Caption"/>
      </w:pPr>
      <w:r>
        <w:rPr>
          <w:noProof/>
        </w:rPr>
        <w:lastRenderedPageBreak/>
        <w:drawing>
          <wp:inline distT="0" distB="0" distL="114300" distR="114300" wp14:anchorId="66C59B1C" wp14:editId="45DC6E7E">
            <wp:extent cx="3657600" cy="36576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3657600" cy="3657600"/>
                    </a:xfrm>
                    <a:prstGeom prst="rect">
                      <a:avLst/>
                    </a:prstGeom>
                    <a:noFill/>
                    <a:ln w="9525">
                      <a:noFill/>
                    </a:ln>
                  </pic:spPr>
                </pic:pic>
              </a:graphicData>
            </a:graphic>
          </wp:inline>
        </w:drawing>
      </w:r>
    </w:p>
    <w:p w14:paraId="43DEF07A" w14:textId="74DDFC6D" w:rsidR="00767879" w:rsidRDefault="00767879" w:rsidP="00767879">
      <w:pPr>
        <w:pStyle w:val="Caption"/>
      </w:pPr>
      <w:bookmarkStart w:id="16" w:name="_Toc161060448"/>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3</w:t>
      </w:r>
      <w:r w:rsidR="00D80F2A">
        <w:fldChar w:fldCharType="end"/>
      </w:r>
      <w:r>
        <w:rPr>
          <w:lang w:val="vi-VN"/>
        </w:rPr>
        <w:t>: Sơ đồ quy trình hệ thống thông tin hoạt động</w:t>
      </w:r>
      <w:bookmarkEnd w:id="16"/>
    </w:p>
    <w:p w14:paraId="3B8F2342" w14:textId="77777777" w:rsidR="006807D1" w:rsidRDefault="006807D1" w:rsidP="006807D1">
      <w:pPr>
        <w:pStyle w:val="Nidungvnbn"/>
      </w:pPr>
      <w:r>
        <w:t>Có hai phương pháp chính để triển khai hệ thống thu thập thông tin (retriever) trong hệ thống trả lời câu hỏi mở (ODQA):</w:t>
      </w:r>
    </w:p>
    <w:p w14:paraId="6103B898" w14:textId="5C14626F" w:rsidR="006807D1" w:rsidRDefault="006807D1" w:rsidP="00767879">
      <w:pPr>
        <w:pStyle w:val="Nidungvnbn"/>
        <w:numPr>
          <w:ilvl w:val="0"/>
          <w:numId w:val="7"/>
        </w:numPr>
      </w:pPr>
      <w:r>
        <w:t>Hệ thống thu thập thông tin (IR) dựa trên các đặc trưng TF-IDF cổ điển không dựa trên học máy (Classic IR): Phương pháp này tập trung vào việc sử dụng hệ thống thu thập thông tin (IR) truyền thống, dựa trên đặc trưng TF-IDF để xác định sự tương đồng giữa câu hỏi và các văn bản nguồn. Các truy vấn được biểu diễn bằng các vector dựa trên tần suất xuất hiện của các từ khóa và các văn bản được sắp xếp theo độ tương đồng.</w:t>
      </w:r>
    </w:p>
    <w:p w14:paraId="66CD8D70" w14:textId="6DA7DE9F" w:rsidR="006807D1" w:rsidRDefault="006807D1" w:rsidP="00767879">
      <w:pPr>
        <w:pStyle w:val="Nidungvnbn"/>
        <w:numPr>
          <w:ilvl w:val="0"/>
          <w:numId w:val="7"/>
        </w:numPr>
      </w:pPr>
      <w:r>
        <w:t>Hệ thống thu thập thông tin (IR) dựa trên các vector dense của văn bản được tạo ra bởi các mạng nơ-ron (neural IR): Phương pháp này sử dụng các mô hình mạng nơ-ron để tạo ra các biểu diễn vector dense của văn bản, thường thông qua các mô hình như BERT, RoBERTa, hay các biến thể khác của Transformer. Các biểu diễn này mang lại khả năng hiểu ngữ nghĩa sâu rộng và tương đồng ngữ cảnh giữa câu hỏi và nguồn thông tin.</w:t>
      </w:r>
    </w:p>
    <w:p w14:paraId="76B7E2F1" w14:textId="122D44AB" w:rsidR="006807D1" w:rsidRDefault="006807D1" w:rsidP="00767879">
      <w:pPr>
        <w:pStyle w:val="Nidungvnbn"/>
        <w:numPr>
          <w:ilvl w:val="0"/>
          <w:numId w:val="5"/>
        </w:numPr>
      </w:pPr>
      <w:r>
        <w:t>Quá trình đọc và trả lời (Reader)</w:t>
      </w:r>
    </w:p>
    <w:p w14:paraId="078A2EEA" w14:textId="77777777" w:rsidR="006807D1" w:rsidRDefault="006807D1" w:rsidP="006807D1">
      <w:pPr>
        <w:pStyle w:val="Nidungvnbn"/>
      </w:pPr>
      <w:r>
        <w:lastRenderedPageBreak/>
        <w:t>Mô hình Reader là một phần quan trọng của hệ thống hỏi đáp mở, chịu trách nhiệm đọc và hiểu nội dung của văn bản để tìm kiếm thông tin cần thiết để trả lời các câu hỏi từ người dùng. Mục tiêu chính của mô hình là hiểu và rút trích thông tin ý nghĩa từ văn bản nguồn để tạo ra câu trả lời chính xác.</w:t>
      </w:r>
    </w:p>
    <w:p w14:paraId="5B36881F" w14:textId="77777777" w:rsidR="006807D1" w:rsidRDefault="006807D1" w:rsidP="006807D1">
      <w:pPr>
        <w:pStyle w:val="Nidungvnbn"/>
      </w:pPr>
      <w:r>
        <w:t>Kiến trúc chung của mô hình Reader gồm các phần sau:</w:t>
      </w:r>
    </w:p>
    <w:p w14:paraId="5610E12E" w14:textId="0D97671A" w:rsidR="006807D1" w:rsidRDefault="006807D1" w:rsidP="007D5B52">
      <w:pPr>
        <w:pStyle w:val="Nidungvnbn"/>
        <w:numPr>
          <w:ilvl w:val="0"/>
          <w:numId w:val="8"/>
        </w:numPr>
      </w:pPr>
      <w:r>
        <w:t>Lớp Embedding: Chuyển đổi từ ngôn ngữ tự nhiên thành các vector số thực để máy tính có thể hiểu được ý nghĩa của từng từ.</w:t>
      </w:r>
    </w:p>
    <w:p w14:paraId="609B8C55" w14:textId="3516A1DD" w:rsidR="006807D1" w:rsidRDefault="006807D1" w:rsidP="007D5B52">
      <w:pPr>
        <w:pStyle w:val="Nidungvnbn"/>
        <w:numPr>
          <w:ilvl w:val="0"/>
          <w:numId w:val="8"/>
        </w:numPr>
      </w:pPr>
      <w:r>
        <w:t>Kiến Trúc Tự Chú Ý (Self-Attention): Các lớp tự chú ý giúp mô hình tập trung vào các phần quan trọng của văn bản, xử lý thông tin từ cấp từ đến cấp câu.</w:t>
      </w:r>
    </w:p>
    <w:p w14:paraId="4A6384ED" w14:textId="4F7866D5" w:rsidR="006807D1" w:rsidRDefault="006807D1" w:rsidP="007D5B52">
      <w:pPr>
        <w:pStyle w:val="Nidungvnbn"/>
        <w:numPr>
          <w:ilvl w:val="0"/>
          <w:numId w:val="8"/>
        </w:numPr>
      </w:pPr>
      <w:r>
        <w:t>Trích Xuất Thông Tin: Sau khi đọc và hiểu, mô hình trích xuất thông tin quan trọng để sử dụng trong quá trình tạo câu trả lời.</w:t>
      </w:r>
    </w:p>
    <w:p w14:paraId="07FD2C11" w14:textId="66EF4F16" w:rsidR="006807D1" w:rsidRDefault="006807D1" w:rsidP="006807D1">
      <w:pPr>
        <w:pStyle w:val="Nidungvnbn"/>
      </w:pPr>
      <w:r>
        <w:t>Các mô hình thường sử dụng trong vai trò Reader: Bi directional LSTM, BERT,...</w:t>
      </w:r>
    </w:p>
    <w:p w14:paraId="7F1DC6BE" w14:textId="45E80299" w:rsidR="002A39E2" w:rsidRPr="002A39E2" w:rsidRDefault="005F70F9" w:rsidP="002A39E2">
      <w:pPr>
        <w:pStyle w:val="Heading4"/>
        <w:rPr>
          <w:lang w:val="vi-VN"/>
        </w:rPr>
      </w:pPr>
      <w:r>
        <w:rPr>
          <w:lang w:val="vi-VN"/>
        </w:rPr>
        <w:t>Retriever – Generative</w:t>
      </w:r>
    </w:p>
    <w:p w14:paraId="4602B212" w14:textId="661513E2" w:rsidR="005F70F9" w:rsidRPr="005F70F9" w:rsidRDefault="005F70F9" w:rsidP="005F70F9">
      <w:pPr>
        <w:pStyle w:val="Nidungvnbn"/>
        <w:numPr>
          <w:ilvl w:val="0"/>
          <w:numId w:val="9"/>
        </w:numPr>
        <w:rPr>
          <w:lang w:val="vi-VN"/>
        </w:rPr>
      </w:pPr>
      <w:bookmarkStart w:id="17" w:name="_Toc1499419334"/>
      <w:r>
        <w:t>Tổng quan về quy trình thực hiện</w:t>
      </w:r>
      <w:bookmarkEnd w:id="17"/>
    </w:p>
    <w:p w14:paraId="47C10DAC" w14:textId="77777777" w:rsidR="005F70F9" w:rsidRDefault="005F70F9" w:rsidP="005F70F9">
      <w:pPr>
        <w:pStyle w:val="Nidungvnbn"/>
      </w:pPr>
      <w:r>
        <w:t>So với phương pháp thu thập thông tin và đọc hiểu (retriever-reader), phương pháp thu thập thông tin và tạo văn bản (retriever-generator) cũng gồm 2 giai đoạn, nhưng giai đoạn thứ hai được thiết kế để tạo ra văn bản tự do trực tiếp để trả lời câu hỏi thay vì trích xuất vị trí bắt đầu/kết thúc trong một đoạn văn được thu thập. Một số nghiên cứu cũng gọi phương pháp này là "Generative Question Answering" (Trả lời câu hỏi bằng cách tạo văn bản).</w:t>
      </w:r>
    </w:p>
    <w:p w14:paraId="6D6E7F58" w14:textId="543661F0" w:rsidR="005F70F9" w:rsidRDefault="005F70F9" w:rsidP="005F70F9">
      <w:pPr>
        <w:pStyle w:val="Nidungvnbn"/>
      </w:pPr>
      <w:r>
        <w:t>Để hiểu tổng quan về quy trình tìm kiếm và cho ra câu trả lời của retriever - generator chúng ta có thể quan sát hình 2.4</w:t>
      </w:r>
    </w:p>
    <w:p w14:paraId="585B3186" w14:textId="77777777" w:rsidR="00CA1251" w:rsidRDefault="00CA1251" w:rsidP="00CA1251">
      <w:pPr>
        <w:pStyle w:val="Caption"/>
      </w:pPr>
      <w:r>
        <w:rPr>
          <w:noProof/>
          <w:lang w:eastAsia="zh-CN" w:bidi="ar"/>
        </w:rPr>
        <w:lastRenderedPageBreak/>
        <w:drawing>
          <wp:inline distT="0" distB="0" distL="114300" distR="114300" wp14:anchorId="18FF82F0" wp14:editId="1D4EFA2C">
            <wp:extent cx="4572000" cy="2010410"/>
            <wp:effectExtent l="0" t="0" r="0" b="8890"/>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4572000" cy="2010410"/>
                    </a:xfrm>
                    <a:prstGeom prst="rect">
                      <a:avLst/>
                    </a:prstGeom>
                    <a:noFill/>
                    <a:ln w="9525">
                      <a:noFill/>
                    </a:ln>
                  </pic:spPr>
                </pic:pic>
              </a:graphicData>
            </a:graphic>
          </wp:inline>
        </w:drawing>
      </w:r>
    </w:p>
    <w:p w14:paraId="4C9EA01E" w14:textId="77047CCD" w:rsidR="00CA1251" w:rsidRPr="005F70F9" w:rsidRDefault="00CA1251" w:rsidP="00CA1251">
      <w:pPr>
        <w:pStyle w:val="Caption"/>
      </w:pPr>
      <w:bookmarkStart w:id="18" w:name="_Toc161060449"/>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4</w:t>
      </w:r>
      <w:r w:rsidR="00D80F2A">
        <w:fldChar w:fldCharType="end"/>
      </w:r>
      <w:r>
        <w:rPr>
          <w:lang w:val="vi-VN"/>
        </w:rPr>
        <w:t>: Quy trình tìm kiếm câu trả lời cho câu hỏi của Retriever-Generator</w:t>
      </w:r>
      <w:bookmarkEnd w:id="18"/>
    </w:p>
    <w:p w14:paraId="1D955041" w14:textId="457C93DE" w:rsidR="005F70F9" w:rsidRDefault="005F70F9" w:rsidP="005F70F9">
      <w:pPr>
        <w:pStyle w:val="Nidungvnbn"/>
        <w:numPr>
          <w:ilvl w:val="0"/>
          <w:numId w:val="9"/>
        </w:numPr>
        <w:rPr>
          <w:lang w:val="vi-VN"/>
        </w:rPr>
      </w:pPr>
      <w:r>
        <w:rPr>
          <w:lang w:val="vi-VN"/>
        </w:rPr>
        <w:t>Quá trình tạo câu trả lời (Generator)</w:t>
      </w:r>
    </w:p>
    <w:p w14:paraId="67E60559" w14:textId="77777777" w:rsidR="00433D29" w:rsidRPr="00F752C2" w:rsidRDefault="00433D29" w:rsidP="00F752C2">
      <w:pPr>
        <w:pStyle w:val="Nidungvnbn"/>
      </w:pPr>
      <w:r w:rsidRPr="00F752C2">
        <w:t>Không giống như mô hình Reader, mô hình Generator trong hệ thống hỏi đáp mở là một thành phần quan trọng giúp tạo ra câu trả lời chính xác và có ý nghĩa cho các câu hỏi mà hệ thống không có sẵn câu trả lời trong nguồn dữ liệu cố định.</w:t>
      </w:r>
    </w:p>
    <w:p w14:paraId="7E68207D" w14:textId="77777777" w:rsidR="00433D29" w:rsidRPr="00F752C2" w:rsidRDefault="00433D29" w:rsidP="00F752C2">
      <w:pPr>
        <w:pStyle w:val="Nidungvnbn"/>
      </w:pPr>
      <w:r w:rsidRPr="00F752C2">
        <w:t>Kiến trúc chung của mô hình Generator gồm các phần sau:</w:t>
      </w:r>
    </w:p>
    <w:p w14:paraId="7BB35098" w14:textId="77777777" w:rsidR="00433D29" w:rsidRPr="00F752C2" w:rsidRDefault="00433D29" w:rsidP="00F752C2">
      <w:pPr>
        <w:pStyle w:val="Nidungvnbn"/>
        <w:numPr>
          <w:ilvl w:val="0"/>
          <w:numId w:val="12"/>
        </w:numPr>
      </w:pPr>
      <w:r w:rsidRPr="00F752C2">
        <w:t>Mạng Nơ-ron Tự Sinh (Seq2Seq): Sử dụng mô hình Seq2Seq, trong đó có một mạng nơ-ron Encoder chịu trách nhiệm biểu diễn câu hỏi đầu vào thành một vector ngữ cảnh. Mạng nơ-ron Decoder sẽ sinh ra câu trả lời dựa trên vector ngữ cảnh đã biểu diễn.</w:t>
      </w:r>
    </w:p>
    <w:p w14:paraId="2927DAB8" w14:textId="77777777" w:rsidR="00433D29" w:rsidRPr="00F752C2" w:rsidRDefault="00433D29" w:rsidP="00F752C2">
      <w:pPr>
        <w:pStyle w:val="Nidungvnbn"/>
        <w:numPr>
          <w:ilvl w:val="0"/>
          <w:numId w:val="12"/>
        </w:numPr>
      </w:pPr>
      <w:r w:rsidRPr="00F752C2">
        <w:t>Attention Mechanism: Các mô hình thường sử dụng cơ chế chú ý để tập trung vào các phần quan trọng của câu hỏi và nguồn dữ liệu khi tạo ra câu trả lời. Cơ chế này giúp mô hình tập trung vào các từ quan trọng và mối quan hệ trong ngữ cảnh.</w:t>
      </w:r>
    </w:p>
    <w:p w14:paraId="78FE964A" w14:textId="77777777" w:rsidR="00433D29" w:rsidRPr="00F752C2" w:rsidRDefault="00433D29" w:rsidP="00F752C2">
      <w:pPr>
        <w:pStyle w:val="Nidungvnbn"/>
        <w:numPr>
          <w:ilvl w:val="0"/>
          <w:numId w:val="12"/>
        </w:numPr>
      </w:pPr>
      <w:r w:rsidRPr="00F752C2">
        <w:t>Transfer Learning và Pre-training: Sử dụng kỹ thuật pre-training để học các biểu diễn ngôn ngữ tự nhiên từ dữ liệu lớn trước khi fine-tuning cho nhiệm vụ ODQA cụ thể. Mô hình có thể sử dụng các kiến thức từ các nguồn lớn như Wikipedia để cải thiện khả năng sinh câu trả lời.</w:t>
      </w:r>
    </w:p>
    <w:p w14:paraId="071564D0" w14:textId="5399D9EE" w:rsidR="005F70F9" w:rsidRPr="00433D29" w:rsidRDefault="00433D29" w:rsidP="0051434E">
      <w:pPr>
        <w:pStyle w:val="Nidungvnbn"/>
      </w:pPr>
      <w:r w:rsidRPr="00F752C2">
        <w:t>Các mô hình thường sử dụng trong vai trò Generator: T5, GPT, BERT,...</w:t>
      </w:r>
    </w:p>
    <w:p w14:paraId="724E113C" w14:textId="6A714C13" w:rsidR="005F70F9" w:rsidRDefault="005F70F9" w:rsidP="005F70F9">
      <w:pPr>
        <w:pStyle w:val="Heading4"/>
      </w:pPr>
      <w:r>
        <w:rPr>
          <w:lang w:val="vi-VN"/>
        </w:rPr>
        <w:t>Generative</w:t>
      </w:r>
    </w:p>
    <w:p w14:paraId="24212FEE" w14:textId="4A491D6D" w:rsidR="004C27E0" w:rsidRDefault="004C27E0" w:rsidP="004C27E0">
      <w:pPr>
        <w:pStyle w:val="Nidungvnbn"/>
        <w:numPr>
          <w:ilvl w:val="0"/>
          <w:numId w:val="40"/>
        </w:numPr>
      </w:pPr>
      <w:r>
        <w:t>Tổng quan về quy trình thực hiện</w:t>
      </w:r>
    </w:p>
    <w:p w14:paraId="283892E2" w14:textId="77777777" w:rsidR="004C27E0" w:rsidRDefault="004C27E0" w:rsidP="004C27E0">
      <w:pPr>
        <w:pStyle w:val="Nidungvnbn"/>
      </w:pPr>
      <w:r>
        <w:lastRenderedPageBreak/>
        <w:t>Mô hình ngôn ngữ lớn (LLMs) trong ODQA, khi đối mặt với câu hỏi cụ thể, gặp khó khăn nếu không có đủ ngữ cảnh từ tập dữ liệu huấn luyện. Phương pháp sinh (generative approach) trong ODQA giúp mô hình không chỉ trích xuất thông tin mà còn sáng tạo ra câu trả lời tự nhiên và logic, tận dụng cơ sở kiến thức để làm bằng chứng cho câu trả lời.</w:t>
      </w:r>
    </w:p>
    <w:p w14:paraId="1D679E47" w14:textId="177937A3" w:rsidR="004C27E0" w:rsidRDefault="004C27E0" w:rsidP="0051219E">
      <w:pPr>
        <w:pStyle w:val="Nidungvnbn"/>
        <w:numPr>
          <w:ilvl w:val="0"/>
          <w:numId w:val="40"/>
        </w:numPr>
      </w:pPr>
      <w:r>
        <w:t>Quá trình tạo câu trả lời (Generator)</w:t>
      </w:r>
    </w:p>
    <w:p w14:paraId="2B2FC9C9" w14:textId="77777777" w:rsidR="004C27E0" w:rsidRDefault="004C27E0" w:rsidP="004C27E0">
      <w:pPr>
        <w:pStyle w:val="Nidungvnbn"/>
      </w:pPr>
      <w:r>
        <w:t>Mô hình ngôn ngữ lớn (LLMs) sử dụng các phần trích xuất quan trọng và kiến thức đã nắm bắt từ ngữ cảnh câu hỏi để sinh ra câu trả lời. Quá trình này không chỉ là việc đơn giản là trích xuất thông tin, mà còn bao gồm các kỹ thuật sinh động để tạo ra câu trả lời tự nhiên và phù hợp.</w:t>
      </w:r>
    </w:p>
    <w:p w14:paraId="635CDC24" w14:textId="77777777" w:rsidR="004C27E0" w:rsidRDefault="004C27E0" w:rsidP="004C27E0">
      <w:pPr>
        <w:pStyle w:val="Nidungvnbn"/>
      </w:pPr>
      <w:r>
        <w:t>Sử dụng các trích xuất quan trọng: Mô hình xác định và sử dụng các đoạn văn bản quan trọng (salient spans) từ nguồn dữ liệu để đảm bảo rằng câu trả lời chứa những thông tin quan trọng nhất.</w:t>
      </w:r>
    </w:p>
    <w:p w14:paraId="7C762CC9" w14:textId="77777777" w:rsidR="004C27E0" w:rsidRDefault="004C27E0" w:rsidP="004C27E0">
      <w:pPr>
        <w:pStyle w:val="Nidungvnbn"/>
      </w:pPr>
      <w:r>
        <w:t>Kỹ thuật ghép cắt và tái cấu trúc: Mô hình áp dụng các kỹ thuật ghép cắt thông tin và tái cấu trúc câu để tạo ra câu trả lời có logic và tự nhiên. Điều này bao gồm việc sắp xếp và kết hợp thông tin từ các đoạn văn bản khác nhau để tạo ra câu trả lời toàn diện.</w:t>
      </w:r>
    </w:p>
    <w:p w14:paraId="5CA127CF" w14:textId="77777777" w:rsidR="004C27E0" w:rsidRDefault="004C27E0" w:rsidP="004C27E0">
      <w:pPr>
        <w:pStyle w:val="Nidungvnbn"/>
      </w:pPr>
      <w:r>
        <w:t>Tích hợp các kiến thức Từ Pre-training: Mô hình sử dụng kiến thức đã học từ quá trình pre-training để cải thiện khả năng sinh câu trả lời. Điều này có thể bao gồm sử dụng thông tin từ nguồn dữ liệu lớn như Wikipedia, giúp đảm bảo câu trả lời phản ánh sự hiểu biết sâu sắc về ngôn ngữ tự nhiên.</w:t>
      </w:r>
    </w:p>
    <w:p w14:paraId="5DF4B786" w14:textId="2D8115BA" w:rsidR="004C27E0" w:rsidRPr="004C27E0" w:rsidRDefault="004C27E0" w:rsidP="004C27E0">
      <w:pPr>
        <w:pStyle w:val="Nidungvnbn"/>
      </w:pPr>
      <w:r>
        <w:t>Các mô hình thường sử dụng trong vai trò Generator: T5, GPT, BERT,...</w:t>
      </w:r>
    </w:p>
    <w:p w14:paraId="31F9F81D" w14:textId="101D1D84" w:rsidR="005B5F03" w:rsidRDefault="00584BC0" w:rsidP="005B5F03">
      <w:pPr>
        <w:pStyle w:val="Heading3"/>
        <w:rPr>
          <w:lang w:val="vi-VN"/>
        </w:rPr>
      </w:pPr>
      <w:r>
        <w:t>Lý thuyết các mô hình được sử dụng trong đề tài</w:t>
      </w:r>
    </w:p>
    <w:p w14:paraId="054FA239" w14:textId="77777777" w:rsidR="002A3BC4" w:rsidRDefault="002A3BC4" w:rsidP="002A3BC4">
      <w:pPr>
        <w:pStyle w:val="Heading4"/>
        <w:rPr>
          <w:lang w:val="vi-VN"/>
        </w:rPr>
      </w:pPr>
      <w:r w:rsidRPr="002A3BC4">
        <w:rPr>
          <w:lang w:val="vi-VN"/>
        </w:rPr>
        <w:t xml:space="preserve">Mô hình TF-IDF </w:t>
      </w:r>
    </w:p>
    <w:p w14:paraId="2F6774BF" w14:textId="15636D81" w:rsidR="002A3BC4" w:rsidRDefault="000209C1" w:rsidP="002A3BC4">
      <w:pPr>
        <w:pStyle w:val="Nidungvnbn"/>
        <w:numPr>
          <w:ilvl w:val="0"/>
          <w:numId w:val="13"/>
        </w:numPr>
        <w:rPr>
          <w:lang w:val="vi-VN"/>
        </w:rPr>
      </w:pPr>
      <w:r>
        <w:rPr>
          <w:lang w:val="vi-VN"/>
        </w:rPr>
        <w:t>Giới thiệu mô hình TF-IDF</w:t>
      </w:r>
    </w:p>
    <w:p w14:paraId="1CF8C2DE" w14:textId="77777777" w:rsidR="000209C1" w:rsidRDefault="000209C1" w:rsidP="000209C1">
      <w:pPr>
        <w:pStyle w:val="Nidungvnbn"/>
      </w:pPr>
      <w:r>
        <w:t>Mô hình TF-IDF (Term Frequency-Inverse Document Frequency), là một trong những phương pháp truy vấn thông tin cổ điển nhất được sử dụng trong lĩnh vực xử lý ngôn ngữ tự nhiên và truy vấn thông tin.</w:t>
      </w:r>
    </w:p>
    <w:p w14:paraId="12BAAC30" w14:textId="77777777" w:rsidR="00A615D6" w:rsidRDefault="00A615D6" w:rsidP="00A615D6">
      <w:pPr>
        <w:pStyle w:val="Nidungvnbn"/>
        <w:numPr>
          <w:ilvl w:val="0"/>
          <w:numId w:val="13"/>
        </w:numPr>
        <w:rPr>
          <w:lang w:val="vi-VN"/>
        </w:rPr>
      </w:pPr>
      <w:r>
        <w:lastRenderedPageBreak/>
        <w:t>M</w:t>
      </w:r>
      <w:r>
        <w:rPr>
          <w:lang w:val="vi-VN"/>
        </w:rPr>
        <w:t xml:space="preserve">ô hình </w:t>
      </w:r>
      <w:r>
        <w:t>TF-IDF trong truy xuất thông tin</w:t>
      </w:r>
    </w:p>
    <w:p w14:paraId="1E6C5C92" w14:textId="77777777" w:rsidR="00A615D6" w:rsidRDefault="00A615D6" w:rsidP="00A615D6">
      <w:pPr>
        <w:pStyle w:val="Nidungvnbn"/>
        <w:numPr>
          <w:ilvl w:val="0"/>
          <w:numId w:val="41"/>
        </w:numPr>
      </w:pPr>
      <w:r>
        <w:t>TF-IDF</w:t>
      </w:r>
    </w:p>
    <w:p w14:paraId="3E280A2E" w14:textId="77777777" w:rsidR="00A615D6" w:rsidRDefault="00A615D6" w:rsidP="00574100">
      <w:pPr>
        <w:pStyle w:val="Nidungvnbn"/>
        <w:numPr>
          <w:ilvl w:val="0"/>
          <w:numId w:val="6"/>
        </w:numPr>
      </w:pPr>
      <w:r>
        <w:t xml:space="preserve">TF(Term frequency) là tần suất xuất hiện của 1 từ w trong văn bản d. Công thức tính: </w:t>
      </w:r>
      <w:r>
        <w:rPr>
          <w:lang w:eastAsia="zh-CN"/>
        </w:rPr>
        <w:t>TF(w,d)=len(d)/(w,d)</w:t>
      </w:r>
    </w:p>
    <w:p w14:paraId="211B68F2" w14:textId="77777777" w:rsidR="00A615D6" w:rsidRDefault="00A615D6" w:rsidP="00574100">
      <w:pPr>
        <w:pStyle w:val="Nidungvnbn"/>
        <w:numPr>
          <w:ilvl w:val="0"/>
          <w:numId w:val="6"/>
        </w:numPr>
      </w:pPr>
      <w:r>
        <w:t>IDF( Invert văn bản Frequency) dùng để đánh giá mức độ quan trọng của 1 từ trong văn bản. Khi tính TF mức độ quan trọng của các từ là như nhau. IDF(w, D) = log(M/f(w,D)).</w:t>
      </w:r>
    </w:p>
    <w:p w14:paraId="3395C469" w14:textId="77777777" w:rsidR="00A615D6" w:rsidRDefault="00A615D6" w:rsidP="00574100">
      <w:pPr>
        <w:pStyle w:val="Nidungvnbn"/>
        <w:numPr>
          <w:ilvl w:val="0"/>
          <w:numId w:val="6"/>
        </w:numPr>
      </w:pPr>
      <w:r>
        <w:t>IDF( Invert Document  Frequency) dùng để đánh giá mức độ quan trọng của 1 từ trong văn bản. Khi tính TF mức độ quan trọng của các từ là như nhau. IDF(w, D) = log(M/f(w,D))</w:t>
      </w:r>
    </w:p>
    <w:p w14:paraId="139CC857" w14:textId="77777777" w:rsidR="00A615D6" w:rsidRDefault="00A615D6" w:rsidP="00574100">
      <w:pPr>
        <w:pStyle w:val="Nidungvnbn"/>
        <w:numPr>
          <w:ilvl w:val="0"/>
          <w:numId w:val="6"/>
        </w:numPr>
      </w:pPr>
      <w:r>
        <w:t>TF-IDF sẽ được tính như sau: TF-IDF(w, d, D) = (</w:t>
      </w:r>
      <w:r>
        <w:rPr>
          <w:lang w:eastAsia="zh-CN"/>
        </w:rPr>
        <w:t>len(d)/(w,d)) * (</w:t>
      </w:r>
      <w:r>
        <w:t>log(M/f(w,D))</w:t>
      </w:r>
      <w:r>
        <w:rPr>
          <w:lang w:eastAsia="zh-CN"/>
        </w:rPr>
        <w:t>)</w:t>
      </w:r>
    </w:p>
    <w:p w14:paraId="00BE5D11" w14:textId="77777777" w:rsidR="00A615D6" w:rsidRDefault="00A615D6" w:rsidP="00A615D6">
      <w:pPr>
        <w:pStyle w:val="Nidungvnbn"/>
        <w:numPr>
          <w:ilvl w:val="0"/>
          <w:numId w:val="41"/>
        </w:numPr>
      </w:pPr>
      <w:r>
        <w:t>Vector hóa Tài Liệu (văn bản Vectorization):</w:t>
      </w:r>
    </w:p>
    <w:p w14:paraId="22051624" w14:textId="0B88D134" w:rsidR="00A615D6" w:rsidRDefault="00A615D6" w:rsidP="00DC6B78">
      <w:pPr>
        <w:pStyle w:val="Nidungvnbn"/>
      </w:pPr>
      <w:r>
        <w:t>Bag of Words (BoW):</w:t>
      </w:r>
    </w:p>
    <w:p w14:paraId="382F2910" w14:textId="77777777" w:rsidR="00A615D6" w:rsidRDefault="00A615D6" w:rsidP="00DC6B78">
      <w:pPr>
        <w:pStyle w:val="Nidungvnbn"/>
        <w:numPr>
          <w:ilvl w:val="0"/>
          <w:numId w:val="6"/>
        </w:numPr>
      </w:pPr>
      <w:r>
        <w:t>Mục tiêu chính của bước vector hóa tài liệu là chuyển đổi các văn bản từ dạng chuỗi thành vector. Phương pháp đơn giản nhất là sử dụng "Bag of Words" (Túi từ).</w:t>
      </w:r>
    </w:p>
    <w:p w14:paraId="044722D2" w14:textId="77777777" w:rsidR="00A615D6" w:rsidRDefault="00A615D6" w:rsidP="00DC6B78">
      <w:pPr>
        <w:pStyle w:val="Nidungvnbn"/>
        <w:numPr>
          <w:ilvl w:val="0"/>
          <w:numId w:val="6"/>
        </w:numPr>
      </w:pPr>
      <w:r>
        <w:t>Đầu tiên, xây dựng một tập từ vựng cho toàn bộ dataset và sau đó mỗi văn bản được biểu diễn bằng một vector có độ dài bằng kích thước của tập từ vựng. Giá trị tại mỗi vị trí trong vector biểu thị sự xuất hiện (1) hoặc không xuất hiện (0) của từ tương ứng.</w:t>
      </w:r>
    </w:p>
    <w:p w14:paraId="380F7F8C" w14:textId="0149C0FA" w:rsidR="00A615D6" w:rsidRDefault="00A615D6" w:rsidP="00DC6B78">
      <w:pPr>
        <w:pStyle w:val="Nidungvnbn"/>
      </w:pPr>
      <w:r>
        <w:t>TF-IDF Vectorization:</w:t>
      </w:r>
    </w:p>
    <w:p w14:paraId="459CEC9C" w14:textId="77777777" w:rsidR="00A615D6" w:rsidRDefault="00A615D6" w:rsidP="00DC6B78">
      <w:pPr>
        <w:pStyle w:val="Nidungvnbn"/>
        <w:numPr>
          <w:ilvl w:val="0"/>
          <w:numId w:val="6"/>
        </w:numPr>
      </w:pPr>
      <w:r>
        <w:t>Ngoài Bag of Words, phương pháp TF-IDF (Term Frequency-Inverse Document  Frequency) cũng được sử dụng để vector hóa tài liệu và cải thiện kết quả. Thay vì gán giá trị 1 cho từ xuất hiện, giá trị được tính toán dựa trên tần suất xuất hiện của từ đó trong tài liệu và nghịch đảo tần suất xuất hiện trong toàn bộ dataset.</w:t>
      </w:r>
    </w:p>
    <w:p w14:paraId="302DF2D7" w14:textId="77777777" w:rsidR="00A615D6" w:rsidRDefault="00A615D6" w:rsidP="00A615D6">
      <w:pPr>
        <w:pStyle w:val="Nidungvnbn"/>
        <w:numPr>
          <w:ilvl w:val="0"/>
          <w:numId w:val="41"/>
        </w:numPr>
      </w:pPr>
      <w:r>
        <w:t>Tính Đồng Tính (Similarity):</w:t>
      </w:r>
    </w:p>
    <w:p w14:paraId="6DC9F799" w14:textId="77777777" w:rsidR="00A615D6" w:rsidRDefault="00A615D6" w:rsidP="00A615D6">
      <w:pPr>
        <w:pStyle w:val="Nidungvnbn"/>
      </w:pPr>
      <w:r>
        <w:lastRenderedPageBreak/>
        <w:t xml:space="preserve">   Sau khi tài liệu và câu truy vấn của người dùng được vector hóa, độ tương đồng giữa chúng cần được đo lường. Thường sử dụng độ đo cosine similarity để tính sự tương đồng giữa hai vector.</w:t>
      </w:r>
    </w:p>
    <w:p w14:paraId="782C8C15" w14:textId="77777777" w:rsidR="00A615D6" w:rsidRDefault="00A615D6" w:rsidP="00A615D6">
      <w:pPr>
        <w:pStyle w:val="Nidungvnbn"/>
      </w:pPr>
      <w:r>
        <w:t xml:space="preserve">   Độ tương đồng giúp xác định mức độ liên quan giữa câu truy vấn và từng tài liệu trong cơ sở dữ liệu. Càng cao, tài liệu càng có khả năng chứa thông tin phù hợp với câu truy vấn của người dùng.</w:t>
      </w:r>
    </w:p>
    <w:p w14:paraId="60070A39" w14:textId="77777777" w:rsidR="00A615D6" w:rsidRDefault="00A615D6" w:rsidP="00A615D6">
      <w:pPr>
        <w:pStyle w:val="Nidungvnbn"/>
      </w:pPr>
      <w:r>
        <w:t xml:space="preserve">  Ví dụ: Trong trường hợp tìm kiếm thông tin về tuyển sinh đại học, nếu người dùng nhập câu truy vấn "điểm chuẩn ngành CNTT tại Đại học Tôn Đức Thắng," hệ thống ODQA sẽ vector hóa câu truy vấn và so sánh với các thông tin về điểm chuẩn của ngành CNTT tại Đại học Tôn Đức Thắng. Các thông tin về điểm chuẩn, ngành học và tên trường có độ tương đồng cao sẽ được hiển thị đầu tiên trong kết quả, giúp người dùng dễ dàng tìm thấy thông tin liên quan đến tuyển sinh ngành học mong muốn.</w:t>
      </w:r>
    </w:p>
    <w:p w14:paraId="70928ACB" w14:textId="7D9EFEAF" w:rsidR="002A3BC4" w:rsidRDefault="002A3BC4" w:rsidP="002A3BC4">
      <w:pPr>
        <w:pStyle w:val="Heading4"/>
        <w:rPr>
          <w:lang w:val="vi-VN"/>
        </w:rPr>
      </w:pPr>
      <w:r w:rsidRPr="002A3BC4">
        <w:rPr>
          <w:lang w:val="vi-VN"/>
        </w:rPr>
        <w:t xml:space="preserve">Mô hình </w:t>
      </w:r>
      <w:r w:rsidR="000C1F1A">
        <w:t>BM-25</w:t>
      </w:r>
    </w:p>
    <w:p w14:paraId="161C129A" w14:textId="5082F5ED" w:rsidR="002A3BC4" w:rsidRDefault="005646CE" w:rsidP="005646CE">
      <w:pPr>
        <w:pStyle w:val="Nidungvnbn"/>
        <w:numPr>
          <w:ilvl w:val="0"/>
          <w:numId w:val="22"/>
        </w:numPr>
        <w:rPr>
          <w:lang w:val="vi-VN"/>
        </w:rPr>
      </w:pPr>
      <w:r>
        <w:rPr>
          <w:lang w:val="vi-VN"/>
        </w:rPr>
        <w:t xml:space="preserve">Giới thiệu mô </w:t>
      </w:r>
      <w:r w:rsidR="002A52B4">
        <w:t>hình BM-25</w:t>
      </w:r>
    </w:p>
    <w:p w14:paraId="69ADC335" w14:textId="71DA52B8" w:rsidR="005646CE" w:rsidRPr="00015203" w:rsidRDefault="002A52B4" w:rsidP="00015203">
      <w:pPr>
        <w:pStyle w:val="Nidungvnbn"/>
      </w:pPr>
      <w:r w:rsidRPr="00015203">
        <w:t>Mô hình BM-25 là một cải tiến của mô hình TF-IDF, được thiết kế để giải quyết một số hạn chế của mô hình gốc. BM-25 sử dụng cơ chế điều chỉnh tham số để tối ưu hóa hiệu suất truy xuất thông tin. Nó tập trung vào việc xác định sự quan trọng của từ khoá trong tài liệu và câu truy vấn, đồng thời cân nhắc giữa sự xuất hiện của từ khoá và độ dài của tài liệu.</w:t>
      </w:r>
    </w:p>
    <w:p w14:paraId="4FABAC7E" w14:textId="77777777" w:rsidR="00D8425F" w:rsidRPr="00D8425F" w:rsidRDefault="00D8425F" w:rsidP="00D8425F">
      <w:pPr>
        <w:pStyle w:val="ListParagraph"/>
        <w:numPr>
          <w:ilvl w:val="0"/>
          <w:numId w:val="44"/>
        </w:numPr>
        <w:rPr>
          <w:sz w:val="26"/>
          <w:szCs w:val="26"/>
        </w:rPr>
      </w:pPr>
      <w:r w:rsidRPr="00D8425F">
        <w:rPr>
          <w:sz w:val="26"/>
          <w:szCs w:val="26"/>
        </w:rPr>
        <w:t>Mô hình BM-25 trong truy xuất thông tin</w:t>
      </w:r>
    </w:p>
    <w:p w14:paraId="2BF292B8" w14:textId="044E5F38" w:rsidR="005646CE" w:rsidRDefault="00D8425F" w:rsidP="00D8425F">
      <w:pPr>
        <w:pStyle w:val="Nidungvnbn"/>
        <w:numPr>
          <w:ilvl w:val="0"/>
          <w:numId w:val="45"/>
        </w:numPr>
      </w:pPr>
      <w:r>
        <w:t>TF trong BM-25</w:t>
      </w:r>
    </w:p>
    <w:p w14:paraId="7D15825A" w14:textId="77777777" w:rsidR="00D8425F" w:rsidRDefault="00D8425F" w:rsidP="00D8425F">
      <w:pPr>
        <w:pStyle w:val="Caption"/>
        <w:keepNext/>
      </w:pPr>
      <w:r>
        <w:rPr>
          <w:noProof/>
        </w:rPr>
        <w:lastRenderedPageBreak/>
        <w:drawing>
          <wp:inline distT="0" distB="0" distL="0" distR="0" wp14:anchorId="4B213E3D" wp14:editId="004665F4">
            <wp:extent cx="4572635" cy="2883535"/>
            <wp:effectExtent l="0" t="0" r="0" b="0"/>
            <wp:docPr id="99038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635" cy="2883535"/>
                    </a:xfrm>
                    <a:prstGeom prst="rect">
                      <a:avLst/>
                    </a:prstGeom>
                    <a:noFill/>
                  </pic:spPr>
                </pic:pic>
              </a:graphicData>
            </a:graphic>
          </wp:inline>
        </w:drawing>
      </w:r>
    </w:p>
    <w:p w14:paraId="2EFFDD96" w14:textId="601BB0AE" w:rsidR="00D8425F" w:rsidRDefault="00D8425F" w:rsidP="00D8425F">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5</w:t>
      </w:r>
      <w:r w:rsidR="00D80F2A">
        <w:fldChar w:fldCharType="end"/>
      </w:r>
      <w:r>
        <w:t xml:space="preserve">: </w:t>
      </w:r>
      <w:r w:rsidRPr="00D8425F">
        <w:t>So sánh điểm giữa TF truyền thống và BM-25</w:t>
      </w:r>
    </w:p>
    <w:p w14:paraId="36424721" w14:textId="685BD796" w:rsidR="006F544F" w:rsidRDefault="006F544F" w:rsidP="006F544F">
      <w:pPr>
        <w:pStyle w:val="Nidungvnbn"/>
        <w:numPr>
          <w:ilvl w:val="0"/>
          <w:numId w:val="6"/>
        </w:numPr>
      </w:pPr>
      <w:r>
        <w:t>Dựa vào hình trên</w:t>
      </w:r>
      <w:r>
        <w:t xml:space="preserve"> , rõ ràng thấy điểm yếu của TF/IDF khiến điểm số từ tần suất xuất hiện (TF) tăng không kiểm soát, tiến gần về vô hạn khi TF tăng lên. Để giảm tác động lớn của TF đối với độ quan trọng (relevance), mô hình BM25 đã điều chỉnh công thức của TF. Điều này dẫn đến việc giới hạn điểm số từ TF tại một giá trị cực đại, và điều này có thể được điều chỉnh linh hoạt theo yêu cầu cụ thể. BM25 không chỉ giúp cải thiện hiệu suất mà còn tăng tính linh hoạt của mô hình đối với độ quan trọng của từ khoá trong tìm kiếm và truy xuất thông tin.</w:t>
      </w:r>
    </w:p>
    <w:p w14:paraId="27AF9DA6" w14:textId="77777777" w:rsidR="006F544F" w:rsidRDefault="006F544F" w:rsidP="006F544F">
      <w:pPr>
        <w:pStyle w:val="Nidungvnbn"/>
        <w:numPr>
          <w:ilvl w:val="0"/>
          <w:numId w:val="6"/>
        </w:numPr>
      </w:pPr>
      <w:r>
        <w:t>Công thức tính của TF trong BM-25: ((k + 1) * tf) / (k + tf). Trong đó, k là hằng số và tf là frequency của term trong văn bản</w:t>
      </w:r>
    </w:p>
    <w:p w14:paraId="585D6C91" w14:textId="1602F8C5" w:rsidR="006F544F" w:rsidRDefault="005E7BCB" w:rsidP="005E7BCB">
      <w:pPr>
        <w:pStyle w:val="Nidungvnbn"/>
        <w:numPr>
          <w:ilvl w:val="0"/>
          <w:numId w:val="45"/>
        </w:numPr>
      </w:pPr>
      <w:r>
        <w:t>IDF trong BM-25</w:t>
      </w:r>
    </w:p>
    <w:p w14:paraId="34FC454F" w14:textId="77777777" w:rsidR="005E7BCB" w:rsidRDefault="005E7BCB" w:rsidP="005E7BCB">
      <w:pPr>
        <w:pStyle w:val="Caption"/>
        <w:keepNext/>
      </w:pPr>
      <w:r>
        <w:rPr>
          <w:noProof/>
        </w:rPr>
        <w:lastRenderedPageBreak/>
        <w:drawing>
          <wp:inline distT="0" distB="0" distL="0" distR="0" wp14:anchorId="36760506" wp14:editId="37EEE8C3">
            <wp:extent cx="4572635" cy="2773680"/>
            <wp:effectExtent l="0" t="0" r="0" b="7620"/>
            <wp:docPr id="2144332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635" cy="2773680"/>
                    </a:xfrm>
                    <a:prstGeom prst="rect">
                      <a:avLst/>
                    </a:prstGeom>
                    <a:noFill/>
                  </pic:spPr>
                </pic:pic>
              </a:graphicData>
            </a:graphic>
          </wp:inline>
        </w:drawing>
      </w:r>
    </w:p>
    <w:p w14:paraId="406757BC" w14:textId="0E052EF0" w:rsidR="005E7BCB" w:rsidRDefault="005E7BCB" w:rsidP="005E7BCB">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6</w:t>
      </w:r>
      <w:r w:rsidR="00D80F2A">
        <w:fldChar w:fldCharType="end"/>
      </w:r>
      <w:r w:rsidRPr="005E7BCB">
        <w:t>: So sánh điểm giữa IDF truyền thống và BM-25</w:t>
      </w:r>
    </w:p>
    <w:p w14:paraId="456D008D" w14:textId="77777777" w:rsidR="00367C5B" w:rsidRDefault="00367C5B" w:rsidP="00367C5B">
      <w:pPr>
        <w:pStyle w:val="Nidungvnbn"/>
        <w:numPr>
          <w:ilvl w:val="0"/>
          <w:numId w:val="46"/>
        </w:numPr>
      </w:pPr>
      <w:r>
        <w:t>Trên hình 2.x, có thể quan sát rằng IDF trong mô hình BM25 có sự tương đồng với IDF trong TF/IDF. Tuy nhiên, BM25 đã thực hiện các điều chỉnh trong công thức tính để tăng khả năng đưa ra điểm số âm khi tần suất xuất hiện của một từ trên toàn bộ index rất cao, tức là khi từ đó xuất hiện rất ít và có tính đặc biệt. Điều này giúp BM25 trở nên linh hoạt hơn đối với các từ hiếm, tránh tình trạng quá ưu ái các từ phổ biến như trong trường hợp IDF của TF/IDF. Sự điều chỉnh này làm tăng khả năng phản ánh độ quan trọng của từ khoá đặc biệt trong việc tìm kiếm và truy xuất thông tin.</w:t>
      </w:r>
    </w:p>
    <w:p w14:paraId="01BB00E9" w14:textId="77777777" w:rsidR="00367C5B" w:rsidRDefault="00367C5B" w:rsidP="00367C5B">
      <w:pPr>
        <w:pStyle w:val="Nidungvnbn"/>
        <w:numPr>
          <w:ilvl w:val="0"/>
          <w:numId w:val="46"/>
        </w:numPr>
      </w:pPr>
      <w:r>
        <w:t>Công thức tính của IDF trong BM-25: IDF(t) = log(1 + (docCount - docFreq + 0.5) / (docFreq + 0.5)). Trong đó, docCount là số lượng văn bản và docFreq là số lượng văn bản chứa term.</w:t>
      </w:r>
    </w:p>
    <w:p w14:paraId="3A91A8C4" w14:textId="1FF74F13" w:rsidR="00367C5B" w:rsidRPr="00367C5B" w:rsidRDefault="00367C5B" w:rsidP="00367C5B">
      <w:pPr>
        <w:pStyle w:val="ListParagraph"/>
        <w:numPr>
          <w:ilvl w:val="0"/>
          <w:numId w:val="45"/>
        </w:numPr>
        <w:rPr>
          <w:sz w:val="26"/>
          <w:szCs w:val="26"/>
        </w:rPr>
      </w:pPr>
      <w:r>
        <w:rPr>
          <w:sz w:val="26"/>
          <w:szCs w:val="26"/>
        </w:rPr>
        <w:t>Đ</w:t>
      </w:r>
      <w:r w:rsidRPr="00367C5B">
        <w:rPr>
          <w:sz w:val="26"/>
          <w:szCs w:val="26"/>
        </w:rPr>
        <w:t>ộ dài văn bản trong BM-25</w:t>
      </w:r>
    </w:p>
    <w:p w14:paraId="475E0786" w14:textId="3E9749FD" w:rsidR="00367C5B" w:rsidRDefault="00367C5B" w:rsidP="00367C5B">
      <w:pPr>
        <w:pStyle w:val="Nidungvnbn"/>
        <w:numPr>
          <w:ilvl w:val="0"/>
          <w:numId w:val="48"/>
        </w:numPr>
      </w:pPr>
      <w:r>
        <w:t>Công thức cải tiến của TF trong mô hình BM25 thật sự mang lại độ chính xác cao hơn, đặc biệt khi đối mặt với các tình huống có độ dài văn bản đặc biệt ngắn hoặc dài so với độ dài trung bình trong toàn bộ chỉ mục.</w:t>
      </w:r>
    </w:p>
    <w:p w14:paraId="7D5380C9" w14:textId="034C9C97" w:rsidR="00367C5B" w:rsidRDefault="00367C5B" w:rsidP="00367C5B">
      <w:pPr>
        <w:pStyle w:val="Nidungvnbn"/>
        <w:numPr>
          <w:ilvl w:val="0"/>
          <w:numId w:val="48"/>
        </w:numPr>
      </w:pPr>
      <w:r>
        <w:t xml:space="preserve">Công thức của TF được điều chỉnh như sau: ((k + 1) * freq) / (k * (1.0 - b + b * L) + freq). Trong đó, b=0.75 (mặc định) và L là tỉ lệ giữa độ dài của </w:t>
      </w:r>
      <w:r>
        <w:lastRenderedPageBreak/>
        <w:t>văn bản so với độ dài trung bình của tất cả văn bản. L được tính bằng  L = fieldLength / avgFieldLength.</w:t>
      </w:r>
    </w:p>
    <w:p w14:paraId="07808873" w14:textId="0052CB44" w:rsidR="00367C5B" w:rsidRDefault="00367C5B" w:rsidP="00367C5B">
      <w:pPr>
        <w:pStyle w:val="Nidungvnbn"/>
        <w:numPr>
          <w:ilvl w:val="0"/>
          <w:numId w:val="48"/>
        </w:numPr>
      </w:pPr>
      <w:r>
        <w:t>Tùy chỉnh hệ số b trong mô hình của ta có thể ảnh hưởng đáng kể đến cách mà độ dài của văn bản ảnh hưởng đến giá trị TF (Term Frequency). Khi b tiến gần đến 0, tác động của độ dài văn bản trở nên nhỏ hơn, nghĩa là không quan trọng nhiều đối với giá trị TF. Ngược lại, khi b tăng lên, độ dài của văn bản có ảnh hưởng lớn hơn đến giá trị TF.</w:t>
      </w:r>
    </w:p>
    <w:p w14:paraId="5A8C084C" w14:textId="50978233" w:rsidR="00367C5B" w:rsidRDefault="00367C5B" w:rsidP="00367C5B">
      <w:pPr>
        <w:pStyle w:val="Nidungvnbn"/>
        <w:numPr>
          <w:ilvl w:val="0"/>
          <w:numId w:val="48"/>
        </w:numPr>
      </w:pPr>
      <w:r>
        <w:t>Biểu đồ dưới đây minh họa giá trị của TF đối với các độ dài khác nhau của văn bản:</w:t>
      </w:r>
    </w:p>
    <w:p w14:paraId="3F7F72AF" w14:textId="77777777" w:rsidR="009853D2" w:rsidRDefault="009853D2" w:rsidP="009853D2">
      <w:pPr>
        <w:pStyle w:val="Caption"/>
        <w:keepNext/>
      </w:pPr>
      <w:r>
        <w:rPr>
          <w:noProof/>
          <w:lang w:eastAsia="zh-CN" w:bidi="ar"/>
        </w:rPr>
        <w:drawing>
          <wp:inline distT="0" distB="0" distL="114300" distR="114300" wp14:anchorId="07736F90" wp14:editId="728B9BAF">
            <wp:extent cx="4572000" cy="2639695"/>
            <wp:effectExtent l="0" t="0" r="0" b="825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9"/>
                    <a:stretch>
                      <a:fillRect/>
                    </a:stretch>
                  </pic:blipFill>
                  <pic:spPr>
                    <a:xfrm>
                      <a:off x="0" y="0"/>
                      <a:ext cx="4572000" cy="2639695"/>
                    </a:xfrm>
                    <a:prstGeom prst="rect">
                      <a:avLst/>
                    </a:prstGeom>
                    <a:noFill/>
                    <a:ln w="9525">
                      <a:noFill/>
                    </a:ln>
                  </pic:spPr>
                </pic:pic>
              </a:graphicData>
            </a:graphic>
          </wp:inline>
        </w:drawing>
      </w:r>
    </w:p>
    <w:p w14:paraId="64C9C0D8" w14:textId="2DE62F6A" w:rsidR="009853D2" w:rsidRPr="00367C5B" w:rsidRDefault="009853D2" w:rsidP="009853D2">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7</w:t>
      </w:r>
      <w:r w:rsidR="00D80F2A">
        <w:fldChar w:fldCharType="end"/>
      </w:r>
      <w:r w:rsidRPr="009853D2">
        <w:t>: So sánh điểm TF khi độ dài văn bản khác nhau</w:t>
      </w:r>
    </w:p>
    <w:p w14:paraId="6018602E" w14:textId="04E78075" w:rsidR="002A3BC4" w:rsidRDefault="002A3BC4" w:rsidP="002A3BC4">
      <w:pPr>
        <w:pStyle w:val="Heading4"/>
      </w:pPr>
      <w:r>
        <w:t xml:space="preserve">Mô hình </w:t>
      </w:r>
      <w:r w:rsidR="001516A1">
        <w:t>LSTM</w:t>
      </w:r>
    </w:p>
    <w:p w14:paraId="07769910" w14:textId="25E130B3" w:rsidR="0020281F" w:rsidRPr="0020281F" w:rsidRDefault="0020281F" w:rsidP="0020281F">
      <w:pPr>
        <w:pStyle w:val="ListParagraph"/>
        <w:numPr>
          <w:ilvl w:val="0"/>
          <w:numId w:val="23"/>
        </w:numPr>
        <w:rPr>
          <w:sz w:val="26"/>
          <w:szCs w:val="26"/>
        </w:rPr>
      </w:pPr>
      <w:r w:rsidRPr="0020281F">
        <w:rPr>
          <w:sz w:val="26"/>
          <w:szCs w:val="26"/>
        </w:rPr>
        <w:t>Tổng quan mô hình LSTM</w:t>
      </w:r>
    </w:p>
    <w:p w14:paraId="2F14D620" w14:textId="2F697D07" w:rsidR="005646CE" w:rsidRDefault="0020281F" w:rsidP="0020281F">
      <w:pPr>
        <w:pStyle w:val="Nidungvnbn"/>
        <w:numPr>
          <w:ilvl w:val="0"/>
          <w:numId w:val="49"/>
        </w:numPr>
      </w:pPr>
      <w:r>
        <w:t>Khái niệm:</w:t>
      </w:r>
    </w:p>
    <w:p w14:paraId="5685EC17" w14:textId="7BD95B14" w:rsidR="005961C0" w:rsidRDefault="005961C0" w:rsidP="005961C0">
      <w:pPr>
        <w:pStyle w:val="Nidungvnbn"/>
        <w:numPr>
          <w:ilvl w:val="0"/>
          <w:numId w:val="50"/>
        </w:numPr>
      </w:pPr>
      <w:r>
        <w:t>LSTM, viết tắt của "Long Short-Term Memory," là một kiến trúc đặc biệt trong họ Mạng Nơ-ron Hồi quy (RNN), được giới thiệu bởi Hochreiter &amp; Schmidhuber vào năm 1997. Được biết đến với khả năng học và duy trì sự phụ thuộc dài hạn, LSTM đã trở thành một trong những kiến trúc quan trọng và phổ biến trong lĩnh vực học máy.</w:t>
      </w:r>
    </w:p>
    <w:p w14:paraId="73E9E4F4" w14:textId="79156D12" w:rsidR="005961C0" w:rsidRDefault="005961C0" w:rsidP="00554483">
      <w:pPr>
        <w:pStyle w:val="Nidungvnbn"/>
        <w:numPr>
          <w:ilvl w:val="0"/>
          <w:numId w:val="50"/>
        </w:numPr>
      </w:pPr>
      <w:r>
        <w:lastRenderedPageBreak/>
        <w:t>Khác với các RNN thông thường, LSTM đã vượt lên trên những hạn chế của chúng về việc xử lý đạo hàm, làm cho quá trình học trở nên hiệu quả hơn. Tuy nhiên, sự thành công này đến từ sự phức tạp trong cấu trúc của nó, đồng thời vẫn giữ được bản chất của RNN trong việc xử lý dữ liệu theo dạng chuỗi.</w:t>
      </w:r>
    </w:p>
    <w:p w14:paraId="268404E5" w14:textId="77777777" w:rsidR="001C5057" w:rsidRPr="001C5057" w:rsidRDefault="001C5057" w:rsidP="001C5057">
      <w:pPr>
        <w:pStyle w:val="ListParagraph"/>
        <w:numPr>
          <w:ilvl w:val="0"/>
          <w:numId w:val="52"/>
        </w:numPr>
        <w:rPr>
          <w:sz w:val="26"/>
          <w:szCs w:val="26"/>
        </w:rPr>
      </w:pPr>
      <w:r w:rsidRPr="001C5057">
        <w:rPr>
          <w:sz w:val="26"/>
          <w:szCs w:val="26"/>
        </w:rPr>
        <w:t>Kiến trúc của LSTM</w:t>
      </w:r>
    </w:p>
    <w:p w14:paraId="23FF9257" w14:textId="7907175F" w:rsidR="001C5057" w:rsidRDefault="001C5057" w:rsidP="001C5057">
      <w:pPr>
        <w:pStyle w:val="Nidungvnbn"/>
        <w:numPr>
          <w:ilvl w:val="0"/>
          <w:numId w:val="53"/>
        </w:numPr>
      </w:pPr>
      <w:r w:rsidRPr="001C5057">
        <w:t>Trong khi một mạng RNN tiêu chuẩn thường sử dụng một tầng ẩn đơn giản với hàm tanh như hình bên dưới:</w:t>
      </w:r>
    </w:p>
    <w:p w14:paraId="2155164E" w14:textId="77777777" w:rsidR="001C5057" w:rsidRDefault="001C5057" w:rsidP="001C5057">
      <w:pPr>
        <w:pStyle w:val="Caption"/>
        <w:keepNext/>
      </w:pPr>
      <w:r>
        <w:rPr>
          <w:noProof/>
        </w:rPr>
        <w:drawing>
          <wp:inline distT="0" distB="0" distL="0" distR="0" wp14:anchorId="51612476" wp14:editId="118D03FF">
            <wp:extent cx="4381500" cy="1641617"/>
            <wp:effectExtent l="0" t="0" r="0" b="0"/>
            <wp:docPr id="628204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9409" cy="1644580"/>
                    </a:xfrm>
                    <a:prstGeom prst="rect">
                      <a:avLst/>
                    </a:prstGeom>
                    <a:noFill/>
                  </pic:spPr>
                </pic:pic>
              </a:graphicData>
            </a:graphic>
          </wp:inline>
        </w:drawing>
      </w:r>
    </w:p>
    <w:p w14:paraId="3234A904" w14:textId="029E169B" w:rsidR="001C5057" w:rsidRDefault="001C5057" w:rsidP="001C5057">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8</w:t>
      </w:r>
      <w:r w:rsidR="00D80F2A">
        <w:fldChar w:fldCharType="end"/>
      </w:r>
      <w:r w:rsidRPr="001C5057">
        <w:t>: Sự lặp lại kiến trúc trong mạng RNN chứa một tầng ẩn</w:t>
      </w:r>
    </w:p>
    <w:p w14:paraId="79296EBA" w14:textId="77777777" w:rsidR="008C3478" w:rsidRPr="008C3478" w:rsidRDefault="008C3478" w:rsidP="008C3478">
      <w:pPr>
        <w:pStyle w:val="Nidungvnbn"/>
        <w:numPr>
          <w:ilvl w:val="0"/>
          <w:numId w:val="53"/>
        </w:numPr>
      </w:pPr>
      <w:r w:rsidRPr="008C3478">
        <w:t>LSTM không chỉ giống chuỗi kiến trúc của mạng RNN thông thường, mà còn khác biệt với cấu trúc lặp lại phức tạp hơn. Thay vì chỉ có một tầng ẩn, LSTM sử dụng bốn tầng ẩn tương tác - ba sigmoid và một tanh. Sự kết hợp này giúp LSTM hiệu quả trong việc xử lý thông tin dài hạn và đồng thời giải quyết vấn đề đạo hàm mất mát, tạo nên một kiến trúc đặc biệt và mạnh mẽ cho các ứng dụng học máy. Quan sát kiến trúc LSTM ở hình bền dưới:</w:t>
      </w:r>
    </w:p>
    <w:p w14:paraId="52F3849F" w14:textId="77777777" w:rsidR="008C3478" w:rsidRDefault="008C3478" w:rsidP="008C3478">
      <w:pPr>
        <w:pStyle w:val="Caption"/>
        <w:keepNext/>
      </w:pPr>
      <w:r>
        <w:rPr>
          <w:noProof/>
        </w:rPr>
        <w:drawing>
          <wp:inline distT="0" distB="0" distL="0" distR="0" wp14:anchorId="7D5C6B5F" wp14:editId="6942529F">
            <wp:extent cx="4286250" cy="1611287"/>
            <wp:effectExtent l="0" t="0" r="0" b="8255"/>
            <wp:docPr id="17653587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9837" cy="1612635"/>
                    </a:xfrm>
                    <a:prstGeom prst="rect">
                      <a:avLst/>
                    </a:prstGeom>
                    <a:noFill/>
                  </pic:spPr>
                </pic:pic>
              </a:graphicData>
            </a:graphic>
          </wp:inline>
        </w:drawing>
      </w:r>
    </w:p>
    <w:p w14:paraId="2777CDD2" w14:textId="348AE0EB" w:rsidR="008C3478" w:rsidRDefault="008C3478" w:rsidP="008C3478">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9</w:t>
      </w:r>
      <w:r w:rsidR="00D80F2A">
        <w:fldChar w:fldCharType="end"/>
      </w:r>
      <w:r w:rsidR="00FC04CE">
        <w:t>:</w:t>
      </w:r>
      <w:r w:rsidRPr="008C3478">
        <w:t xml:space="preserve"> </w:t>
      </w:r>
      <w:r w:rsidRPr="008C3478">
        <w:t>Sự lặp lại kiến trúc trong mạng LSTM chứa 4 tầng ẩn (3 sigmoid và 1 tanh) tương tác</w:t>
      </w:r>
    </w:p>
    <w:p w14:paraId="575E6815" w14:textId="77777777" w:rsidR="008B2A6F" w:rsidRDefault="008B2A6F" w:rsidP="008B2A6F">
      <w:pPr>
        <w:pStyle w:val="ListParagraph"/>
        <w:numPr>
          <w:ilvl w:val="0"/>
          <w:numId w:val="54"/>
        </w:numPr>
        <w:rPr>
          <w:sz w:val="26"/>
          <w:szCs w:val="26"/>
        </w:rPr>
      </w:pPr>
      <w:r w:rsidRPr="008B2A6F">
        <w:rPr>
          <w:sz w:val="26"/>
          <w:szCs w:val="26"/>
        </w:rPr>
        <w:lastRenderedPageBreak/>
        <w:t>Ý tưởng sáng tạo LSTM</w:t>
      </w:r>
    </w:p>
    <w:p w14:paraId="6A0A7EC3" w14:textId="319AC624" w:rsidR="008B2A6F" w:rsidRDefault="008B2A6F" w:rsidP="008B2A6F">
      <w:pPr>
        <w:pStyle w:val="Nidungvnbn"/>
        <w:numPr>
          <w:ilvl w:val="0"/>
          <w:numId w:val="53"/>
        </w:numPr>
      </w:pPr>
      <w:r w:rsidRPr="008B2A6F">
        <w:t>LSTM hoạt động dựa trên ý tưởng chính của việc duy trì một thành phần quan trọng gọi là ô trạng thái (cell state), được mô tả bằng đường chạy ngang qua đỉnh đồ thị. Ô trạng thái này là như một băng chuyền, giúp thông tin chuyển dọc suốt chuỗi mà không bị thay đổi nhiều, nhờ vào các tương tác tuyến tính nhỏ.</w:t>
      </w:r>
    </w:p>
    <w:p w14:paraId="46FB3E0B" w14:textId="77777777" w:rsidR="008B2A6F" w:rsidRDefault="008B2A6F" w:rsidP="008B2A6F">
      <w:pPr>
        <w:pStyle w:val="Caption"/>
        <w:keepNext/>
      </w:pPr>
      <w:r>
        <w:rPr>
          <w:noProof/>
        </w:rPr>
        <w:drawing>
          <wp:inline distT="0" distB="0" distL="0" distR="0" wp14:anchorId="3B472B9A" wp14:editId="1EB5FB3F">
            <wp:extent cx="4572635" cy="1414145"/>
            <wp:effectExtent l="0" t="0" r="0" b="0"/>
            <wp:docPr id="6112329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635" cy="1414145"/>
                    </a:xfrm>
                    <a:prstGeom prst="rect">
                      <a:avLst/>
                    </a:prstGeom>
                    <a:noFill/>
                  </pic:spPr>
                </pic:pic>
              </a:graphicData>
            </a:graphic>
          </wp:inline>
        </w:drawing>
      </w:r>
    </w:p>
    <w:p w14:paraId="5FD5CCE3" w14:textId="0421A1DE" w:rsidR="008B2A6F" w:rsidRDefault="008B2A6F" w:rsidP="008B2A6F">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10</w:t>
      </w:r>
      <w:r w:rsidR="00D80F2A">
        <w:fldChar w:fldCharType="end"/>
      </w:r>
      <w:r w:rsidR="0061637C">
        <w:t>:</w:t>
      </w:r>
      <w:r w:rsidRPr="008B2A6F">
        <w:t xml:space="preserve"> </w:t>
      </w:r>
      <w:r>
        <w:t>Đường đi của ô trạng thái (cell state) trong mạng LSTM</w:t>
      </w:r>
    </w:p>
    <w:p w14:paraId="4C7A624F" w14:textId="77777777" w:rsidR="00D95D32" w:rsidRPr="00D95D32" w:rsidRDefault="00D95D32" w:rsidP="00D95D32">
      <w:pPr>
        <w:pStyle w:val="Nidungvnbn"/>
        <w:numPr>
          <w:ilvl w:val="0"/>
          <w:numId w:val="53"/>
        </w:numPr>
      </w:pPr>
      <w:r w:rsidRPr="00D95D32">
        <w:t>LSTM có khả năng kiểm soát và điều chỉnh thông tin trong ô trạng thái bằng cách sử dụng các cổng. Các cổng này đóng vai trò quan trọng trong quá trình xóa và thêm thông tin vào ô trạng thái. Mỗi cổng được thiết kế bằng cách sử dụng hàm activation sigmoid, tạo ra một giá trị xác xuất từ 0 đến 1. Giá trị này quyết định mức độ thông tin nào được phép đi qua cổng, với 0 ngụ ý là không cho phép thông tin nào đi qua và 1 là cho phép toàn bộ thông tin đi qua.</w:t>
      </w:r>
    </w:p>
    <w:p w14:paraId="34F28228" w14:textId="018E143E" w:rsidR="00D95D32" w:rsidRDefault="00274897" w:rsidP="00274897">
      <w:pPr>
        <w:pStyle w:val="Nidungvnbn"/>
        <w:numPr>
          <w:ilvl w:val="0"/>
          <w:numId w:val="45"/>
        </w:numPr>
      </w:pPr>
      <w:r>
        <w:t>Cách hoạt động của LSTM</w:t>
      </w:r>
    </w:p>
    <w:p w14:paraId="3F99C577" w14:textId="04EC0F87" w:rsidR="00274897" w:rsidRDefault="00560A4E" w:rsidP="00560A4E">
      <w:pPr>
        <w:pStyle w:val="Nidungvnbn"/>
        <w:numPr>
          <w:ilvl w:val="0"/>
          <w:numId w:val="53"/>
        </w:numPr>
      </w:pPr>
      <w:r w:rsidRPr="00560A4E">
        <w:t>Bước đầu tiên trong quá trình hoạt động của LSTM liên quan đến quyết định xem thông tin nào sẽ được chuyển qua ô trạng thái (cell state). Quá trình này được kiểm soát bởi hàm sigmoid trong một tầng được gọi là tầng cổng quên (forget gate layer). Tầng này nhận hai giá trị đầu vào, thường là giá trị trạng thái trước đó ht-1 và đầu vào hiện tại xt, sau đó trả về một giá trị nằm trong khoảng từ 0 đến 1 cho mỗi giá trị trong của ô trạng thái Ct-1. Giá trị bằng 1 thể hiện "giữ toàn bộ thông tin," trong khi giá trị bằng 0 thể hiện "bỏ qua toàn bộ thông tin."</w:t>
      </w:r>
    </w:p>
    <w:p w14:paraId="32EAA691" w14:textId="77777777" w:rsidR="00C954C6" w:rsidRDefault="00C954C6" w:rsidP="00C954C6">
      <w:pPr>
        <w:pStyle w:val="Caption"/>
        <w:keepNext/>
      </w:pPr>
      <w:r>
        <w:rPr>
          <w:noProof/>
        </w:rPr>
        <w:lastRenderedPageBreak/>
        <w:drawing>
          <wp:inline distT="0" distB="0" distL="0" distR="0" wp14:anchorId="139EDF8F" wp14:editId="4AF0FA0B">
            <wp:extent cx="4572635" cy="1414145"/>
            <wp:effectExtent l="0" t="0" r="0" b="0"/>
            <wp:docPr id="13353107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635" cy="1414145"/>
                    </a:xfrm>
                    <a:prstGeom prst="rect">
                      <a:avLst/>
                    </a:prstGeom>
                    <a:noFill/>
                  </pic:spPr>
                </pic:pic>
              </a:graphicData>
            </a:graphic>
          </wp:inline>
        </w:drawing>
      </w:r>
    </w:p>
    <w:p w14:paraId="443D8D2D" w14:textId="189C06F1" w:rsidR="00C954C6" w:rsidRDefault="00C954C6" w:rsidP="00C954C6">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11</w:t>
      </w:r>
      <w:r w:rsidR="00D80F2A">
        <w:fldChar w:fldCharType="end"/>
      </w:r>
      <w:r>
        <w:t xml:space="preserve">: </w:t>
      </w:r>
      <w:r w:rsidRPr="00C954C6">
        <w:t>Tầng cổng quên (forget layer)</w:t>
      </w:r>
    </w:p>
    <w:p w14:paraId="0770C007" w14:textId="77777777" w:rsidR="00C954C6" w:rsidRPr="00C954C6" w:rsidRDefault="00C954C6" w:rsidP="00C954C6">
      <w:pPr>
        <w:pStyle w:val="Nidungvnbn"/>
        <w:numPr>
          <w:ilvl w:val="0"/>
          <w:numId w:val="53"/>
        </w:numPr>
      </w:pPr>
      <w:r w:rsidRPr="00C954C6">
        <w:t>Bước tiếp theo trong quá trình của LSTM liên quan đến quyết định loại thông tin nào sẽ được lưu trữ trong ô trạng thái. Quá trình này được thực hiện thông qua hai phần chính. Phần đầu tiên bao gồm một tầng ẩn của hàm sigmoid được gọi là tầng cổng vào (input gate layer). Tầng này quyết định giá trị nào sẽ được cập nhật trong ô trạng thái. Đầu vào cho tầng cổng này thường là kết hợp của thông tin trạng thái trước đó và thông tin đầu vào hiện tại. Kết quả của tầng cổng vào này là một giá trị xác xuất từ 0 đến 1, biểu thị mức độ thông tin nào sẽ được cập nhật. Phần thứ hai của bước này là tầng ẩn của hàm tanh, tạo ra một véc tơ giá trị trạng thái mới. Điều này giúp xác định thông tin cần được thêm vào trạng thái mới. Cuối cùng, kết quả của cả hai tầng (cổng vào và hàm tanh) được kết hợp để tạo ra một cập nhật cho trạng thái hiện tại `Ct, làm giàu thông tin và chuẩn bị cho các bước tiếp theo trong quá trình học của mô hình LSTM.</w:t>
      </w:r>
    </w:p>
    <w:p w14:paraId="76C121FB" w14:textId="77777777" w:rsidR="00C954C6" w:rsidRDefault="00C954C6" w:rsidP="00C954C6">
      <w:pPr>
        <w:pStyle w:val="Caption"/>
        <w:keepNext/>
      </w:pPr>
      <w:r>
        <w:rPr>
          <w:noProof/>
        </w:rPr>
        <w:drawing>
          <wp:inline distT="0" distB="0" distL="0" distR="0" wp14:anchorId="3B89A8DE" wp14:editId="5DC89DCA">
            <wp:extent cx="4572635" cy="1414145"/>
            <wp:effectExtent l="0" t="0" r="0" b="0"/>
            <wp:docPr id="494763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635" cy="1414145"/>
                    </a:xfrm>
                    <a:prstGeom prst="rect">
                      <a:avLst/>
                    </a:prstGeom>
                    <a:noFill/>
                  </pic:spPr>
                </pic:pic>
              </a:graphicData>
            </a:graphic>
          </wp:inline>
        </w:drawing>
      </w:r>
    </w:p>
    <w:p w14:paraId="044237D4" w14:textId="0909F0D1" w:rsidR="00C954C6" w:rsidRDefault="00C954C6" w:rsidP="00C954C6">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12</w:t>
      </w:r>
      <w:r w:rsidR="00D80F2A">
        <w:fldChar w:fldCharType="end"/>
      </w:r>
      <w:r w:rsidRPr="00C954C6">
        <w:t>: Cập nhật giá trị cho ô trạng thái bằng cách kết hợp 2 kết quả từ tầng cổng vào và tẩng ẩn hàm tanh</w:t>
      </w:r>
    </w:p>
    <w:p w14:paraId="265BC3C4" w14:textId="5F63FD73" w:rsidR="002571B0" w:rsidRPr="002571B0" w:rsidRDefault="002571B0" w:rsidP="002571B0">
      <w:pPr>
        <w:pStyle w:val="Nidungvnbn"/>
        <w:numPr>
          <w:ilvl w:val="0"/>
          <w:numId w:val="53"/>
        </w:numPr>
      </w:pPr>
      <w:r w:rsidRPr="002571B0">
        <w:t xml:space="preserve">Ở bước này, chúng ta tiến hành cập nhật ô trạng thái cũ Ct-1 sang trạng thái mới Ct. Những quyết định đã được đưa ra ở các bước trước đó chỉ cần được thực hiện ở đây. Đầu tiên, chúng ta nhân trạng thái cũ với giá trị đầu </w:t>
      </w:r>
      <w:r w:rsidRPr="002571B0">
        <w:lastRenderedPageBreak/>
        <w:t>ra của tầng cổng quên. Điều này có tác dụng quên đi những thông tin cần được loại bỏ theo xác suất quyết định tại bước quên. Tiếp theo, chúng ta cộng thêm phần tử đề cử, một giá trị mới được tính toán tương ứng với lượng thông tin mới được cập nhật vào mỗi giá trị trạng thái. Bước này giúp làm giàu trạng thái mới với thông tin quan trọng và cần thiết cho dự đoán tiếp theo của mô hình LSTM.</w:t>
      </w:r>
    </w:p>
    <w:p w14:paraId="711F4E77" w14:textId="77777777" w:rsidR="00D0699E" w:rsidRDefault="00D0699E" w:rsidP="00D0699E">
      <w:pPr>
        <w:pStyle w:val="Caption"/>
        <w:keepNext/>
      </w:pPr>
      <w:r>
        <w:rPr>
          <w:noProof/>
        </w:rPr>
        <w:drawing>
          <wp:inline distT="0" distB="0" distL="0" distR="0" wp14:anchorId="019BB0F3" wp14:editId="5D2F056B">
            <wp:extent cx="4572635" cy="1414145"/>
            <wp:effectExtent l="0" t="0" r="0" b="0"/>
            <wp:docPr id="225339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1414145"/>
                    </a:xfrm>
                    <a:prstGeom prst="rect">
                      <a:avLst/>
                    </a:prstGeom>
                    <a:noFill/>
                  </pic:spPr>
                </pic:pic>
              </a:graphicData>
            </a:graphic>
          </wp:inline>
        </w:drawing>
      </w:r>
    </w:p>
    <w:p w14:paraId="0E09CEFC" w14:textId="678D04A3" w:rsidR="002571B0" w:rsidRDefault="00D0699E" w:rsidP="00D0699E">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13</w:t>
      </w:r>
      <w:r w:rsidR="00D80F2A">
        <w:fldChar w:fldCharType="end"/>
      </w:r>
      <w:r>
        <w:t>: Ô trạng thái mới</w:t>
      </w:r>
    </w:p>
    <w:p w14:paraId="3CF02982" w14:textId="77777777" w:rsidR="006F3DF2" w:rsidRPr="006F3DF2" w:rsidRDefault="006F3DF2" w:rsidP="006F3DF2">
      <w:pPr>
        <w:pStyle w:val="Nidungvnbn"/>
        <w:numPr>
          <w:ilvl w:val="0"/>
          <w:numId w:val="53"/>
        </w:numPr>
      </w:pPr>
      <w:r w:rsidRPr="006F3DF2">
        <w:t>Cuối cùng, để quyết định đầu ra của mô hình LSTM, chúng ta sử dụng ô trạng thái được làm mới, nhưng được lọc qua một quá trình điều chỉnh. Quá trình này bao gồm hai bước chính. Đầu tiên, chúng ta chạy ô trạng thái mới qua một tầng sigmoid, nơi mà quyết định phần nào của ô trạng thái sẽ được đưa ra ở đầu ra. Điều này tương ứng với việc lọc thông tin và chọn ra những phần quan trọng. Tiếp theo, ô trạng thái mới được đưa qua hàm tanh để đảm bảo giá trị nằm trong khoảng từ -1 đến 1. Sau đó, kết quả của nó được nhân với đầu ra của một cổng sigmoid khác. Bước này giúp chỉ giữ lại phần của ô trạng thái mà chúng ta quyết định là quan trọng, tạo ra đầu ra cuối cùng của mô hình LSTM. Điều này giúp mô hình tạo ra đầu ra dự đoán dựa trên thông tin quan trọng được học và giữ lại từ quá trình học máy trước đó.</w:t>
      </w:r>
    </w:p>
    <w:p w14:paraId="43E0CCD8" w14:textId="77777777" w:rsidR="00717EB9" w:rsidRDefault="00717EB9" w:rsidP="00717EB9">
      <w:pPr>
        <w:pStyle w:val="Caption"/>
        <w:keepNext/>
      </w:pPr>
      <w:r>
        <w:rPr>
          <w:noProof/>
        </w:rPr>
        <w:lastRenderedPageBreak/>
        <w:drawing>
          <wp:inline distT="0" distB="0" distL="0" distR="0" wp14:anchorId="62B4D27B" wp14:editId="0859A15F">
            <wp:extent cx="4572635" cy="1414145"/>
            <wp:effectExtent l="0" t="0" r="0" b="0"/>
            <wp:docPr id="445273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635" cy="1414145"/>
                    </a:xfrm>
                    <a:prstGeom prst="rect">
                      <a:avLst/>
                    </a:prstGeom>
                    <a:noFill/>
                  </pic:spPr>
                </pic:pic>
              </a:graphicData>
            </a:graphic>
          </wp:inline>
        </w:drawing>
      </w:r>
    </w:p>
    <w:p w14:paraId="6C803332" w14:textId="47CD2045" w:rsidR="006F3DF2" w:rsidRDefault="00717EB9" w:rsidP="00717EB9">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14</w:t>
      </w:r>
      <w:r w:rsidR="00D80F2A">
        <w:fldChar w:fldCharType="end"/>
      </w:r>
      <w:r>
        <w:t xml:space="preserve">: </w:t>
      </w:r>
      <w:r w:rsidRPr="00717EB9">
        <w:t>Điều chỉnh thông tin ở đầu ra thông qua hàm tanh</w:t>
      </w:r>
    </w:p>
    <w:p w14:paraId="524F923F" w14:textId="77777777" w:rsidR="00D12DAB" w:rsidRPr="00D12DAB" w:rsidRDefault="00D12DAB" w:rsidP="00D12DAB">
      <w:pPr>
        <w:pStyle w:val="ListParagraph"/>
        <w:numPr>
          <w:ilvl w:val="0"/>
          <w:numId w:val="45"/>
        </w:numPr>
        <w:rPr>
          <w:sz w:val="26"/>
          <w:szCs w:val="26"/>
        </w:rPr>
      </w:pPr>
      <w:r w:rsidRPr="00D12DAB">
        <w:rPr>
          <w:sz w:val="26"/>
          <w:szCs w:val="26"/>
        </w:rPr>
        <w:t>Các biến thể của LSTM</w:t>
      </w:r>
    </w:p>
    <w:p w14:paraId="5449A574" w14:textId="77777777" w:rsidR="00D12DAB" w:rsidRDefault="00D12DAB" w:rsidP="00D12DAB">
      <w:pPr>
        <w:pStyle w:val="Nidungvnbn"/>
        <w:numPr>
          <w:ilvl w:val="0"/>
          <w:numId w:val="53"/>
        </w:numPr>
      </w:pPr>
      <w:r>
        <w:t>GRU (Gated Recurrent Unit): GRU là một biến thể của LSTM được thiết kế để giảm độ phức tạp của LSTM, giữ nguyên khả năng xử lý dài hạn. Nó sử dụng cổng quên và cổng đầu vào, nhưng chỉ có một tầng ẩn, giảm thiểu lượng thông tin cần lưu trữ</w:t>
      </w:r>
    </w:p>
    <w:p w14:paraId="285D28B6" w14:textId="77777777" w:rsidR="00D12DAB" w:rsidRDefault="00D12DAB" w:rsidP="00D12DAB">
      <w:pPr>
        <w:pStyle w:val="Nidungvnbn"/>
        <w:numPr>
          <w:ilvl w:val="0"/>
          <w:numId w:val="53"/>
        </w:numPr>
      </w:pPr>
      <w:r>
        <w:t>Peephole LSTM: Biến thể này mở rộng LSTM bằng cách cho phép các cổng (quên, đầu vào, đầu ra) trực tiếp xem thông tin từ ô trạng thái. Điều này giúp mô hình có thêm thông tin context khi quyết định cập nhật.</w:t>
      </w:r>
    </w:p>
    <w:p w14:paraId="18EF923B" w14:textId="77777777" w:rsidR="00D12DAB" w:rsidRDefault="00D12DAB" w:rsidP="00D12DAB">
      <w:pPr>
        <w:pStyle w:val="Nidungvnbn"/>
        <w:numPr>
          <w:ilvl w:val="0"/>
          <w:numId w:val="53"/>
        </w:numPr>
      </w:pPr>
      <w:r>
        <w:t>Depth Gated LSTM: Được thiết kế để tăng hiệu suất của mô hình, Depth Gated LSTM sử dụng nhiều tầng ẩn thay vì chỉ một tầng như trong LSTM truyền thống.</w:t>
      </w:r>
    </w:p>
    <w:p w14:paraId="39C9992E" w14:textId="77777777" w:rsidR="00D12DAB" w:rsidRDefault="00D12DAB" w:rsidP="00D12DAB">
      <w:pPr>
        <w:pStyle w:val="Nidungvnbn"/>
        <w:numPr>
          <w:ilvl w:val="0"/>
          <w:numId w:val="53"/>
        </w:numPr>
      </w:pPr>
      <w:r>
        <w:t>LSTM with Attention Mechanism: Kết hợp LSTM với cơ chế chú ý giúp mô hình tập trung vào các phần quan trọng của đầu vào, cải thiện khả năng hiểu ngữ cảnh trong các tác vụ như dịch máy hoặc mô hình ngôn ngữ tự nhiên.</w:t>
      </w:r>
    </w:p>
    <w:p w14:paraId="09A9BD1A" w14:textId="6B607E17" w:rsidR="00D12DAB" w:rsidRPr="00D12DAB" w:rsidRDefault="00D12DAB" w:rsidP="00A46A8A">
      <w:pPr>
        <w:pStyle w:val="Nidungvnbn"/>
        <w:numPr>
          <w:ilvl w:val="0"/>
          <w:numId w:val="53"/>
        </w:numPr>
      </w:pPr>
      <w:r>
        <w:t>Bi-directional LSTM (BiLSTM): Mô hình này sử dụng hai hướng, chuyển thuận và ngược, để xem xét cả quá khứ và tương lai của mỗi ngữ cảnh, giúp cải thiện khả năng dự đoán trong các chuỗi dữ liệu.</w:t>
      </w:r>
    </w:p>
    <w:p w14:paraId="4ECF52FF" w14:textId="0C81957F" w:rsidR="005646CE" w:rsidRDefault="00BE2575" w:rsidP="001C5057">
      <w:pPr>
        <w:pStyle w:val="ListParagraph"/>
        <w:numPr>
          <w:ilvl w:val="0"/>
          <w:numId w:val="23"/>
        </w:numPr>
        <w:rPr>
          <w:sz w:val="26"/>
          <w:szCs w:val="26"/>
        </w:rPr>
      </w:pPr>
      <w:r>
        <w:rPr>
          <w:sz w:val="26"/>
          <w:szCs w:val="26"/>
        </w:rPr>
        <w:t>Bi</w:t>
      </w:r>
      <w:r w:rsidR="001C5057" w:rsidRPr="001C5057">
        <w:rPr>
          <w:sz w:val="26"/>
          <w:szCs w:val="26"/>
        </w:rPr>
        <w:t>LSTM</w:t>
      </w:r>
    </w:p>
    <w:p w14:paraId="68B189C5" w14:textId="77777777" w:rsidR="00A6177F" w:rsidRPr="00A6177F" w:rsidRDefault="00A6177F" w:rsidP="00A6177F">
      <w:pPr>
        <w:pStyle w:val="Nidungvnbn"/>
        <w:numPr>
          <w:ilvl w:val="0"/>
          <w:numId w:val="56"/>
        </w:numPr>
      </w:pPr>
      <w:r w:rsidRPr="00A6177F">
        <w:t xml:space="preserve">Khái niệm: BiLSTM là một kiến trúc mô hình học máy, là biến thể của mạng LSTM được thiết kế để hiểu biểu diễn của dữ liệu chuỗi từ cả quá khứ và tương lai. Sự đặc biệt của BiLSTM nằm ở khả năng xử lý ngữ cảnh hai chiều, làm </w:t>
      </w:r>
      <w:r w:rsidRPr="00A6177F">
        <w:lastRenderedPageBreak/>
        <w:t>cho nó trở thành lựa chọn mạnh mẽ cho các nhiệm vụ yêu cầu sự hiểu biết sâu sắc về chuỗi dữ liệu.</w:t>
      </w:r>
    </w:p>
    <w:p w14:paraId="55BD5003" w14:textId="77777777" w:rsidR="00D1192D" w:rsidRDefault="00D1192D" w:rsidP="00D1192D">
      <w:pPr>
        <w:pStyle w:val="Nidungvnbn"/>
        <w:numPr>
          <w:ilvl w:val="0"/>
          <w:numId w:val="56"/>
        </w:numPr>
      </w:pPr>
      <w:r w:rsidRPr="00D1192D">
        <w:t>Kiến trúc của BiLSTM: BiLSTM bao gồm hai phần chính: một LSTM thuận (chuyển) và một LSTM ngược (ngược). Mỗi bộ LSTM này thực hiện việc xử lý dữ liệu theo từng chiều (trong và ngược lại) đồng thời. Các ô trạng thái và cổng của LSTM đảm bảo rằng thông tin từ cả hai chiều được tích hợp một cách linh hoạt. Ảnh bên dưới là kiến trúc của mô hình BiLSTM:</w:t>
      </w:r>
    </w:p>
    <w:p w14:paraId="218E93B8" w14:textId="77777777" w:rsidR="00D1192D" w:rsidRDefault="00D1192D" w:rsidP="00D1192D">
      <w:pPr>
        <w:pStyle w:val="Caption"/>
        <w:keepNext/>
      </w:pPr>
      <w:r>
        <w:rPr>
          <w:noProof/>
        </w:rPr>
        <w:drawing>
          <wp:inline distT="0" distB="0" distL="0" distR="0" wp14:anchorId="4A285625" wp14:editId="3D0A0240">
            <wp:extent cx="4572635" cy="1884045"/>
            <wp:effectExtent l="0" t="0" r="0" b="1905"/>
            <wp:docPr id="522569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635" cy="1884045"/>
                    </a:xfrm>
                    <a:prstGeom prst="rect">
                      <a:avLst/>
                    </a:prstGeom>
                    <a:noFill/>
                  </pic:spPr>
                </pic:pic>
              </a:graphicData>
            </a:graphic>
          </wp:inline>
        </w:drawing>
      </w:r>
    </w:p>
    <w:p w14:paraId="23F32C16" w14:textId="19D5310F" w:rsidR="00D1192D" w:rsidRDefault="00D1192D" w:rsidP="00D1192D">
      <w:pPr>
        <w:pStyle w:val="Caption"/>
      </w:pPr>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15</w:t>
      </w:r>
      <w:r w:rsidR="00D80F2A">
        <w:fldChar w:fldCharType="end"/>
      </w:r>
      <w:r>
        <w:t xml:space="preserve">: </w:t>
      </w:r>
      <w:r w:rsidR="00E5478E">
        <w:t>Kiến trúc của mô hình BiLSTM</w:t>
      </w:r>
    </w:p>
    <w:p w14:paraId="029378C4" w14:textId="2FBA3006" w:rsidR="00F565FF" w:rsidRDefault="00F565FF" w:rsidP="004E1567">
      <w:pPr>
        <w:pStyle w:val="Nidungvnbn"/>
        <w:numPr>
          <w:ilvl w:val="0"/>
          <w:numId w:val="59"/>
        </w:numPr>
      </w:pPr>
      <w:r>
        <w:t>Quy trình làm việc của BiLSTM như sau:</w:t>
      </w:r>
    </w:p>
    <w:p w14:paraId="6E8CB7A4" w14:textId="368E141D" w:rsidR="00F565FF" w:rsidRDefault="00F565FF" w:rsidP="004E1567">
      <w:pPr>
        <w:pStyle w:val="Nidungvnbn"/>
        <w:numPr>
          <w:ilvl w:val="1"/>
          <w:numId w:val="59"/>
        </w:numPr>
      </w:pPr>
      <w:r>
        <w:t>Hướng Chuyển (Thuận): Dữ liệu được đưa qua LSTM theo chiều chuyển, từ trái sang phải. Các ô trạng thái và cổng của LSTM thuận cập nhật thông tin từ quá khứ.</w:t>
      </w:r>
    </w:p>
    <w:p w14:paraId="276DF083" w14:textId="20F8F680" w:rsidR="00F565FF" w:rsidRDefault="00F565FF" w:rsidP="004E1567">
      <w:pPr>
        <w:pStyle w:val="Nidungvnbn"/>
        <w:numPr>
          <w:ilvl w:val="1"/>
          <w:numId w:val="59"/>
        </w:numPr>
      </w:pPr>
      <w:r>
        <w:t>Hướng Ngược (Ngược): Dữ liệu được đưa qua LSTM theo chiều ngược, từ phải sang trái. Các ô trạng thái và cổng của LSTM ngược cập nhật thông tin từ tương lai.</w:t>
      </w:r>
    </w:p>
    <w:p w14:paraId="6B321327" w14:textId="233152CD" w:rsidR="00844E86" w:rsidRDefault="00F565FF" w:rsidP="00844E86">
      <w:pPr>
        <w:pStyle w:val="Nidungvnbn"/>
        <w:numPr>
          <w:ilvl w:val="1"/>
          <w:numId w:val="59"/>
        </w:numPr>
      </w:pPr>
      <w:r>
        <w:t>Kết Hợp: Ô trạng thái cuối cùng là tổ hợp của ô trạng thái cuối cùng từ LSTM thuận và LSTM ngược. Đầu ra cuối cùng là kết hợp của đầu ra từ cả hai hướng.</w:t>
      </w:r>
    </w:p>
    <w:p w14:paraId="28301984" w14:textId="18125DB7" w:rsidR="00844E86" w:rsidRDefault="00BE7C69" w:rsidP="00844E86">
      <w:pPr>
        <w:pStyle w:val="Nidungvnbn"/>
        <w:numPr>
          <w:ilvl w:val="0"/>
          <w:numId w:val="60"/>
        </w:numPr>
      </w:pPr>
      <w:r>
        <w:t>Ứng dụng</w:t>
      </w:r>
    </w:p>
    <w:p w14:paraId="3FB3ECC5" w14:textId="77777777" w:rsidR="00C67FE9" w:rsidRDefault="00C67FE9" w:rsidP="00C67FE9">
      <w:pPr>
        <w:pStyle w:val="Nidungvnbn"/>
        <w:numPr>
          <w:ilvl w:val="0"/>
          <w:numId w:val="59"/>
        </w:numPr>
      </w:pPr>
      <w:r>
        <w:t>Xử lý ngôn ngữ tự nhiên (NLP): Trong nhiều tác vụ NLP như dự đoán từ tiếp theo, phân loại câu, hay dịch máy, BiLSTM có thể hiệu quả bởi khả năng nắm bắt ngữ cảnh toàn diện.</w:t>
      </w:r>
    </w:p>
    <w:p w14:paraId="748F2897" w14:textId="77777777" w:rsidR="00C67FE9" w:rsidRDefault="00C67FE9" w:rsidP="00C67FE9">
      <w:pPr>
        <w:pStyle w:val="Nidungvnbn"/>
        <w:numPr>
          <w:ilvl w:val="0"/>
          <w:numId w:val="59"/>
        </w:numPr>
      </w:pPr>
      <w:r>
        <w:lastRenderedPageBreak/>
        <w:t>Nhận dạng giọng nói: BiLSTM có thể được sử dụng để nhận dạng và hiểu giọng nói với khả năng xử lý thông tin từ cả quá khứ và tương lai của âm thanh.</w:t>
      </w:r>
    </w:p>
    <w:p w14:paraId="38224B86" w14:textId="06531064" w:rsidR="009D06F1" w:rsidRDefault="00C67FE9" w:rsidP="00AD18E5">
      <w:pPr>
        <w:pStyle w:val="Nidungvnbn"/>
        <w:numPr>
          <w:ilvl w:val="0"/>
          <w:numId w:val="59"/>
        </w:numPr>
      </w:pPr>
      <w:r>
        <w:t>Dự đoán chuỗi thời gian: Trong dự đoán chuỗi thời gian, BiLSTM có thể giúp mô hình hiểu các mối quan hệ phức tạp giữa các điểm dữ liệu liên tục.</w:t>
      </w:r>
    </w:p>
    <w:p w14:paraId="18EF657C" w14:textId="6A05617A" w:rsidR="00D80F2A" w:rsidRDefault="00D80F2A" w:rsidP="00D80F2A">
      <w:pPr>
        <w:pStyle w:val="Heading4"/>
      </w:pPr>
      <w:r>
        <w:t>Mô hình BERT</w:t>
      </w:r>
    </w:p>
    <w:p w14:paraId="1AC14A24" w14:textId="77777777" w:rsidR="00D80F2A" w:rsidRDefault="00D80F2A" w:rsidP="00D80F2A">
      <w:pPr>
        <w:pStyle w:val="Nidungvnbn"/>
        <w:numPr>
          <w:ilvl w:val="0"/>
          <w:numId w:val="61"/>
        </w:numPr>
      </w:pPr>
      <w:r>
        <w:t>Tổng quan mô hình BERT</w:t>
      </w:r>
    </w:p>
    <w:p w14:paraId="32B967F5" w14:textId="77777777" w:rsidR="00D80F2A" w:rsidRDefault="00D80F2A" w:rsidP="00D80F2A">
      <w:pPr>
        <w:pStyle w:val="Nidungvnbn"/>
        <w:numPr>
          <w:ilvl w:val="0"/>
          <w:numId w:val="62"/>
        </w:numPr>
      </w:pPr>
      <w:r>
        <w:t>Khái niệm: BERT, viết tắt của "Bidirectional Encoder Representations from Transformers," là một mô hình ngôn ngữ tiên tiến trong lĩnh vực xử lý ngôn ngữ tự nhiên (NLP). Nó được giới thiệu bởi Google Research vào năm 2018 và đã đạt được những thành công ấn tượng trong nhiều ứng dụng NLP.</w:t>
      </w:r>
    </w:p>
    <w:p w14:paraId="10053915" w14:textId="335DDB78" w:rsidR="00D80F2A" w:rsidRDefault="00D80F2A" w:rsidP="00D80F2A">
      <w:pPr>
        <w:pStyle w:val="Nidungvnbn"/>
        <w:numPr>
          <w:ilvl w:val="0"/>
          <w:numId w:val="62"/>
        </w:numPr>
      </w:pPr>
      <w:r>
        <w:t>Encoder và Decoder trong BERT</w:t>
      </w:r>
    </w:p>
    <w:p w14:paraId="336B99F2" w14:textId="77777777" w:rsidR="00D80F2A" w:rsidRDefault="00D80F2A" w:rsidP="00D80F2A">
      <w:pPr>
        <w:pStyle w:val="Nidungvnbn"/>
        <w:numPr>
          <w:ilvl w:val="0"/>
          <w:numId w:val="63"/>
        </w:numPr>
      </w:pPr>
      <w:r>
        <w:t>Mô hình seq2seq mà chúng ta sẽ đề cập có kiến trúc đặc biệt, không sử dụng các lớp Recurrent Neural Network (RNN) mà thay vào đó sử dụng các lớp attention để nhúng thông tin từ các từ trong câu. Mô hình này bao gồm hai phần chính: encoder và decoder.</w:t>
      </w:r>
    </w:p>
    <w:p w14:paraId="43D6F25F" w14:textId="77777777" w:rsidR="00D80F2A" w:rsidRDefault="00D80F2A" w:rsidP="00D80F2A">
      <w:pPr>
        <w:pStyle w:val="Caption"/>
        <w:keepNext/>
      </w:pPr>
      <w:r>
        <w:rPr>
          <w:noProof/>
        </w:rPr>
        <w:drawing>
          <wp:inline distT="0" distB="0" distL="0" distR="0" wp14:anchorId="6484A848" wp14:editId="335895DE">
            <wp:extent cx="2324100" cy="2825971"/>
            <wp:effectExtent l="0" t="0" r="0" b="0"/>
            <wp:docPr id="1281158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8037" cy="2830758"/>
                    </a:xfrm>
                    <a:prstGeom prst="rect">
                      <a:avLst/>
                    </a:prstGeom>
                    <a:noFill/>
                  </pic:spPr>
                </pic:pic>
              </a:graphicData>
            </a:graphic>
          </wp:inline>
        </w:drawing>
      </w:r>
    </w:p>
    <w:p w14:paraId="511D5AE1" w14:textId="5189ED11" w:rsidR="00D80F2A" w:rsidRDefault="00D80F2A" w:rsidP="00D80F2A">
      <w:pPr>
        <w:pStyle w:val="Caption"/>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r>
        <w:t xml:space="preserve">: </w:t>
      </w:r>
      <w:r w:rsidRPr="00D80F2A">
        <w:t>Kiến trúc mô hình transformer kết hợp attention</w:t>
      </w:r>
    </w:p>
    <w:p w14:paraId="1007B3C8" w14:textId="77777777" w:rsidR="00D51DD4" w:rsidRPr="00D51DD4" w:rsidRDefault="00D51DD4" w:rsidP="00D51DD4">
      <w:pPr>
        <w:pStyle w:val="Nidungvnbn"/>
      </w:pPr>
    </w:p>
    <w:p w14:paraId="2B52AD69" w14:textId="77777777" w:rsidR="00D80F2A" w:rsidRPr="00D80F2A" w:rsidRDefault="00D80F2A" w:rsidP="00D80F2A">
      <w:pPr>
        <w:pStyle w:val="Nidungvnbn"/>
        <w:ind w:left="644" w:firstLine="0"/>
      </w:pPr>
    </w:p>
    <w:p w14:paraId="0E6AC0F6" w14:textId="5DFEAF35" w:rsidR="00045A81" w:rsidRDefault="009D06F1">
      <w:pPr>
        <w:pStyle w:val="Heading2"/>
        <w:rPr>
          <w:lang w:val="en-US"/>
        </w:rPr>
      </w:pPr>
      <w:bookmarkStart w:id="19" w:name="_Toc161234163"/>
      <w:r>
        <w:rPr>
          <w:lang w:val="en-US"/>
        </w:rPr>
        <w:t>Module Website</w:t>
      </w:r>
      <w:bookmarkEnd w:id="19"/>
    </w:p>
    <w:p w14:paraId="41FA88C1" w14:textId="25D15F00" w:rsidR="00E43F1C" w:rsidRDefault="00630BAE" w:rsidP="00E43F1C">
      <w:pPr>
        <w:pStyle w:val="Heading3"/>
      </w:pPr>
      <w:bookmarkStart w:id="20" w:name="_Toc161234164"/>
      <w:r>
        <w:t>MongoDB và Mongoose</w:t>
      </w:r>
      <w:bookmarkEnd w:id="20"/>
    </w:p>
    <w:p w14:paraId="58F72AF7" w14:textId="29C0A41D" w:rsidR="00E43F1C" w:rsidRDefault="00630BAE" w:rsidP="00630BAE">
      <w:pPr>
        <w:pStyle w:val="Heading4"/>
      </w:pPr>
      <w:r>
        <w:t>Tổng quan về MongoDB:</w:t>
      </w:r>
    </w:p>
    <w:p w14:paraId="12DAB842" w14:textId="47248EF7" w:rsidR="00097279" w:rsidRDefault="00745796" w:rsidP="00097279">
      <w:pPr>
        <w:pStyle w:val="Nidungvnbn"/>
      </w:pPr>
      <w:r w:rsidRPr="00745796">
        <w:t>MongoDB là một database hướng tài liệu (document)</w:t>
      </w:r>
      <w:r>
        <w:t xml:space="preserve"> hay còn được gọi</w:t>
      </w:r>
      <w:r w:rsidRPr="00745796">
        <w:t xml:space="preserve">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w:t>
      </w:r>
      <w:r w:rsidR="007C09A1">
        <w:t xml:space="preserve"> tốc độ</w:t>
      </w:r>
      <w:r w:rsidRPr="00745796">
        <w:t xml:space="preserve"> truy vấn sẽ rất nhanh.</w:t>
      </w:r>
    </w:p>
    <w:p w14:paraId="54E4D405" w14:textId="3B8519CC" w:rsidR="00630BAE" w:rsidRDefault="00630BAE" w:rsidP="00630BAE">
      <w:pPr>
        <w:pStyle w:val="Heading4"/>
      </w:pPr>
      <w:r>
        <w:t>Ưu và nhược điểm của MongoDB</w:t>
      </w:r>
      <w:r w:rsidR="007E499C">
        <w:t>:</w:t>
      </w:r>
    </w:p>
    <w:p w14:paraId="5AAE94CA" w14:textId="7AEDC05D" w:rsidR="00630BAE" w:rsidRDefault="00097279" w:rsidP="00524BE9">
      <w:pPr>
        <w:pStyle w:val="Nidungvnbn"/>
        <w:numPr>
          <w:ilvl w:val="0"/>
          <w:numId w:val="24"/>
        </w:numPr>
        <w:ind w:left="644"/>
      </w:pPr>
      <w:r>
        <w:t>Ưu điểm</w:t>
      </w:r>
    </w:p>
    <w:p w14:paraId="680C3618" w14:textId="0941EE01" w:rsidR="00097279" w:rsidRDefault="00A7119C" w:rsidP="00524BE9">
      <w:pPr>
        <w:pStyle w:val="Nidungvnbn"/>
        <w:numPr>
          <w:ilvl w:val="0"/>
          <w:numId w:val="25"/>
        </w:numPr>
        <w:ind w:left="1004"/>
      </w:pPr>
      <w:r>
        <w:t>Dữ liệu lữu trữ phi cấu trúc, không có tính ràng buộc, hiệu suất lớn, dễ dàng mở rộng và lưu trữ.</w:t>
      </w:r>
    </w:p>
    <w:p w14:paraId="127D77CD" w14:textId="706E5366" w:rsidR="00A7119C" w:rsidRDefault="00A7119C" w:rsidP="00524BE9">
      <w:pPr>
        <w:pStyle w:val="Nidungvnbn"/>
        <w:numPr>
          <w:ilvl w:val="0"/>
          <w:numId w:val="25"/>
        </w:numPr>
        <w:ind w:left="1004"/>
      </w:pPr>
      <w:r>
        <w:t>Dữ liệu được ghi đệm (cache) lên RAM, hạn chế truy cập vào phần cứng nên tốc độ đọc và ghi cao.</w:t>
      </w:r>
    </w:p>
    <w:p w14:paraId="643384D0" w14:textId="0905B3DD" w:rsidR="00097279" w:rsidRDefault="00097279" w:rsidP="00524BE9">
      <w:pPr>
        <w:pStyle w:val="Nidungvnbn"/>
        <w:numPr>
          <w:ilvl w:val="0"/>
          <w:numId w:val="24"/>
        </w:numPr>
        <w:ind w:left="644"/>
      </w:pPr>
      <w:r>
        <w:t>Nhược điểm</w:t>
      </w:r>
    </w:p>
    <w:p w14:paraId="564C3170" w14:textId="625E8AE5" w:rsidR="00097279" w:rsidRDefault="00830E16" w:rsidP="00524BE9">
      <w:pPr>
        <w:pStyle w:val="Nidungvnbn"/>
        <w:numPr>
          <w:ilvl w:val="0"/>
          <w:numId w:val="27"/>
        </w:numPr>
        <w:ind w:left="1004"/>
      </w:pPr>
      <w:r>
        <w:t xml:space="preserve">Không được sử </w:t>
      </w:r>
      <w:r w:rsidR="00E103F2">
        <w:t>dụng cho các mô hình giao dịch cho các giao dịch yêu cầu độ chính xác cao do không có tính ràng buộc.</w:t>
      </w:r>
    </w:p>
    <w:p w14:paraId="7C46FFB3" w14:textId="660109B0" w:rsidR="00E103F2" w:rsidRDefault="00E103F2" w:rsidP="00524BE9">
      <w:pPr>
        <w:pStyle w:val="Nidungvnbn"/>
        <w:numPr>
          <w:ilvl w:val="0"/>
          <w:numId w:val="27"/>
        </w:numPr>
        <w:ind w:left="1004"/>
      </w:pPr>
      <w:r>
        <w:t>Dữ liệu lấy RAM làm trọng tâm hoạt động vì vậy hoạt động yêu cầu một bộ nhớ RAM lớn.</w:t>
      </w:r>
    </w:p>
    <w:p w14:paraId="21ABC909" w14:textId="1F98F659" w:rsidR="00097279" w:rsidRDefault="00563F08" w:rsidP="00524BE9">
      <w:pPr>
        <w:pStyle w:val="Nidungvnbn"/>
        <w:numPr>
          <w:ilvl w:val="0"/>
          <w:numId w:val="27"/>
        </w:numPr>
        <w:ind w:left="1004"/>
      </w:pPr>
      <w:r>
        <w:t>Khả năng mất dữ liệu khá cao do mọi thay đổi về dữ liệu mặc định đều chưa được ghi xuống ở cứng ngay lập tức.</w:t>
      </w:r>
    </w:p>
    <w:p w14:paraId="02330746" w14:textId="5EA2D937" w:rsidR="00630BAE" w:rsidRDefault="007E499C" w:rsidP="00630BAE">
      <w:pPr>
        <w:pStyle w:val="Heading4"/>
      </w:pPr>
      <w:r>
        <w:t>Tổng quan về Mongoose:</w:t>
      </w:r>
    </w:p>
    <w:p w14:paraId="69E92DFB" w14:textId="73C328C8" w:rsidR="007E499C" w:rsidRPr="0056778E" w:rsidRDefault="0056778E" w:rsidP="0056778E">
      <w:pPr>
        <w:pStyle w:val="Nidungvnbn"/>
      </w:pPr>
      <w:r w:rsidRPr="0056778E">
        <w:lastRenderedPageBreak/>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5D87DED4" w14:textId="12303661" w:rsidR="007E499C" w:rsidRDefault="007E499C" w:rsidP="007E499C">
      <w:pPr>
        <w:pStyle w:val="Heading4"/>
      </w:pPr>
      <w:r>
        <w:t>Ưu và nhược điểm của Mongoose:</w:t>
      </w:r>
    </w:p>
    <w:p w14:paraId="03341BC0" w14:textId="2E05021C" w:rsidR="007E499C" w:rsidRDefault="00753E4C" w:rsidP="00B40001">
      <w:pPr>
        <w:pStyle w:val="Nidungvnbn"/>
        <w:numPr>
          <w:ilvl w:val="0"/>
          <w:numId w:val="28"/>
        </w:numPr>
        <w:ind w:left="644"/>
      </w:pPr>
      <w:r>
        <w:t>Ưu điểm</w:t>
      </w:r>
    </w:p>
    <w:p w14:paraId="4208F3E4" w14:textId="73D1BDDE" w:rsidR="00753E4C" w:rsidRDefault="005832C4" w:rsidP="00B40001">
      <w:pPr>
        <w:pStyle w:val="Nidungvnbn"/>
        <w:numPr>
          <w:ilvl w:val="0"/>
          <w:numId w:val="29"/>
        </w:numPr>
        <w:ind w:left="1004"/>
      </w:pPr>
      <w:r>
        <w:t xml:space="preserve">Mongoose </w:t>
      </w:r>
      <w:r w:rsidR="005D7602">
        <w:t>đã tích hợp khả năng</w:t>
      </w:r>
      <w:r>
        <w:t xml:space="preserve"> xác thực dữ </w:t>
      </w:r>
      <w:r w:rsidR="005D7602">
        <w:t xml:space="preserve">liệu, cho phép kiểm soát </w:t>
      </w:r>
      <w:r w:rsidR="00AD5567">
        <w:t>dữ liệu được</w:t>
      </w:r>
      <w:r w:rsidR="005D7602">
        <w:t xml:space="preserve"> thêm vào hoặc cập nhật </w:t>
      </w:r>
      <w:r w:rsidR="00AD5567">
        <w:t xml:space="preserve">vào </w:t>
      </w:r>
      <w:r w:rsidR="00E82723">
        <w:t>database.</w:t>
      </w:r>
    </w:p>
    <w:p w14:paraId="20D53DC7" w14:textId="4C7D9740" w:rsidR="00E82723" w:rsidRDefault="005212D6" w:rsidP="00B40001">
      <w:pPr>
        <w:pStyle w:val="Nidungvnbn"/>
        <w:numPr>
          <w:ilvl w:val="0"/>
          <w:numId w:val="29"/>
        </w:numPr>
        <w:ind w:left="1004"/>
      </w:pPr>
      <w:r>
        <w:t>Tiền định nghĩa</w:t>
      </w:r>
      <w:r w:rsidR="00E82723">
        <w:t xml:space="preserve"> model</w:t>
      </w:r>
      <w:r>
        <w:t xml:space="preserve"> cho mỗi collection.</w:t>
      </w:r>
    </w:p>
    <w:p w14:paraId="01C773B7" w14:textId="6C9E22D6" w:rsidR="00416E2D" w:rsidRDefault="00416E2D" w:rsidP="00B40001">
      <w:pPr>
        <w:pStyle w:val="Nidungvnbn"/>
        <w:numPr>
          <w:ilvl w:val="0"/>
          <w:numId w:val="29"/>
        </w:numPr>
        <w:ind w:left="1004"/>
      </w:pPr>
      <w:r>
        <w:t>Cho phép áp dụng tính ràng buộc lên mỗi document trong collection.</w:t>
      </w:r>
    </w:p>
    <w:p w14:paraId="665F7670" w14:textId="66F213AD" w:rsidR="004E24D0" w:rsidRDefault="00753E4C" w:rsidP="00B40001">
      <w:pPr>
        <w:pStyle w:val="Nidungvnbn"/>
        <w:numPr>
          <w:ilvl w:val="0"/>
          <w:numId w:val="28"/>
        </w:numPr>
        <w:ind w:left="644"/>
      </w:pPr>
      <w:r>
        <w:t>Nhược điểm</w:t>
      </w:r>
    </w:p>
    <w:p w14:paraId="608DBDDB" w14:textId="3E725B14" w:rsidR="00753E4C" w:rsidRDefault="004E24D0" w:rsidP="00B40001">
      <w:pPr>
        <w:pStyle w:val="Nidungvnbn"/>
        <w:numPr>
          <w:ilvl w:val="0"/>
          <w:numId w:val="30"/>
        </w:numPr>
        <w:ind w:left="1080"/>
      </w:pPr>
      <w:r>
        <w:t>Chậm hơn so với việc sử dụng trực tiếp MongoDB.</w:t>
      </w:r>
    </w:p>
    <w:p w14:paraId="03ED2529" w14:textId="6BDE03CB" w:rsidR="00753E4C" w:rsidRPr="007E499C" w:rsidRDefault="005A35AB" w:rsidP="00B40001">
      <w:pPr>
        <w:pStyle w:val="Nidungvnbn"/>
        <w:numPr>
          <w:ilvl w:val="0"/>
          <w:numId w:val="30"/>
        </w:numPr>
        <w:ind w:left="1080"/>
      </w:pPr>
      <w:r>
        <w:t>Mongoose thêm một lớp trừu tượng (abstraction layer), điều này làm tăng độ phức tạp (complexity) của ứng dụng.</w:t>
      </w:r>
    </w:p>
    <w:p w14:paraId="30396902" w14:textId="38F0ED3C" w:rsidR="00F977AE" w:rsidRDefault="007E499C" w:rsidP="0087776F">
      <w:pPr>
        <w:pStyle w:val="Heading3"/>
      </w:pPr>
      <w:bookmarkStart w:id="21" w:name="_Toc161234165"/>
      <w:r>
        <w:t>ExpressJS</w:t>
      </w:r>
      <w:bookmarkEnd w:id="21"/>
    </w:p>
    <w:p w14:paraId="28207347" w14:textId="78AE8539" w:rsidR="00AA0584" w:rsidRDefault="007E499C" w:rsidP="007E499C">
      <w:pPr>
        <w:pStyle w:val="Heading4"/>
      </w:pPr>
      <w:r>
        <w:t>Tổng quan:</w:t>
      </w:r>
    </w:p>
    <w:p w14:paraId="60273A9E" w14:textId="75564C21" w:rsidR="006F117B" w:rsidRDefault="00F83502" w:rsidP="006F117B">
      <w:pPr>
        <w:pStyle w:val="Nidungvnbn"/>
      </w:pPr>
      <w:r>
        <w:t>ExpressJS là một web framework tối giản và linh hoạt cho NodeJS, cung cấp các tính năng mạnh</w:t>
      </w:r>
      <w:r w:rsidR="003E6BAB">
        <w:t xml:space="preserve"> mẽ để phát triển các ứng dụng web và di động.</w:t>
      </w:r>
    </w:p>
    <w:p w14:paraId="616CFE43" w14:textId="77777777" w:rsidR="006F117B" w:rsidRDefault="006F117B" w:rsidP="006F117B">
      <w:pPr>
        <w:pStyle w:val="Caption"/>
        <w:keepNext/>
      </w:pPr>
      <w:r w:rsidRPr="006F117B">
        <w:rPr>
          <w:noProof/>
        </w:rPr>
        <w:lastRenderedPageBreak/>
        <w:drawing>
          <wp:inline distT="0" distB="0" distL="0" distR="0" wp14:anchorId="052BE463" wp14:editId="1EC2551E">
            <wp:extent cx="5579745" cy="3252470"/>
            <wp:effectExtent l="0" t="0" r="1905" b="0"/>
            <wp:docPr id="744097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252470"/>
                    </a:xfrm>
                    <a:prstGeom prst="rect">
                      <a:avLst/>
                    </a:prstGeom>
                    <a:noFill/>
                    <a:ln>
                      <a:noFill/>
                    </a:ln>
                  </pic:spPr>
                </pic:pic>
              </a:graphicData>
            </a:graphic>
          </wp:inline>
        </w:drawing>
      </w:r>
    </w:p>
    <w:p w14:paraId="7FE56B86" w14:textId="5024D983" w:rsidR="006F117B" w:rsidRPr="006F117B" w:rsidRDefault="006F117B" w:rsidP="006F117B">
      <w:pPr>
        <w:pStyle w:val="Caption"/>
      </w:pPr>
      <w:bookmarkStart w:id="22" w:name="_Toc161060450"/>
      <w:r>
        <w:t xml:space="preserve">Hình </w:t>
      </w:r>
      <w:r w:rsidR="00D80F2A">
        <w:fldChar w:fldCharType="begin"/>
      </w:r>
      <w:r w:rsidR="00D80F2A">
        <w:instrText xml:space="preserve"> STYLEREF 1 \s </w:instrText>
      </w:r>
      <w:r w:rsidR="00D80F2A">
        <w:fldChar w:fldCharType="separate"/>
      </w:r>
      <w:r w:rsidR="00D80F2A">
        <w:rPr>
          <w:noProof/>
        </w:rPr>
        <w:t>2</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17</w:t>
      </w:r>
      <w:r w:rsidR="00D80F2A">
        <w:fldChar w:fldCharType="end"/>
      </w:r>
      <w:r>
        <w:t>: Cấu trúc project sử dụng Express</w:t>
      </w:r>
      <w:bookmarkEnd w:id="22"/>
    </w:p>
    <w:p w14:paraId="2712F459" w14:textId="77777777" w:rsidR="006F117B" w:rsidRDefault="006F117B" w:rsidP="007E499C">
      <w:pPr>
        <w:pStyle w:val="Nidungvnbn"/>
      </w:pPr>
    </w:p>
    <w:p w14:paraId="0FA8F2FE" w14:textId="47CDE636" w:rsidR="007E499C" w:rsidRDefault="007E499C" w:rsidP="007E499C">
      <w:pPr>
        <w:pStyle w:val="Heading4"/>
      </w:pPr>
      <w:r>
        <w:t>Ưu và nhược điểm:</w:t>
      </w:r>
    </w:p>
    <w:p w14:paraId="6528E1D7" w14:textId="462FBA5B" w:rsidR="007E499C" w:rsidRDefault="00DC2329" w:rsidP="001058E3">
      <w:pPr>
        <w:pStyle w:val="Nidungvnbn"/>
        <w:numPr>
          <w:ilvl w:val="0"/>
          <w:numId w:val="31"/>
        </w:numPr>
        <w:ind w:left="644"/>
      </w:pPr>
      <w:r>
        <w:t>Ưu điểm</w:t>
      </w:r>
    </w:p>
    <w:p w14:paraId="4F9F1361" w14:textId="389561BF" w:rsidR="001058E3" w:rsidRDefault="00D96968" w:rsidP="00D96968">
      <w:pPr>
        <w:pStyle w:val="Nidungvnbn"/>
        <w:numPr>
          <w:ilvl w:val="0"/>
          <w:numId w:val="32"/>
        </w:numPr>
      </w:pPr>
      <w:r>
        <w:t>Nhẹ, tối giản, dễ học và sử dụng.</w:t>
      </w:r>
    </w:p>
    <w:p w14:paraId="32428BF0" w14:textId="13CA7B9E" w:rsidR="00D96968" w:rsidRDefault="00D96968" w:rsidP="00D96968">
      <w:pPr>
        <w:pStyle w:val="Nidungvnbn"/>
        <w:numPr>
          <w:ilvl w:val="0"/>
          <w:numId w:val="32"/>
        </w:numPr>
      </w:pPr>
      <w:r>
        <w:t>Hỗ trợ middleware.</w:t>
      </w:r>
    </w:p>
    <w:p w14:paraId="2A7D09E4" w14:textId="4FBB1F6E" w:rsidR="00D96968" w:rsidRDefault="00D96968" w:rsidP="00D96968">
      <w:pPr>
        <w:pStyle w:val="Nidungvnbn"/>
        <w:numPr>
          <w:ilvl w:val="0"/>
          <w:numId w:val="32"/>
        </w:numPr>
      </w:pPr>
      <w:r>
        <w:t>Dễ dàng quản lý các định tuyến (routes).</w:t>
      </w:r>
    </w:p>
    <w:p w14:paraId="339E1B59" w14:textId="0F6F7F5B" w:rsidR="00D96968" w:rsidRDefault="00D96968" w:rsidP="00D96968">
      <w:pPr>
        <w:pStyle w:val="Nidungvnbn"/>
        <w:numPr>
          <w:ilvl w:val="0"/>
          <w:numId w:val="32"/>
        </w:numPr>
      </w:pPr>
      <w:r>
        <w:t>Hỗ trợ đa dạng các template engine (handlebars, jade, ejs,..</w:t>
      </w:r>
      <w:r w:rsidR="00867647">
        <w:t>v.v</w:t>
      </w:r>
      <w:r>
        <w:t>)</w:t>
      </w:r>
    </w:p>
    <w:p w14:paraId="4160BBFB" w14:textId="48378720" w:rsidR="000B7709" w:rsidRDefault="00C75F1B" w:rsidP="00D96968">
      <w:pPr>
        <w:pStyle w:val="Nidungvnbn"/>
        <w:numPr>
          <w:ilvl w:val="0"/>
          <w:numId w:val="32"/>
        </w:numPr>
      </w:pPr>
      <w:r>
        <w:t>Hỗ trợ đa dạng các database (MySQL, MongoDB)</w:t>
      </w:r>
    </w:p>
    <w:p w14:paraId="47AF403A" w14:textId="6B889969" w:rsidR="001058E3" w:rsidRDefault="00DC2329" w:rsidP="001058E3">
      <w:pPr>
        <w:pStyle w:val="Nidungvnbn"/>
        <w:numPr>
          <w:ilvl w:val="0"/>
          <w:numId w:val="31"/>
        </w:numPr>
        <w:ind w:left="644"/>
      </w:pPr>
      <w:r>
        <w:t>Nhược điểm</w:t>
      </w:r>
    </w:p>
    <w:p w14:paraId="2483F81E" w14:textId="18BE050F" w:rsidR="001058E3" w:rsidRDefault="0062485C" w:rsidP="00264194">
      <w:pPr>
        <w:pStyle w:val="Nidungvnbn"/>
        <w:numPr>
          <w:ilvl w:val="0"/>
          <w:numId w:val="33"/>
        </w:numPr>
      </w:pPr>
      <w:r>
        <w:t xml:space="preserve">Cấu trúc (structure) và quy ước (convention) chưa </w:t>
      </w:r>
      <w:r w:rsidR="003E7791">
        <w:t xml:space="preserve">thật sự </w:t>
      </w:r>
      <w:r>
        <w:t>chặt chẽ</w:t>
      </w:r>
      <w:r w:rsidR="00065585">
        <w:t>.</w:t>
      </w:r>
    </w:p>
    <w:p w14:paraId="39699DC8" w14:textId="6CB6F6A7" w:rsidR="000B78EF" w:rsidRDefault="000B78EF" w:rsidP="00264194">
      <w:pPr>
        <w:pStyle w:val="Nidungvnbn"/>
        <w:numPr>
          <w:ilvl w:val="0"/>
          <w:numId w:val="33"/>
        </w:numPr>
      </w:pPr>
      <w:r>
        <w:t>Chưa cung cấp được kiểm lỗi thời gian thực, dẫn đến dễ phát sinh lỗi.</w:t>
      </w:r>
    </w:p>
    <w:p w14:paraId="65D8EE7E" w14:textId="5AEBC5AD" w:rsidR="00C0747E" w:rsidRPr="007E499C" w:rsidRDefault="00C0747E" w:rsidP="00264194">
      <w:pPr>
        <w:pStyle w:val="Nidungvnbn"/>
        <w:numPr>
          <w:ilvl w:val="0"/>
          <w:numId w:val="33"/>
        </w:numPr>
      </w:pPr>
      <w:r>
        <w:t>Middleware gây sự lạ lẫm cho người mới.</w:t>
      </w:r>
    </w:p>
    <w:p w14:paraId="1AFDD454" w14:textId="5E49EA0B" w:rsidR="00F977AE" w:rsidRDefault="007E499C" w:rsidP="0087776F">
      <w:pPr>
        <w:pStyle w:val="Heading3"/>
      </w:pPr>
      <w:bookmarkStart w:id="23" w:name="_Toc161234166"/>
      <w:r>
        <w:t>ReactJS</w:t>
      </w:r>
      <w:bookmarkEnd w:id="23"/>
    </w:p>
    <w:p w14:paraId="080955B6" w14:textId="180CE5DE" w:rsidR="00AA0584" w:rsidRDefault="007E499C" w:rsidP="007E499C">
      <w:pPr>
        <w:pStyle w:val="Heading4"/>
      </w:pPr>
      <w:r>
        <w:t>Tổng quan:</w:t>
      </w:r>
    </w:p>
    <w:p w14:paraId="0D6750ED" w14:textId="064363BC" w:rsidR="00401A63" w:rsidRDefault="00401A63" w:rsidP="00ED3067">
      <w:pPr>
        <w:pStyle w:val="Nidungvnbn"/>
      </w:pPr>
      <w:r>
        <w:lastRenderedPageBreak/>
        <w:t>React</w:t>
      </w:r>
      <w:r w:rsidR="00C3424E">
        <w:t>J</w:t>
      </w:r>
      <w:r>
        <w:t>S một thư viện JavaScript mã nguồn mở được thiết kế bởi Facebook để tạo ra những ứng dụng web một cách nhanh chóng và hiệu quả. Mục đích cốt lõi của ReactJS không chỉ khiến cho trang web phải thật mượt mà còn phải nhanh, khả năng mở rộng cao và đơn giản.</w:t>
      </w:r>
    </w:p>
    <w:p w14:paraId="134939D2" w14:textId="35BEA6B5" w:rsidR="007E499C" w:rsidRDefault="00401A63" w:rsidP="00401A63">
      <w:pPr>
        <w:pStyle w:val="Nidungvnbn"/>
      </w:pPr>
      <w:r>
        <w:t xml:space="preserve">Sức mạnh của nó xuất phát từ việc tập trung vào </w:t>
      </w:r>
      <w:r w:rsidR="00ED3067">
        <w:t>các</w:t>
      </w:r>
      <w:r w:rsidR="008E71CB">
        <w:t xml:space="preserve"> thành phần (</w:t>
      </w:r>
      <w:r w:rsidR="00ED3067">
        <w:t>component</w:t>
      </w:r>
      <w:r w:rsidR="008E71CB">
        <w:t xml:space="preserve">) </w:t>
      </w:r>
      <w:r>
        <w:t xml:space="preserve">riêng lẻ. Chính vì vậy, thay vì làm việc trên toàn bộ ứng dụng web, ReactJS cho phép một developer có thể phá vỡ giao diện người dùng phức tạp thành các </w:t>
      </w:r>
      <w:r w:rsidR="009C73D4">
        <w:t>component nhỏ</w:t>
      </w:r>
      <w:r>
        <w:t xml:space="preserve"> hơn.</w:t>
      </w:r>
    </w:p>
    <w:p w14:paraId="4FD385E9" w14:textId="41056F46" w:rsidR="007E499C" w:rsidRDefault="007E499C" w:rsidP="007E499C">
      <w:pPr>
        <w:pStyle w:val="Heading4"/>
      </w:pPr>
      <w:r>
        <w:t>Ưu và nhược điểm:</w:t>
      </w:r>
    </w:p>
    <w:p w14:paraId="4820A85B" w14:textId="5F54C20D" w:rsidR="007E499C" w:rsidRDefault="00427E93" w:rsidP="00427E93">
      <w:pPr>
        <w:pStyle w:val="Nidungvnbn"/>
        <w:numPr>
          <w:ilvl w:val="0"/>
          <w:numId w:val="34"/>
        </w:numPr>
      </w:pPr>
      <w:r>
        <w:t>Ưu điểm</w:t>
      </w:r>
    </w:p>
    <w:p w14:paraId="2B746F34" w14:textId="2FB46F92" w:rsidR="00427E93" w:rsidRDefault="00427E93" w:rsidP="00427E93">
      <w:pPr>
        <w:pStyle w:val="Nidungvnbn"/>
        <w:numPr>
          <w:ilvl w:val="0"/>
          <w:numId w:val="35"/>
        </w:numPr>
      </w:pPr>
      <w:r>
        <w:t>Dễ học, dễ sử dụng.</w:t>
      </w:r>
    </w:p>
    <w:p w14:paraId="17B05D50" w14:textId="04610DA3" w:rsidR="00427E93" w:rsidRDefault="005A2A50" w:rsidP="00427E93">
      <w:pPr>
        <w:pStyle w:val="Nidungvnbn"/>
        <w:numPr>
          <w:ilvl w:val="0"/>
          <w:numId w:val="35"/>
        </w:numPr>
      </w:pPr>
      <w:r>
        <w:t>Tạo web động (dynamic) dễ dàng hơn.</w:t>
      </w:r>
    </w:p>
    <w:p w14:paraId="447809BD" w14:textId="3A8C7963" w:rsidR="005A2A50" w:rsidRDefault="005A2A50" w:rsidP="00427E93">
      <w:pPr>
        <w:pStyle w:val="Nidungvnbn"/>
        <w:numPr>
          <w:ilvl w:val="0"/>
          <w:numId w:val="35"/>
        </w:numPr>
      </w:pPr>
      <w:r>
        <w:t>Các tái sử dụng component.</w:t>
      </w:r>
    </w:p>
    <w:p w14:paraId="2B6E1686" w14:textId="1119AB1E" w:rsidR="00EB7FEF" w:rsidRDefault="00EB7FEF" w:rsidP="00427E93">
      <w:pPr>
        <w:pStyle w:val="Nidungvnbn"/>
        <w:numPr>
          <w:ilvl w:val="0"/>
          <w:numId w:val="35"/>
        </w:numPr>
      </w:pPr>
      <w:r>
        <w:t>Cải t</w:t>
      </w:r>
      <w:r w:rsidR="00412C18">
        <w:t>h</w:t>
      </w:r>
      <w:r>
        <w:t>iện</w:t>
      </w:r>
      <w:r w:rsidR="00412C18">
        <w:t xml:space="preserve"> hiệu suất (performance) do virtual DOM. </w:t>
      </w:r>
      <w:r>
        <w:t xml:space="preserve"> </w:t>
      </w:r>
    </w:p>
    <w:p w14:paraId="0411F737" w14:textId="30C63380" w:rsidR="00427E93" w:rsidRDefault="00427E93" w:rsidP="00427E93">
      <w:pPr>
        <w:pStyle w:val="Nidungvnbn"/>
        <w:numPr>
          <w:ilvl w:val="0"/>
          <w:numId w:val="34"/>
        </w:numPr>
      </w:pPr>
      <w:r>
        <w:t>Nhược điểm</w:t>
      </w:r>
    </w:p>
    <w:p w14:paraId="621AFAD2" w14:textId="78750233" w:rsidR="00427E93" w:rsidRDefault="00412C18" w:rsidP="00412C18">
      <w:pPr>
        <w:pStyle w:val="Nidungvnbn"/>
        <w:numPr>
          <w:ilvl w:val="0"/>
          <w:numId w:val="36"/>
        </w:numPr>
      </w:pPr>
      <w:r>
        <w:t>Docum</w:t>
      </w:r>
      <w:r w:rsidR="00C23B75">
        <w:t>entation (tài liệu)</w:t>
      </w:r>
      <w:r>
        <w:t xml:space="preserve"> còn ít.</w:t>
      </w:r>
    </w:p>
    <w:p w14:paraId="3DC68AF8" w14:textId="7ABB021B" w:rsidR="00A078BA" w:rsidRDefault="0097245C" w:rsidP="00412C18">
      <w:pPr>
        <w:pStyle w:val="Nidungvnbn"/>
        <w:numPr>
          <w:ilvl w:val="0"/>
          <w:numId w:val="36"/>
        </w:numPr>
      </w:pPr>
      <w:r>
        <w:t>Sự khó khăn</w:t>
      </w:r>
      <w:r w:rsidR="00A078BA">
        <w:t xml:space="preserve"> với người mới do ReactJS sử dụng JSX (</w:t>
      </w:r>
      <w:r w:rsidR="00DB4FEE">
        <w:t xml:space="preserve">điều này </w:t>
      </w:r>
      <w:r w:rsidR="00A078BA">
        <w:t>sự kết hợp giữa</w:t>
      </w:r>
      <w:r w:rsidR="00DB4FEE">
        <w:t xml:space="preserve"> JSX và HTML).</w:t>
      </w:r>
    </w:p>
    <w:p w14:paraId="15662286" w14:textId="35B95A14" w:rsidR="007E499C" w:rsidRDefault="007E499C" w:rsidP="007E499C">
      <w:pPr>
        <w:pStyle w:val="Heading3"/>
      </w:pPr>
      <w:bookmarkStart w:id="24" w:name="_Toc161234167"/>
      <w:r>
        <w:t>NodeJS</w:t>
      </w:r>
      <w:bookmarkEnd w:id="24"/>
    </w:p>
    <w:p w14:paraId="76F3D19D" w14:textId="25D43993" w:rsidR="007E499C" w:rsidRDefault="007E499C" w:rsidP="007E499C">
      <w:pPr>
        <w:pStyle w:val="Heading4"/>
      </w:pPr>
      <w:r>
        <w:t>Tổng quan:</w:t>
      </w:r>
    </w:p>
    <w:p w14:paraId="0A037B0C" w14:textId="546BB696" w:rsidR="007E499C" w:rsidRPr="007D543B" w:rsidRDefault="007D543B" w:rsidP="007D543B">
      <w:pPr>
        <w:pStyle w:val="Nidungvnbn"/>
      </w:pPr>
      <w:r>
        <w:t xml:space="preserve">NodeJS </w:t>
      </w:r>
      <w:r w:rsidRPr="007D543B">
        <w:t>là môi trường thời gian chạy (runtime environment) JavaScript đa nền tảng và mã nguồn mở. NodeJS cho phép các lập trình viên tạo cả ứng dụng front-end và back-end bằng JavaScript.</w:t>
      </w:r>
    </w:p>
    <w:p w14:paraId="3EE090C5" w14:textId="1E311DC2" w:rsidR="007E499C" w:rsidRDefault="00B040EC" w:rsidP="007E499C">
      <w:pPr>
        <w:pStyle w:val="Heading4"/>
      </w:pPr>
      <w:r>
        <w:t>Ưu và nhược điểm:</w:t>
      </w:r>
    </w:p>
    <w:p w14:paraId="4B070519" w14:textId="146349D7" w:rsidR="00B040EC" w:rsidRDefault="009F69C2" w:rsidP="009F69C2">
      <w:pPr>
        <w:pStyle w:val="Nidungvnbn"/>
        <w:numPr>
          <w:ilvl w:val="0"/>
          <w:numId w:val="37"/>
        </w:numPr>
      </w:pPr>
      <w:r>
        <w:t>Ưu điểm</w:t>
      </w:r>
    </w:p>
    <w:p w14:paraId="6C0A4BF8" w14:textId="5F1C5D95" w:rsidR="009F69C2" w:rsidRDefault="009F69C2" w:rsidP="009F69C2">
      <w:pPr>
        <w:pStyle w:val="Nidungvnbn"/>
        <w:numPr>
          <w:ilvl w:val="0"/>
          <w:numId w:val="38"/>
        </w:numPr>
      </w:pPr>
      <w:r>
        <w:t>Mã nguồn mở.</w:t>
      </w:r>
    </w:p>
    <w:p w14:paraId="3560C28B" w14:textId="19ED73DE" w:rsidR="009F69C2" w:rsidRDefault="009F69C2" w:rsidP="009F69C2">
      <w:pPr>
        <w:pStyle w:val="Nidungvnbn"/>
        <w:numPr>
          <w:ilvl w:val="0"/>
          <w:numId w:val="38"/>
        </w:numPr>
      </w:pPr>
      <w:r>
        <w:t>Hỗ trợ đa nền tảng.</w:t>
      </w:r>
    </w:p>
    <w:p w14:paraId="4655047E" w14:textId="108961ED" w:rsidR="009F69C2" w:rsidRDefault="009F69C2" w:rsidP="009F69C2">
      <w:pPr>
        <w:pStyle w:val="Nidungvnbn"/>
        <w:numPr>
          <w:ilvl w:val="0"/>
          <w:numId w:val="38"/>
        </w:numPr>
      </w:pPr>
      <w:r>
        <w:lastRenderedPageBreak/>
        <w:t>Dễ dàng mở rộng.</w:t>
      </w:r>
    </w:p>
    <w:p w14:paraId="6E4A860B" w14:textId="1565CACF" w:rsidR="009F69C2" w:rsidRDefault="009F69C2" w:rsidP="009F69C2">
      <w:pPr>
        <w:pStyle w:val="Nidungvnbn"/>
        <w:numPr>
          <w:ilvl w:val="0"/>
          <w:numId w:val="38"/>
        </w:numPr>
      </w:pPr>
      <w:r>
        <w:t>Tốc độ thực thi nhanh.</w:t>
      </w:r>
    </w:p>
    <w:p w14:paraId="6A0BFB41" w14:textId="7BF69E7B" w:rsidR="00AF12F7" w:rsidRDefault="00AF12F7" w:rsidP="009F69C2">
      <w:pPr>
        <w:pStyle w:val="Nidungvnbn"/>
        <w:numPr>
          <w:ilvl w:val="0"/>
          <w:numId w:val="38"/>
        </w:numPr>
      </w:pPr>
      <w:r>
        <w:t>Truyền dữ liệu nhanh.</w:t>
      </w:r>
    </w:p>
    <w:p w14:paraId="65E020B2" w14:textId="6E6CED42" w:rsidR="00AF12F7" w:rsidRDefault="00AF12F7" w:rsidP="009F69C2">
      <w:pPr>
        <w:pStyle w:val="Nidungvnbn"/>
        <w:numPr>
          <w:ilvl w:val="0"/>
          <w:numId w:val="38"/>
        </w:numPr>
      </w:pPr>
      <w:r>
        <w:t>Không có bộ nhớ đệm.</w:t>
      </w:r>
    </w:p>
    <w:p w14:paraId="110B6989" w14:textId="6A62F2C1" w:rsidR="007151A0" w:rsidRDefault="007151A0" w:rsidP="009F69C2">
      <w:pPr>
        <w:pStyle w:val="Nidungvnbn"/>
        <w:numPr>
          <w:ilvl w:val="0"/>
          <w:numId w:val="38"/>
        </w:numPr>
      </w:pPr>
      <w:r>
        <w:t>Cộng đồng, tài liệu lớn.</w:t>
      </w:r>
    </w:p>
    <w:p w14:paraId="4FF2E9EE" w14:textId="40167692" w:rsidR="007151A0" w:rsidRDefault="007151A0" w:rsidP="009F69C2">
      <w:pPr>
        <w:pStyle w:val="Nidungvnbn"/>
        <w:numPr>
          <w:ilvl w:val="0"/>
          <w:numId w:val="38"/>
        </w:numPr>
      </w:pPr>
      <w:r>
        <w:t>Tiết kiệm thời gian, chi phí, công sức.</w:t>
      </w:r>
    </w:p>
    <w:p w14:paraId="1AF40F70" w14:textId="7A26B99F" w:rsidR="009F69C2" w:rsidRDefault="009F69C2" w:rsidP="009F69C2">
      <w:pPr>
        <w:pStyle w:val="Nidungvnbn"/>
        <w:numPr>
          <w:ilvl w:val="0"/>
          <w:numId w:val="37"/>
        </w:numPr>
      </w:pPr>
      <w:r>
        <w:t>Nhược điểm</w:t>
      </w:r>
    </w:p>
    <w:p w14:paraId="759E74F0" w14:textId="038AA0CD" w:rsidR="009F69C2" w:rsidRDefault="001954A4" w:rsidP="001954A4">
      <w:pPr>
        <w:pStyle w:val="Nidungvnbn"/>
        <w:numPr>
          <w:ilvl w:val="0"/>
          <w:numId w:val="39"/>
        </w:numPr>
      </w:pPr>
      <w:r>
        <w:t>Chỉ có đơn luồng (single-threaded).</w:t>
      </w:r>
    </w:p>
    <w:p w14:paraId="0AE9822E" w14:textId="6B6DEFA9" w:rsidR="00433DA2" w:rsidRDefault="00433DA2" w:rsidP="001954A4">
      <w:pPr>
        <w:pStyle w:val="Nidungvnbn"/>
        <w:numPr>
          <w:ilvl w:val="0"/>
          <w:numId w:val="39"/>
        </w:numPr>
      </w:pPr>
      <w:r>
        <w:t>Có khả năng gây bottleneck cho CPU.</w:t>
      </w:r>
    </w:p>
    <w:p w14:paraId="4B52D868" w14:textId="36379A22" w:rsidR="002A3D05" w:rsidRDefault="002A3D05" w:rsidP="001954A4">
      <w:pPr>
        <w:pStyle w:val="Nidungvnbn"/>
        <w:numPr>
          <w:ilvl w:val="0"/>
          <w:numId w:val="39"/>
        </w:numPr>
      </w:pPr>
      <w:r>
        <w:t>Các vấn đề phức tạp với bất đồng bộ (asynchr</w:t>
      </w:r>
      <w:r w:rsidR="006627AC">
        <w:t>on</w:t>
      </w:r>
      <w:r>
        <w:t>ous</w:t>
      </w:r>
      <w:r w:rsidR="006627AC">
        <w:t>).</w:t>
      </w:r>
    </w:p>
    <w:p w14:paraId="7C34E0E4" w14:textId="0B4B5C64" w:rsidR="00EA5160" w:rsidRPr="00B040EC" w:rsidRDefault="00EA5160" w:rsidP="001954A4">
      <w:pPr>
        <w:pStyle w:val="Nidungvnbn"/>
        <w:numPr>
          <w:ilvl w:val="0"/>
          <w:numId w:val="39"/>
        </w:numPr>
      </w:pPr>
      <w:r>
        <w:t>Phụ thuộc nhiều vào các bên thứ 3</w:t>
      </w:r>
      <w:r w:rsidR="002C09FB">
        <w:t xml:space="preserve"> (các thư viện bên ngoài)</w:t>
      </w:r>
      <w:r>
        <w:t>.</w:t>
      </w:r>
    </w:p>
    <w:p w14:paraId="69F30BD4" w14:textId="3FD68B51" w:rsidR="00F977AE" w:rsidRDefault="00000000" w:rsidP="009D06F1">
      <w:pPr>
        <w:pStyle w:val="Nidungvnbn"/>
        <w:ind w:firstLine="0"/>
      </w:pPr>
      <w:r>
        <w:br w:type="page"/>
      </w:r>
    </w:p>
    <w:p w14:paraId="2C19C1D2" w14:textId="26B13A0D" w:rsidR="00F977AE" w:rsidRDefault="003C715E">
      <w:pPr>
        <w:pStyle w:val="Heading1"/>
        <w:rPr>
          <w:lang w:val="en-US"/>
        </w:rPr>
      </w:pPr>
      <w:bookmarkStart w:id="25" w:name="_Toc161234168"/>
      <w:r>
        <w:rPr>
          <w:lang w:val="en-US"/>
        </w:rPr>
        <w:lastRenderedPageBreak/>
        <w:t>DỮ LIỆU</w:t>
      </w:r>
      <w:bookmarkEnd w:id="25"/>
    </w:p>
    <w:p w14:paraId="4C104733" w14:textId="2E26FDE2" w:rsidR="003C715E" w:rsidRPr="003C715E" w:rsidRDefault="003C715E" w:rsidP="003C715E">
      <w:pPr>
        <w:pStyle w:val="Heading2"/>
      </w:pPr>
      <w:bookmarkStart w:id="26" w:name="_Toc161234169"/>
      <w:r>
        <w:rPr>
          <w:lang w:val="en-US"/>
        </w:rPr>
        <w:t>…Mai làm</w:t>
      </w:r>
      <w:bookmarkEnd w:id="26"/>
    </w:p>
    <w:p w14:paraId="0CA4A906" w14:textId="2771D9B5" w:rsidR="00F977AE" w:rsidRDefault="00A41E7A" w:rsidP="00DC5D2C">
      <w:pPr>
        <w:pStyle w:val="Heading1"/>
        <w:rPr>
          <w:lang w:val="en-US"/>
        </w:rPr>
      </w:pPr>
      <w:bookmarkStart w:id="27" w:name="_Toc161234170"/>
      <w:r>
        <w:rPr>
          <w:lang w:val="en-US"/>
        </w:rPr>
        <w:t>MÔ HÌNH ĐỀ XUẤT</w:t>
      </w:r>
      <w:bookmarkEnd w:id="27"/>
    </w:p>
    <w:p w14:paraId="4ECCFCA1" w14:textId="61981E9C" w:rsidR="005349A7" w:rsidRPr="005349A7" w:rsidRDefault="005349A7" w:rsidP="005349A7">
      <w:pPr>
        <w:pStyle w:val="Heading2"/>
      </w:pPr>
      <w:bookmarkStart w:id="28" w:name="_Toc161234171"/>
      <w:r>
        <w:rPr>
          <w:lang w:val="en-US"/>
        </w:rPr>
        <w:t>…</w:t>
      </w:r>
      <w:r w:rsidR="009E58E2">
        <w:rPr>
          <w:lang w:val="en-US"/>
        </w:rPr>
        <w:t>Mô hình + thực nghiệm của mỗi mô hình</w:t>
      </w:r>
      <w:bookmarkEnd w:id="28"/>
    </w:p>
    <w:p w14:paraId="09925F09" w14:textId="0A93AA45" w:rsidR="00F977AE" w:rsidRDefault="00432C39">
      <w:pPr>
        <w:pStyle w:val="Heading1"/>
        <w:rPr>
          <w:lang w:val="en-US"/>
        </w:rPr>
      </w:pPr>
      <w:bookmarkStart w:id="29" w:name="_Toc161234172"/>
      <w:r>
        <w:rPr>
          <w:lang w:val="en-US"/>
        </w:rPr>
        <w:t>KẾT QUẢ ĐẠT ĐƯỢC</w:t>
      </w:r>
      <w:bookmarkEnd w:id="29"/>
    </w:p>
    <w:p w14:paraId="5D2946E8" w14:textId="2B8C8297" w:rsidR="001A1F97" w:rsidRDefault="00736BAD" w:rsidP="001A1F97">
      <w:pPr>
        <w:pStyle w:val="Heading2"/>
        <w:rPr>
          <w:lang w:val="en-US"/>
        </w:rPr>
      </w:pPr>
      <w:bookmarkStart w:id="30" w:name="_Toc161234173"/>
      <w:r>
        <w:rPr>
          <w:lang w:val="en-US"/>
        </w:rPr>
        <w:t>EndUser website module</w:t>
      </w:r>
      <w:bookmarkEnd w:id="30"/>
    </w:p>
    <w:p w14:paraId="2325C85C" w14:textId="7FF5770F" w:rsidR="00736BAD" w:rsidRDefault="00736BAD" w:rsidP="00736BAD">
      <w:pPr>
        <w:pStyle w:val="Heading3"/>
      </w:pPr>
      <w:bookmarkStart w:id="31" w:name="_Toc161234174"/>
      <w:r>
        <w:t>Trang chủ</w:t>
      </w:r>
      <w:bookmarkEnd w:id="31"/>
    </w:p>
    <w:p w14:paraId="11B53BF4" w14:textId="77777777" w:rsidR="008302A2" w:rsidRDefault="008302A2" w:rsidP="008302A2">
      <w:pPr>
        <w:pStyle w:val="Caption"/>
        <w:keepNext/>
      </w:pPr>
      <w:r w:rsidRPr="008302A2">
        <w:rPr>
          <w:noProof/>
        </w:rPr>
        <w:drawing>
          <wp:inline distT="0" distB="0" distL="0" distR="0" wp14:anchorId="14B18D24" wp14:editId="4FEA9ADB">
            <wp:extent cx="5579745" cy="2954020"/>
            <wp:effectExtent l="0" t="0" r="1905" b="0"/>
            <wp:docPr id="126516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6394" name=""/>
                    <pic:cNvPicPr/>
                  </pic:nvPicPr>
                  <pic:blipFill>
                    <a:blip r:embed="rId30"/>
                    <a:stretch>
                      <a:fillRect/>
                    </a:stretch>
                  </pic:blipFill>
                  <pic:spPr>
                    <a:xfrm>
                      <a:off x="0" y="0"/>
                      <a:ext cx="5579745" cy="2954020"/>
                    </a:xfrm>
                    <a:prstGeom prst="rect">
                      <a:avLst/>
                    </a:prstGeom>
                  </pic:spPr>
                </pic:pic>
              </a:graphicData>
            </a:graphic>
          </wp:inline>
        </w:drawing>
      </w:r>
    </w:p>
    <w:p w14:paraId="2AD8FEDA" w14:textId="232A8C96" w:rsidR="00736BAD" w:rsidRDefault="008302A2" w:rsidP="008302A2">
      <w:pPr>
        <w:pStyle w:val="Caption"/>
      </w:pPr>
      <w:r>
        <w:t xml:space="preserve">Hình </w:t>
      </w:r>
      <w:r w:rsidR="00D80F2A">
        <w:fldChar w:fldCharType="begin"/>
      </w:r>
      <w:r w:rsidR="00D80F2A">
        <w:instrText xml:space="preserve"> STYLEREF 1 \s </w:instrText>
      </w:r>
      <w:r w:rsidR="00D80F2A">
        <w:fldChar w:fldCharType="separate"/>
      </w:r>
      <w:r w:rsidR="00D80F2A">
        <w:rPr>
          <w:noProof/>
        </w:rPr>
        <w:t>5</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1</w:t>
      </w:r>
      <w:r w:rsidR="00D80F2A">
        <w:fldChar w:fldCharType="end"/>
      </w:r>
      <w:r w:rsidR="004E3709">
        <w:t xml:space="preserve">: </w:t>
      </w:r>
      <w:r w:rsidR="00973DDC">
        <w:t>Section</w:t>
      </w:r>
      <w:r w:rsidR="0029467E">
        <w:t xml:space="preserve"> đầu trang</w:t>
      </w:r>
      <w:r w:rsidR="00A63C32">
        <w:t xml:space="preserve"> của</w:t>
      </w:r>
      <w:r w:rsidR="0029467E">
        <w:t xml:space="preserve"> màn hình trang chủ.</w:t>
      </w:r>
    </w:p>
    <w:p w14:paraId="4D24D8EE" w14:textId="77777777" w:rsidR="004E3709" w:rsidRDefault="004E3709" w:rsidP="004E3709">
      <w:pPr>
        <w:pStyle w:val="Caption"/>
        <w:keepNext/>
      </w:pPr>
      <w:r w:rsidRPr="004E3709">
        <w:rPr>
          <w:noProof/>
        </w:rPr>
        <w:lastRenderedPageBreak/>
        <w:drawing>
          <wp:inline distT="0" distB="0" distL="0" distR="0" wp14:anchorId="474977B6" wp14:editId="3430B284">
            <wp:extent cx="5579745" cy="2945130"/>
            <wp:effectExtent l="0" t="0" r="1905" b="7620"/>
            <wp:docPr id="115864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0009" name=""/>
                    <pic:cNvPicPr/>
                  </pic:nvPicPr>
                  <pic:blipFill>
                    <a:blip r:embed="rId31"/>
                    <a:stretch>
                      <a:fillRect/>
                    </a:stretch>
                  </pic:blipFill>
                  <pic:spPr>
                    <a:xfrm>
                      <a:off x="0" y="0"/>
                      <a:ext cx="5579745" cy="2945130"/>
                    </a:xfrm>
                    <a:prstGeom prst="rect">
                      <a:avLst/>
                    </a:prstGeom>
                  </pic:spPr>
                </pic:pic>
              </a:graphicData>
            </a:graphic>
          </wp:inline>
        </w:drawing>
      </w:r>
    </w:p>
    <w:p w14:paraId="67EDAF65" w14:textId="031F3B2F" w:rsidR="008302A2" w:rsidRDefault="004E3709" w:rsidP="004E3709">
      <w:pPr>
        <w:pStyle w:val="Caption"/>
      </w:pPr>
      <w:r>
        <w:t xml:space="preserve">Hình </w:t>
      </w:r>
      <w:r w:rsidR="00D80F2A">
        <w:fldChar w:fldCharType="begin"/>
      </w:r>
      <w:r w:rsidR="00D80F2A">
        <w:instrText xml:space="preserve"> STYLEREF 1 \s </w:instrText>
      </w:r>
      <w:r w:rsidR="00D80F2A">
        <w:fldChar w:fldCharType="separate"/>
      </w:r>
      <w:r w:rsidR="00D80F2A">
        <w:rPr>
          <w:noProof/>
        </w:rPr>
        <w:t>5</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2</w:t>
      </w:r>
      <w:r w:rsidR="00D80F2A">
        <w:fldChar w:fldCharType="end"/>
      </w:r>
      <w:r>
        <w:t xml:space="preserve">: </w:t>
      </w:r>
      <w:r w:rsidR="008602A9">
        <w:t>Section</w:t>
      </w:r>
      <w:r w:rsidR="00956092">
        <w:t xml:space="preserve"> về chúng tôi và</w:t>
      </w:r>
      <w:r w:rsidR="000630FB">
        <w:t xml:space="preserve"> </w:t>
      </w:r>
      <w:r w:rsidR="00DF6550">
        <w:t>section</w:t>
      </w:r>
      <w:r w:rsidR="00956092">
        <w:t xml:space="preserve"> các dịch vụ</w:t>
      </w:r>
      <w:r w:rsidR="00BF69DE">
        <w:t xml:space="preserve"> của</w:t>
      </w:r>
      <w:r w:rsidR="00956092">
        <w:t xml:space="preserve"> màn hình trang chủ</w:t>
      </w:r>
      <w:r w:rsidR="00616E7E">
        <w:t>.</w:t>
      </w:r>
    </w:p>
    <w:p w14:paraId="022346D2" w14:textId="77777777" w:rsidR="004E3709" w:rsidRDefault="004E3709" w:rsidP="004E3709">
      <w:pPr>
        <w:pStyle w:val="Caption"/>
        <w:keepNext/>
      </w:pPr>
      <w:r w:rsidRPr="004E3709">
        <w:rPr>
          <w:noProof/>
        </w:rPr>
        <w:drawing>
          <wp:inline distT="0" distB="0" distL="0" distR="0" wp14:anchorId="2E7CC88A" wp14:editId="11043517">
            <wp:extent cx="5579745" cy="2962910"/>
            <wp:effectExtent l="0" t="0" r="1905" b="8890"/>
            <wp:docPr id="193485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59690" name=""/>
                    <pic:cNvPicPr/>
                  </pic:nvPicPr>
                  <pic:blipFill>
                    <a:blip r:embed="rId32"/>
                    <a:stretch>
                      <a:fillRect/>
                    </a:stretch>
                  </pic:blipFill>
                  <pic:spPr>
                    <a:xfrm>
                      <a:off x="0" y="0"/>
                      <a:ext cx="5579745" cy="2962910"/>
                    </a:xfrm>
                    <a:prstGeom prst="rect">
                      <a:avLst/>
                    </a:prstGeom>
                  </pic:spPr>
                </pic:pic>
              </a:graphicData>
            </a:graphic>
          </wp:inline>
        </w:drawing>
      </w:r>
    </w:p>
    <w:p w14:paraId="6631D3E5" w14:textId="46FF7E05" w:rsidR="004E3709" w:rsidRDefault="004E3709" w:rsidP="004E3709">
      <w:pPr>
        <w:pStyle w:val="Caption"/>
      </w:pPr>
      <w:r>
        <w:t xml:space="preserve">Hình </w:t>
      </w:r>
      <w:r w:rsidR="00D80F2A">
        <w:fldChar w:fldCharType="begin"/>
      </w:r>
      <w:r w:rsidR="00D80F2A">
        <w:instrText xml:space="preserve"> STYLEREF 1 \s </w:instrText>
      </w:r>
      <w:r w:rsidR="00D80F2A">
        <w:fldChar w:fldCharType="separate"/>
      </w:r>
      <w:r w:rsidR="00D80F2A">
        <w:rPr>
          <w:noProof/>
        </w:rPr>
        <w:t>5</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3</w:t>
      </w:r>
      <w:r w:rsidR="00D80F2A">
        <w:fldChar w:fldCharType="end"/>
      </w:r>
      <w:r w:rsidR="00426B2E">
        <w:t xml:space="preserve">: </w:t>
      </w:r>
      <w:r w:rsidR="00B74660">
        <w:t>Secti</w:t>
      </w:r>
      <w:r w:rsidR="00216DE4">
        <w:t>on</w:t>
      </w:r>
      <w:r w:rsidR="008B285C">
        <w:t xml:space="preserve"> danh mục </w:t>
      </w:r>
      <w:r w:rsidR="00426B2E">
        <w:t xml:space="preserve">của </w:t>
      </w:r>
      <w:r w:rsidR="008B285C">
        <w:t>màn hình trang chủ.</w:t>
      </w:r>
    </w:p>
    <w:p w14:paraId="040F8030" w14:textId="77777777" w:rsidR="005C29E0" w:rsidRDefault="005C29E0" w:rsidP="005C29E0">
      <w:pPr>
        <w:pStyle w:val="Caption"/>
        <w:keepNext/>
      </w:pPr>
      <w:r w:rsidRPr="005C29E0">
        <w:rPr>
          <w:noProof/>
        </w:rPr>
        <w:lastRenderedPageBreak/>
        <w:drawing>
          <wp:inline distT="0" distB="0" distL="0" distR="0" wp14:anchorId="799E4F70" wp14:editId="7C2D986B">
            <wp:extent cx="5579745" cy="2945130"/>
            <wp:effectExtent l="0" t="0" r="1905" b="7620"/>
            <wp:docPr id="137179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93454" name=""/>
                    <pic:cNvPicPr/>
                  </pic:nvPicPr>
                  <pic:blipFill>
                    <a:blip r:embed="rId33"/>
                    <a:stretch>
                      <a:fillRect/>
                    </a:stretch>
                  </pic:blipFill>
                  <pic:spPr>
                    <a:xfrm>
                      <a:off x="0" y="0"/>
                      <a:ext cx="5579745" cy="2945130"/>
                    </a:xfrm>
                    <a:prstGeom prst="rect">
                      <a:avLst/>
                    </a:prstGeom>
                  </pic:spPr>
                </pic:pic>
              </a:graphicData>
            </a:graphic>
          </wp:inline>
        </w:drawing>
      </w:r>
    </w:p>
    <w:p w14:paraId="4975EC13" w14:textId="5DAF846F" w:rsidR="005C29E0" w:rsidRDefault="005C29E0" w:rsidP="005C29E0">
      <w:pPr>
        <w:pStyle w:val="Caption"/>
      </w:pPr>
      <w:r>
        <w:t xml:space="preserve">Hình </w:t>
      </w:r>
      <w:r w:rsidR="00D80F2A">
        <w:fldChar w:fldCharType="begin"/>
      </w:r>
      <w:r w:rsidR="00D80F2A">
        <w:instrText xml:space="preserve"> STYLEREF 1 \s </w:instrText>
      </w:r>
      <w:r w:rsidR="00D80F2A">
        <w:fldChar w:fldCharType="separate"/>
      </w:r>
      <w:r w:rsidR="00D80F2A">
        <w:rPr>
          <w:noProof/>
        </w:rPr>
        <w:t>5</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4</w:t>
      </w:r>
      <w:r w:rsidR="00D80F2A">
        <w:fldChar w:fldCharType="end"/>
      </w:r>
      <w:r>
        <w:t xml:space="preserve">: </w:t>
      </w:r>
      <w:r w:rsidR="00745660">
        <w:t>Section</w:t>
      </w:r>
      <w:r w:rsidR="00192D6D">
        <w:t xml:space="preserve"> </w:t>
      </w:r>
      <w:r>
        <w:t>các khóa học</w:t>
      </w:r>
      <w:r w:rsidR="006D0A0F">
        <w:t xml:space="preserve"> của màn hình trang chủ</w:t>
      </w:r>
      <w:r w:rsidR="007F2BE1">
        <w:t>.</w:t>
      </w:r>
    </w:p>
    <w:p w14:paraId="3E3CF7D6" w14:textId="77777777" w:rsidR="004E4B87" w:rsidRDefault="004E4B87" w:rsidP="004E4B87">
      <w:pPr>
        <w:pStyle w:val="Caption"/>
        <w:keepNext/>
      </w:pPr>
      <w:r w:rsidRPr="004E4B87">
        <w:rPr>
          <w:noProof/>
        </w:rPr>
        <w:drawing>
          <wp:inline distT="0" distB="0" distL="0" distR="0" wp14:anchorId="66D56452" wp14:editId="0B0E4E6E">
            <wp:extent cx="5579745" cy="2936875"/>
            <wp:effectExtent l="0" t="0" r="1905" b="0"/>
            <wp:docPr id="156259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3368" name=""/>
                    <pic:cNvPicPr/>
                  </pic:nvPicPr>
                  <pic:blipFill>
                    <a:blip r:embed="rId34"/>
                    <a:stretch>
                      <a:fillRect/>
                    </a:stretch>
                  </pic:blipFill>
                  <pic:spPr>
                    <a:xfrm>
                      <a:off x="0" y="0"/>
                      <a:ext cx="5579745" cy="2936875"/>
                    </a:xfrm>
                    <a:prstGeom prst="rect">
                      <a:avLst/>
                    </a:prstGeom>
                  </pic:spPr>
                </pic:pic>
              </a:graphicData>
            </a:graphic>
          </wp:inline>
        </w:drawing>
      </w:r>
    </w:p>
    <w:p w14:paraId="785CE402" w14:textId="78F3B366" w:rsidR="00A42428" w:rsidRPr="00A42428" w:rsidRDefault="004E4B87" w:rsidP="004E4B87">
      <w:pPr>
        <w:pStyle w:val="Caption"/>
      </w:pPr>
      <w:r>
        <w:t xml:space="preserve">Hình </w:t>
      </w:r>
      <w:r w:rsidR="00D80F2A">
        <w:fldChar w:fldCharType="begin"/>
      </w:r>
      <w:r w:rsidR="00D80F2A">
        <w:instrText xml:space="preserve"> STYLEREF 1 \s </w:instrText>
      </w:r>
      <w:r w:rsidR="00D80F2A">
        <w:fldChar w:fldCharType="separate"/>
      </w:r>
      <w:r w:rsidR="00D80F2A">
        <w:rPr>
          <w:noProof/>
        </w:rPr>
        <w:t>5</w:t>
      </w:r>
      <w:r w:rsidR="00D80F2A">
        <w:fldChar w:fldCharType="end"/>
      </w:r>
      <w:r w:rsidR="00D80F2A">
        <w:t>.</w:t>
      </w:r>
      <w:r w:rsidR="00D80F2A">
        <w:fldChar w:fldCharType="begin"/>
      </w:r>
      <w:r w:rsidR="00D80F2A">
        <w:instrText xml:space="preserve"> SEQ Hình \* ARABIC \s 1 </w:instrText>
      </w:r>
      <w:r w:rsidR="00D80F2A">
        <w:fldChar w:fldCharType="separate"/>
      </w:r>
      <w:r w:rsidR="00D80F2A">
        <w:rPr>
          <w:noProof/>
        </w:rPr>
        <w:t>5</w:t>
      </w:r>
      <w:r w:rsidR="00D80F2A">
        <w:fldChar w:fldCharType="end"/>
      </w:r>
      <w:r>
        <w:t>: Section đội ngũ giảng viên của màn hình trang chủ.</w:t>
      </w:r>
    </w:p>
    <w:p w14:paraId="0CB531BE" w14:textId="77777777" w:rsidR="00E64EFE" w:rsidRPr="00E64EFE" w:rsidRDefault="00E64EFE" w:rsidP="00E64EFE">
      <w:pPr>
        <w:pStyle w:val="Nidungvnbn"/>
      </w:pPr>
    </w:p>
    <w:p w14:paraId="47699775" w14:textId="77777777" w:rsidR="0029467E" w:rsidRPr="0029467E" w:rsidRDefault="0029467E" w:rsidP="0029467E">
      <w:pPr>
        <w:pStyle w:val="Nidungvnbn"/>
      </w:pPr>
    </w:p>
    <w:p w14:paraId="258EC611" w14:textId="77777777" w:rsidR="00F977AE" w:rsidRDefault="00000000">
      <w:pPr>
        <w:pStyle w:val="Heading1"/>
      </w:pPr>
      <w:bookmarkStart w:id="32" w:name="_Toc161234175"/>
      <w:r>
        <w:t>KẾT LUẬN</w:t>
      </w:r>
      <w:bookmarkEnd w:id="32"/>
    </w:p>
    <w:p w14:paraId="71514A32" w14:textId="77777777" w:rsidR="00F977AE" w:rsidRDefault="00000000">
      <w:pPr>
        <w:pStyle w:val="Heading2"/>
      </w:pPr>
      <w:bookmarkStart w:id="33" w:name="_Toc161234176"/>
      <w:r>
        <w:t>Kết luận</w:t>
      </w:r>
      <w:bookmarkEnd w:id="33"/>
    </w:p>
    <w:p w14:paraId="5485362F" w14:textId="712338D3" w:rsidR="0051469A" w:rsidRPr="0051469A" w:rsidRDefault="0051469A" w:rsidP="0051469A">
      <w:pPr>
        <w:pStyle w:val="Nidungvnbn"/>
        <w:rPr>
          <w:lang w:val="vi-VN"/>
        </w:rPr>
      </w:pPr>
      <w:r>
        <w:rPr>
          <w:lang w:val="vi-VN"/>
        </w:rPr>
        <w:t>…</w:t>
      </w:r>
    </w:p>
    <w:p w14:paraId="56986011" w14:textId="77777777" w:rsidR="00F977AE" w:rsidRDefault="00000000">
      <w:pPr>
        <w:pStyle w:val="Heading2"/>
      </w:pPr>
      <w:bookmarkStart w:id="34" w:name="_Toc161234177"/>
      <w:r>
        <w:lastRenderedPageBreak/>
        <w:t>Hướng phát triển</w:t>
      </w:r>
      <w:bookmarkEnd w:id="34"/>
    </w:p>
    <w:p w14:paraId="55A8D4FC" w14:textId="4274C8BD" w:rsidR="00830E16" w:rsidRDefault="0051469A" w:rsidP="000A27F6">
      <w:pPr>
        <w:pStyle w:val="Nidungvnbn"/>
        <w:rPr>
          <w:lang w:val="vi-VN"/>
        </w:rPr>
      </w:pPr>
      <w:r>
        <w:rPr>
          <w:lang w:val="vi-VN"/>
        </w:rPr>
        <w:t>….</w:t>
      </w:r>
    </w:p>
    <w:p w14:paraId="27F378FA" w14:textId="354EC925" w:rsidR="00F977AE" w:rsidRPr="00830E16" w:rsidRDefault="00830E16" w:rsidP="00830E16">
      <w:pPr>
        <w:spacing w:before="0" w:after="160" w:line="259" w:lineRule="auto"/>
        <w:rPr>
          <w:sz w:val="26"/>
          <w:szCs w:val="26"/>
        </w:rPr>
      </w:pPr>
      <w:r>
        <w:rPr>
          <w:lang w:val="vi-VN"/>
        </w:rPr>
        <w:br w:type="page"/>
      </w:r>
    </w:p>
    <w:p w14:paraId="48FFB684" w14:textId="77777777" w:rsidR="00F977AE" w:rsidRDefault="00000000">
      <w:pPr>
        <w:pStyle w:val="Heading1"/>
        <w:numPr>
          <w:ilvl w:val="0"/>
          <w:numId w:val="0"/>
        </w:numPr>
        <w:jc w:val="center"/>
      </w:pPr>
      <w:bookmarkStart w:id="35" w:name="_Toc161234178"/>
      <w:r>
        <w:lastRenderedPageBreak/>
        <w:t>TÀI LIỆU THAM KHẢO</w:t>
      </w:r>
      <w:bookmarkEnd w:id="35"/>
    </w:p>
    <w:p w14:paraId="1509C02B" w14:textId="77777777" w:rsidR="00F977AE" w:rsidRDefault="00000000">
      <w:pPr>
        <w:pStyle w:val="Nidungvnbn"/>
      </w:pPr>
      <w:r>
        <w:t>Tiếng Việt</w:t>
      </w:r>
    </w:p>
    <w:p w14:paraId="321DFFC6" w14:textId="00EA56C7" w:rsidR="00F977AE" w:rsidRDefault="00285C4A">
      <w:pPr>
        <w:pStyle w:val="Nidungvnbn"/>
      </w:pPr>
      <w:r>
        <w:t xml:space="preserve">Ban biên tập Topdev (2018), </w:t>
      </w:r>
      <w:r w:rsidR="00184CEC" w:rsidRPr="00184CEC">
        <w:t>https://topdev.vn/blog/mongodb-la-gi/</w:t>
      </w:r>
    </w:p>
    <w:p w14:paraId="5FAC7601" w14:textId="2EC7C3A5" w:rsidR="00184CEC" w:rsidRDefault="00184CEC">
      <w:pPr>
        <w:pStyle w:val="Nidungvnbn"/>
      </w:pPr>
      <w:r>
        <w:t xml:space="preserve">Hoang Hung (2018), </w:t>
      </w:r>
      <w:r w:rsidR="0097365E" w:rsidRPr="0097365E">
        <w:t>https://viblo.asia/p/mongoose-cho-mongodb-nodejs-Qbq5QWvJZD8</w:t>
      </w:r>
    </w:p>
    <w:p w14:paraId="28BA15EF" w14:textId="7761F6E3" w:rsidR="0097365E" w:rsidRDefault="0097365E">
      <w:pPr>
        <w:pStyle w:val="Nidungvnbn"/>
      </w:pPr>
      <w:r>
        <w:t xml:space="preserve">Tuong Uyen (2023), </w:t>
      </w:r>
      <w:r w:rsidR="00E83ED5" w:rsidRPr="00E83ED5">
        <w:t>https://itviec.com/blog/nodejs-la-gi/</w:t>
      </w:r>
    </w:p>
    <w:p w14:paraId="3C736DEC" w14:textId="77777777" w:rsidR="00E83ED5" w:rsidRDefault="00E83ED5">
      <w:pPr>
        <w:pStyle w:val="Nidungvnbn"/>
      </w:pPr>
    </w:p>
    <w:p w14:paraId="43EA13B7" w14:textId="77777777" w:rsidR="00F977AE" w:rsidRDefault="00000000">
      <w:pPr>
        <w:pStyle w:val="Nidungvnbn"/>
      </w:pPr>
      <w:r>
        <w:t>Tiếng Anh</w:t>
      </w:r>
    </w:p>
    <w:p w14:paraId="06032395" w14:textId="77777777" w:rsidR="00F977AE" w:rsidRDefault="0000000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4178C546" w14:textId="77777777" w:rsidR="00F977AE" w:rsidRDefault="0000000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1EBA3F51" w14:textId="491CE288" w:rsidR="00656135" w:rsidRDefault="00656135">
      <w:pPr>
        <w:pStyle w:val="Nidungvnbn"/>
      </w:pPr>
      <w:r>
        <w:t xml:space="preserve">Zach_ayy (2023), </w:t>
      </w:r>
      <w:r w:rsidRPr="00656135">
        <w:t>https://www.geeksforgeeks.org/what-are-the-advantages-of-using-mongoose-module/</w:t>
      </w:r>
    </w:p>
    <w:p w14:paraId="751225EC" w14:textId="25D6BB17" w:rsidR="00A16519" w:rsidRDefault="00A16519">
      <w:pPr>
        <w:pStyle w:val="Nidungvnbn"/>
      </w:pPr>
      <w:r>
        <w:t xml:space="preserve">Express (2024), </w:t>
      </w:r>
      <w:r w:rsidRPr="00A16519">
        <w:t>https://expressjs.com/</w:t>
      </w:r>
    </w:p>
    <w:p w14:paraId="19ED8D02" w14:textId="08D1D12F" w:rsidR="00A16519" w:rsidRDefault="001B5DD9">
      <w:pPr>
        <w:pStyle w:val="Nidungvnbn"/>
      </w:pPr>
      <w:r w:rsidRPr="001B5DD9">
        <w:t>Kevin Kononenko</w:t>
      </w:r>
      <w:r>
        <w:t xml:space="preserve"> (2017), </w:t>
      </w:r>
      <w:r w:rsidRPr="001B5DD9">
        <w:t>https://www.freecodecamp.org/news/going-out-to-eat-and-understanding-the-basics-of-express-js-f034a029fb66</w:t>
      </w:r>
    </w:p>
    <w:p w14:paraId="5134E678" w14:textId="74D45D76" w:rsidR="00F977AE" w:rsidRDefault="00000000">
      <w:pPr>
        <w:pStyle w:val="Nidungvnbn"/>
      </w:pPr>
      <w:r>
        <w:fldChar w:fldCharType="end"/>
      </w:r>
      <w:r w:rsidR="00D327BB">
        <w:t xml:space="preserve">DataFlair contributor (2023), </w:t>
      </w:r>
      <w:r w:rsidR="00A2774B" w:rsidRPr="00A2774B">
        <w:t>https://data-flair.training/blogs/expressjs-advantages-and-disadvantages/</w:t>
      </w:r>
    </w:p>
    <w:p w14:paraId="5CF4CEE3" w14:textId="0E840FA9" w:rsidR="00A2774B" w:rsidRDefault="00A2774B">
      <w:pPr>
        <w:pStyle w:val="Nidungvnbn"/>
      </w:pPr>
      <w:r w:rsidRPr="00A2774B">
        <w:t xml:space="preserve">EPAM Anywhere Editorial </w:t>
      </w:r>
      <w:r>
        <w:t xml:space="preserve">(2024), </w:t>
      </w:r>
      <w:r w:rsidRPr="00A2774B">
        <w:t>https://anywhere.epam.com/en/blog/node-js-pros-and-cons</w:t>
      </w:r>
    </w:p>
    <w:p w14:paraId="6544148C" w14:textId="77777777" w:rsidR="00A2774B" w:rsidRDefault="00A2774B">
      <w:pPr>
        <w:pStyle w:val="Nidungvnbn"/>
      </w:pPr>
    </w:p>
    <w:sectPr w:rsidR="00A2774B">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D1DF0" w14:textId="77777777" w:rsidR="00F33B40" w:rsidRDefault="00F33B40">
      <w:pPr>
        <w:spacing w:before="0" w:after="0"/>
      </w:pPr>
      <w:r>
        <w:separator/>
      </w:r>
    </w:p>
  </w:endnote>
  <w:endnote w:type="continuationSeparator" w:id="0">
    <w:p w14:paraId="0F012991" w14:textId="77777777" w:rsidR="00F33B40" w:rsidRDefault="00F33B4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FreeSerif"/>
    <w:panose1 w:val="02040503050406030204"/>
    <w:charset w:val="00"/>
    <w:family w:val="roman"/>
    <w:pitch w:val="variable"/>
    <w:sig w:usb0="E00006FF" w:usb1="420024FF" w:usb2="02000000" w:usb3="00000000" w:csb0="0000019F" w:csb1="00000000"/>
  </w:font>
  <w:font w:name="Tahoma">
    <w:altName w:val="Ubuntu"/>
    <w:panose1 w:val="020B0604030504040204"/>
    <w:charset w:val="00"/>
    <w:family w:val="swiss"/>
    <w:pitch w:val="variable"/>
    <w:sig w:usb0="E1002EFF" w:usb1="C000605B" w:usb2="00000029" w:usb3="00000000" w:csb0="000101FF" w:csb1="00000000"/>
  </w:font>
  <w:font w:name="Times-Italic">
    <w:altName w:val="DejaVu Sans"/>
    <w:charset w:val="01"/>
    <w:family w:val="roman"/>
    <w:pitch w:val="variable"/>
  </w:font>
  <w:font w:name="Times-Roman">
    <w:altName w:val="Times New Roman"/>
    <w:charset w:val="01"/>
    <w:family w:val="roman"/>
    <w:pitch w:val="variable"/>
  </w:font>
  <w:font w:name="RMTMI">
    <w:altName w:val="Gubbi"/>
    <w:charset w:val="01"/>
    <w:family w:val="roman"/>
    <w:pitch w:val="variable"/>
  </w:font>
  <w:font w:name="MTSYN">
    <w:altName w:val="Gubbi"/>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3656F" w14:textId="77777777" w:rsidR="00F33B40" w:rsidRDefault="00F33B40">
      <w:pPr>
        <w:spacing w:before="0" w:after="0"/>
      </w:pPr>
      <w:r>
        <w:separator/>
      </w:r>
    </w:p>
  </w:footnote>
  <w:footnote w:type="continuationSeparator" w:id="0">
    <w:p w14:paraId="09D5A8A1" w14:textId="77777777" w:rsidR="00F33B40" w:rsidRDefault="00F33B4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625CA" w14:textId="77777777" w:rsidR="00F977AE" w:rsidRDefault="00F977AE">
    <w:pPr>
      <w:pStyle w:val="Header"/>
      <w:jc w:val="center"/>
      <w:rPr>
        <w:rStyle w:val="NidungvnbnChar"/>
      </w:rPr>
    </w:pPr>
  </w:p>
  <w:p w14:paraId="10E4710E" w14:textId="77777777" w:rsidR="00F977AE" w:rsidRDefault="00F977AE">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593635"/>
    </w:sdtPr>
    <w:sdtContent>
      <w:p w14:paraId="5CDECC1C" w14:textId="77777777" w:rsidR="00F977AE" w:rsidRDefault="00000000">
        <w:pPr>
          <w:pStyle w:val="Header"/>
          <w:jc w:val="center"/>
        </w:pPr>
        <w:r>
          <w:fldChar w:fldCharType="begin"/>
        </w:r>
        <w:r>
          <w:instrText xml:space="preserve"> PAGE   \* MERGEFORMAT </w:instrText>
        </w:r>
        <w:r>
          <w:fldChar w:fldCharType="separate"/>
        </w:r>
        <w:r>
          <w:t>iii</w:t>
        </w:r>
        <w:r>
          <w:fldChar w:fldCharType="end"/>
        </w:r>
      </w:p>
    </w:sdtContent>
  </w:sdt>
  <w:p w14:paraId="6A49405C" w14:textId="77777777" w:rsidR="00F977AE" w:rsidRDefault="00F977AE">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026698"/>
    </w:sdtPr>
    <w:sdtEndPr>
      <w:rPr>
        <w:rStyle w:val="NidungvnbnChar"/>
        <w:sz w:val="26"/>
        <w:szCs w:val="26"/>
      </w:rPr>
    </w:sdtEndPr>
    <w:sdtContent>
      <w:p w14:paraId="34709CB2" w14:textId="77777777" w:rsidR="00F977AE"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5F382D8E" w14:textId="77777777" w:rsidR="00F977AE" w:rsidRDefault="00F977AE">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BB3919"/>
    <w:multiLevelType w:val="singleLevel"/>
    <w:tmpl w:val="F3BB3919"/>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FDF53FD"/>
    <w:multiLevelType w:val="singleLevel"/>
    <w:tmpl w:val="FFDF53FD"/>
    <w:lvl w:ilvl="0">
      <w:start w:val="1"/>
      <w:numFmt w:val="lowerLetter"/>
      <w:suff w:val="space"/>
      <w:lvlText w:val="%1."/>
      <w:lvlJc w:val="left"/>
    </w:lvl>
  </w:abstractNum>
  <w:abstractNum w:abstractNumId="2" w15:restartNumberingAfterBreak="0">
    <w:nsid w:val="01775747"/>
    <w:multiLevelType w:val="hybridMultilevel"/>
    <w:tmpl w:val="03AEAC5C"/>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30635C6"/>
    <w:multiLevelType w:val="hybridMultilevel"/>
    <w:tmpl w:val="6EC613AC"/>
    <w:lvl w:ilvl="0" w:tplc="141EFF60">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60D9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5F1BED"/>
    <w:multiLevelType w:val="hybridMultilevel"/>
    <w:tmpl w:val="0F7C48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7C3D5F"/>
    <w:multiLevelType w:val="hybridMultilevel"/>
    <w:tmpl w:val="3C46A81A"/>
    <w:lvl w:ilvl="0" w:tplc="FFFFFFFF">
      <w:start w:val="1"/>
      <w:numFmt w:val="decimal"/>
      <w:lvlText w:val="%1."/>
      <w:lvlJc w:val="left"/>
      <w:pPr>
        <w:ind w:left="1080" w:hanging="360"/>
      </w:pPr>
      <w:rPr>
        <w:rFonts w:hint="default"/>
      </w:rPr>
    </w:lvl>
    <w:lvl w:ilvl="1" w:tplc="13724398">
      <w:start w:val="1"/>
      <w:numFmt w:val="bullet"/>
      <w:lvlText w:val=""/>
      <w:lvlJc w:val="left"/>
      <w:pPr>
        <w:ind w:left="1516" w:hanging="360"/>
      </w:pPr>
      <w:rPr>
        <w:rFonts w:ascii="Symbol" w:hAnsi="Symbol" w:hint="default"/>
      </w:rPr>
    </w:lvl>
    <w:lvl w:ilvl="2" w:tplc="FFFFFFFF" w:tentative="1">
      <w:start w:val="1"/>
      <w:numFmt w:val="lowerRoman"/>
      <w:lvlText w:val="%3."/>
      <w:lvlJc w:val="right"/>
      <w:pPr>
        <w:ind w:left="2596" w:hanging="180"/>
      </w:pPr>
    </w:lvl>
    <w:lvl w:ilvl="3" w:tplc="FFFFFFFF" w:tentative="1">
      <w:start w:val="1"/>
      <w:numFmt w:val="decimal"/>
      <w:lvlText w:val="%4."/>
      <w:lvlJc w:val="left"/>
      <w:pPr>
        <w:ind w:left="3316" w:hanging="360"/>
      </w:pPr>
    </w:lvl>
    <w:lvl w:ilvl="4" w:tplc="FFFFFFFF" w:tentative="1">
      <w:start w:val="1"/>
      <w:numFmt w:val="lowerLetter"/>
      <w:lvlText w:val="%5."/>
      <w:lvlJc w:val="left"/>
      <w:pPr>
        <w:ind w:left="4036" w:hanging="360"/>
      </w:pPr>
    </w:lvl>
    <w:lvl w:ilvl="5" w:tplc="FFFFFFFF" w:tentative="1">
      <w:start w:val="1"/>
      <w:numFmt w:val="lowerRoman"/>
      <w:lvlText w:val="%6."/>
      <w:lvlJc w:val="right"/>
      <w:pPr>
        <w:ind w:left="4756" w:hanging="180"/>
      </w:pPr>
    </w:lvl>
    <w:lvl w:ilvl="6" w:tplc="FFFFFFFF" w:tentative="1">
      <w:start w:val="1"/>
      <w:numFmt w:val="decimal"/>
      <w:lvlText w:val="%7."/>
      <w:lvlJc w:val="left"/>
      <w:pPr>
        <w:ind w:left="5476" w:hanging="360"/>
      </w:pPr>
    </w:lvl>
    <w:lvl w:ilvl="7" w:tplc="FFFFFFFF" w:tentative="1">
      <w:start w:val="1"/>
      <w:numFmt w:val="lowerLetter"/>
      <w:lvlText w:val="%8."/>
      <w:lvlJc w:val="left"/>
      <w:pPr>
        <w:ind w:left="6196" w:hanging="360"/>
      </w:pPr>
    </w:lvl>
    <w:lvl w:ilvl="8" w:tplc="FFFFFFFF" w:tentative="1">
      <w:start w:val="1"/>
      <w:numFmt w:val="lowerRoman"/>
      <w:lvlText w:val="%9."/>
      <w:lvlJc w:val="right"/>
      <w:pPr>
        <w:ind w:left="6916" w:hanging="180"/>
      </w:pPr>
    </w:lvl>
  </w:abstractNum>
  <w:abstractNum w:abstractNumId="7" w15:restartNumberingAfterBreak="0">
    <w:nsid w:val="0D8555AA"/>
    <w:multiLevelType w:val="hybridMultilevel"/>
    <w:tmpl w:val="23C6E094"/>
    <w:lvl w:ilvl="0" w:tplc="D44850F0">
      <w:start w:val="1"/>
      <w:numFmt w:val="lowerLetter"/>
      <w:lvlText w:val="%1."/>
      <w:lvlJc w:val="left"/>
      <w:pPr>
        <w:ind w:left="64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8" w15:restartNumberingAfterBreak="0">
    <w:nsid w:val="0FA1415A"/>
    <w:multiLevelType w:val="hybridMultilevel"/>
    <w:tmpl w:val="BD142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0" w15:restartNumberingAfterBreak="0">
    <w:nsid w:val="12F6291F"/>
    <w:multiLevelType w:val="hybridMultilevel"/>
    <w:tmpl w:val="96D87854"/>
    <w:lvl w:ilvl="0" w:tplc="0D9EA2B2">
      <w:start w:val="1"/>
      <w:numFmt w:val="lowerLetter"/>
      <w:lvlText w:val="%1."/>
      <w:lvlJc w:val="left"/>
      <w:pPr>
        <w:ind w:left="64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11" w15:restartNumberingAfterBreak="0">
    <w:nsid w:val="14C61CD6"/>
    <w:multiLevelType w:val="hybridMultilevel"/>
    <w:tmpl w:val="442E1E5E"/>
    <w:lvl w:ilvl="0" w:tplc="9DA67AC2">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39341D"/>
    <w:multiLevelType w:val="hybridMultilevel"/>
    <w:tmpl w:val="1B16A2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AD1C70"/>
    <w:multiLevelType w:val="hybridMultilevel"/>
    <w:tmpl w:val="7A7ED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793A41"/>
    <w:multiLevelType w:val="hybridMultilevel"/>
    <w:tmpl w:val="10806C14"/>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C9008DD"/>
    <w:multiLevelType w:val="hybridMultilevel"/>
    <w:tmpl w:val="7D58F7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B2144A"/>
    <w:multiLevelType w:val="hybridMultilevel"/>
    <w:tmpl w:val="02EA15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0117368"/>
    <w:multiLevelType w:val="hybridMultilevel"/>
    <w:tmpl w:val="7362FAC6"/>
    <w:lvl w:ilvl="0" w:tplc="F4669DDE">
      <w:start w:val="1"/>
      <w:numFmt w:val="lowerLetter"/>
      <w:lvlText w:val="%1."/>
      <w:lvlJc w:val="left"/>
      <w:pPr>
        <w:ind w:left="100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1F5F99"/>
    <w:multiLevelType w:val="hybridMultilevel"/>
    <w:tmpl w:val="C14063B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4A61D4D"/>
    <w:multiLevelType w:val="hybridMultilevel"/>
    <w:tmpl w:val="89D66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8746A2"/>
    <w:multiLevelType w:val="hybridMultilevel"/>
    <w:tmpl w:val="D91CC92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26874DF4"/>
    <w:multiLevelType w:val="hybridMultilevel"/>
    <w:tmpl w:val="C2EA4672"/>
    <w:lvl w:ilvl="0" w:tplc="77C2C8D4">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B369A5"/>
    <w:multiLevelType w:val="hybridMultilevel"/>
    <w:tmpl w:val="503A46C4"/>
    <w:lvl w:ilvl="0" w:tplc="9A6A662E">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311548"/>
    <w:multiLevelType w:val="hybridMultilevel"/>
    <w:tmpl w:val="4E2C60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EA110E8"/>
    <w:multiLevelType w:val="hybridMultilevel"/>
    <w:tmpl w:val="8C1695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0CE19D7"/>
    <w:multiLevelType w:val="hybridMultilevel"/>
    <w:tmpl w:val="075E0B7C"/>
    <w:lvl w:ilvl="0" w:tplc="04090001">
      <w:start w:val="1"/>
      <w:numFmt w:val="bullet"/>
      <w:lvlText w:val=""/>
      <w:lvlJc w:val="left"/>
      <w:pPr>
        <w:ind w:left="1516" w:hanging="360"/>
      </w:pPr>
      <w:rPr>
        <w:rFonts w:ascii="Symbol" w:hAnsi="Symbol"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26" w15:restartNumberingAfterBreak="0">
    <w:nsid w:val="359F4BCE"/>
    <w:multiLevelType w:val="hybridMultilevel"/>
    <w:tmpl w:val="A67431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620302E"/>
    <w:multiLevelType w:val="hybridMultilevel"/>
    <w:tmpl w:val="1A8CE618"/>
    <w:lvl w:ilvl="0" w:tplc="04090019">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9BE6CE9"/>
    <w:multiLevelType w:val="hybridMultilevel"/>
    <w:tmpl w:val="E340B1B2"/>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AF058E8"/>
    <w:multiLevelType w:val="hybridMultilevel"/>
    <w:tmpl w:val="0890B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E580210"/>
    <w:multiLevelType w:val="hybridMultilevel"/>
    <w:tmpl w:val="8BE42C1C"/>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F2953C0"/>
    <w:multiLevelType w:val="hybridMultilevel"/>
    <w:tmpl w:val="66649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2707489"/>
    <w:multiLevelType w:val="hybridMultilevel"/>
    <w:tmpl w:val="D3F27722"/>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33" w15:restartNumberingAfterBreak="0">
    <w:nsid w:val="42934858"/>
    <w:multiLevelType w:val="hybridMultilevel"/>
    <w:tmpl w:val="2C1A5652"/>
    <w:lvl w:ilvl="0" w:tplc="FCBA2E78">
      <w:start w:val="1"/>
      <w:numFmt w:val="decimal"/>
      <w:lvlText w:val="%1."/>
      <w:lvlJc w:val="left"/>
      <w:pPr>
        <w:ind w:left="644" w:hanging="360"/>
      </w:pPr>
      <w:rPr>
        <w:rFonts w:hint="default"/>
      </w:rPr>
    </w:lvl>
    <w:lvl w:ilvl="1" w:tplc="DF4ADEFC">
      <w:start w:val="2"/>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705A56"/>
    <w:multiLevelType w:val="hybridMultilevel"/>
    <w:tmpl w:val="8AF09AC4"/>
    <w:lvl w:ilvl="0" w:tplc="62B2CE68">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CF6914"/>
    <w:multiLevelType w:val="hybridMultilevel"/>
    <w:tmpl w:val="B5D09AF6"/>
    <w:lvl w:ilvl="0" w:tplc="F86E5B16">
      <w:start w:val="2"/>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03518"/>
    <w:multiLevelType w:val="hybridMultilevel"/>
    <w:tmpl w:val="0F1E362A"/>
    <w:lvl w:ilvl="0" w:tplc="5ADE7EE8">
      <w:start w:val="3"/>
      <w:numFmt w:val="lowerLetter"/>
      <w:lvlText w:val="%1."/>
      <w:lvlJc w:val="left"/>
      <w:pPr>
        <w:ind w:left="64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37" w15:restartNumberingAfterBreak="0">
    <w:nsid w:val="4A235965"/>
    <w:multiLevelType w:val="hybridMultilevel"/>
    <w:tmpl w:val="6DF26434"/>
    <w:lvl w:ilvl="0" w:tplc="04090001">
      <w:start w:val="1"/>
      <w:numFmt w:val="bullet"/>
      <w:lvlText w:val=""/>
      <w:lvlJc w:val="left"/>
      <w:pPr>
        <w:ind w:left="1635" w:hanging="360"/>
      </w:pPr>
      <w:rPr>
        <w:rFonts w:ascii="Symbol" w:hAnsi="Symbol" w:hint="default"/>
      </w:rPr>
    </w:lvl>
    <w:lvl w:ilvl="1" w:tplc="04090003">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8" w15:restartNumberingAfterBreak="0">
    <w:nsid w:val="4AD63B18"/>
    <w:multiLevelType w:val="hybridMultilevel"/>
    <w:tmpl w:val="A71C624A"/>
    <w:lvl w:ilvl="0" w:tplc="DD2A4C2E">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C00679"/>
    <w:multiLevelType w:val="hybridMultilevel"/>
    <w:tmpl w:val="1F6CF370"/>
    <w:lvl w:ilvl="0" w:tplc="A262060E">
      <w:start w:val="3"/>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E75CE3"/>
    <w:multiLevelType w:val="hybridMultilevel"/>
    <w:tmpl w:val="92E87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16546D8"/>
    <w:multiLevelType w:val="hybridMultilevel"/>
    <w:tmpl w:val="1ED2B1C0"/>
    <w:lvl w:ilvl="0" w:tplc="891683A8">
      <w:start w:val="2"/>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BC5315"/>
    <w:multiLevelType w:val="hybridMultilevel"/>
    <w:tmpl w:val="13840776"/>
    <w:lvl w:ilvl="0" w:tplc="B52AA49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BC66BF"/>
    <w:multiLevelType w:val="hybridMultilevel"/>
    <w:tmpl w:val="E006F27A"/>
    <w:lvl w:ilvl="0" w:tplc="6256DF50">
      <w:start w:val="1"/>
      <w:numFmt w:val="lowerLetter"/>
      <w:lvlText w:val="%1."/>
      <w:lvlJc w:val="left"/>
      <w:pPr>
        <w:ind w:left="100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4" w15:restartNumberingAfterBreak="0">
    <w:nsid w:val="61BE0D9D"/>
    <w:multiLevelType w:val="hybridMultilevel"/>
    <w:tmpl w:val="E6EEB4CC"/>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31746F2"/>
    <w:multiLevelType w:val="hybridMultilevel"/>
    <w:tmpl w:val="97760E4C"/>
    <w:lvl w:ilvl="0" w:tplc="6442B74C">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6" w15:restartNumberingAfterBreak="0">
    <w:nsid w:val="66CB4413"/>
    <w:multiLevelType w:val="hybridMultilevel"/>
    <w:tmpl w:val="B47A534E"/>
    <w:lvl w:ilvl="0" w:tplc="13724398">
      <w:start w:val="1"/>
      <w:numFmt w:val="bullet"/>
      <w:lvlText w:val=""/>
      <w:lvlJc w:val="left"/>
      <w:pPr>
        <w:ind w:left="1080" w:hanging="360"/>
      </w:pPr>
      <w:rPr>
        <w:rFonts w:ascii="Symbol" w:hAnsi="Symbol" w:hint="default"/>
      </w:rPr>
    </w:lvl>
    <w:lvl w:ilvl="1" w:tplc="FFFFFFFF">
      <w:start w:val="1"/>
      <w:numFmt w:val="bullet"/>
      <w:lvlText w:val=""/>
      <w:lvlJc w:val="left"/>
      <w:pPr>
        <w:ind w:left="1516" w:hanging="360"/>
      </w:pPr>
      <w:rPr>
        <w:rFonts w:ascii="Symbol" w:hAnsi="Symbol" w:hint="default"/>
      </w:rPr>
    </w:lvl>
    <w:lvl w:ilvl="2" w:tplc="FFFFFFFF" w:tentative="1">
      <w:start w:val="1"/>
      <w:numFmt w:val="lowerRoman"/>
      <w:lvlText w:val="%3."/>
      <w:lvlJc w:val="right"/>
      <w:pPr>
        <w:ind w:left="2596" w:hanging="180"/>
      </w:pPr>
    </w:lvl>
    <w:lvl w:ilvl="3" w:tplc="FFFFFFFF" w:tentative="1">
      <w:start w:val="1"/>
      <w:numFmt w:val="decimal"/>
      <w:lvlText w:val="%4."/>
      <w:lvlJc w:val="left"/>
      <w:pPr>
        <w:ind w:left="3316" w:hanging="360"/>
      </w:pPr>
    </w:lvl>
    <w:lvl w:ilvl="4" w:tplc="FFFFFFFF" w:tentative="1">
      <w:start w:val="1"/>
      <w:numFmt w:val="lowerLetter"/>
      <w:lvlText w:val="%5."/>
      <w:lvlJc w:val="left"/>
      <w:pPr>
        <w:ind w:left="4036" w:hanging="360"/>
      </w:pPr>
    </w:lvl>
    <w:lvl w:ilvl="5" w:tplc="FFFFFFFF" w:tentative="1">
      <w:start w:val="1"/>
      <w:numFmt w:val="lowerRoman"/>
      <w:lvlText w:val="%6."/>
      <w:lvlJc w:val="right"/>
      <w:pPr>
        <w:ind w:left="4756" w:hanging="180"/>
      </w:pPr>
    </w:lvl>
    <w:lvl w:ilvl="6" w:tplc="FFFFFFFF" w:tentative="1">
      <w:start w:val="1"/>
      <w:numFmt w:val="decimal"/>
      <w:lvlText w:val="%7."/>
      <w:lvlJc w:val="left"/>
      <w:pPr>
        <w:ind w:left="5476" w:hanging="360"/>
      </w:pPr>
    </w:lvl>
    <w:lvl w:ilvl="7" w:tplc="FFFFFFFF" w:tentative="1">
      <w:start w:val="1"/>
      <w:numFmt w:val="lowerLetter"/>
      <w:lvlText w:val="%8."/>
      <w:lvlJc w:val="left"/>
      <w:pPr>
        <w:ind w:left="6196" w:hanging="360"/>
      </w:pPr>
    </w:lvl>
    <w:lvl w:ilvl="8" w:tplc="FFFFFFFF" w:tentative="1">
      <w:start w:val="1"/>
      <w:numFmt w:val="lowerRoman"/>
      <w:lvlText w:val="%9."/>
      <w:lvlJc w:val="right"/>
      <w:pPr>
        <w:ind w:left="6916" w:hanging="180"/>
      </w:pPr>
    </w:lvl>
  </w:abstractNum>
  <w:abstractNum w:abstractNumId="47" w15:restartNumberingAfterBreak="0">
    <w:nsid w:val="67655552"/>
    <w:multiLevelType w:val="hybridMultilevel"/>
    <w:tmpl w:val="F9587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91A6097"/>
    <w:multiLevelType w:val="hybridMultilevel"/>
    <w:tmpl w:val="97A40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A283C83"/>
    <w:multiLevelType w:val="hybridMultilevel"/>
    <w:tmpl w:val="66DA36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1F50947"/>
    <w:multiLevelType w:val="hybridMultilevel"/>
    <w:tmpl w:val="88F8308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2D949ED"/>
    <w:multiLevelType w:val="hybridMultilevel"/>
    <w:tmpl w:val="7626F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6FC6170"/>
    <w:multiLevelType w:val="hybridMultilevel"/>
    <w:tmpl w:val="7E7AAE36"/>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8FF9956"/>
    <w:multiLevelType w:val="singleLevel"/>
    <w:tmpl w:val="78FF9956"/>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79B15159"/>
    <w:multiLevelType w:val="hybridMultilevel"/>
    <w:tmpl w:val="F5A6A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ABA027C"/>
    <w:multiLevelType w:val="hybridMultilevel"/>
    <w:tmpl w:val="08AAA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B332BF6"/>
    <w:multiLevelType w:val="hybridMultilevel"/>
    <w:tmpl w:val="5D18E33C"/>
    <w:lvl w:ilvl="0" w:tplc="04090019">
      <w:start w:val="1"/>
      <w:numFmt w:val="lowerLetter"/>
      <w:lvlText w:val="%1."/>
      <w:lvlJc w:val="left"/>
      <w:pPr>
        <w:ind w:left="644" w:hanging="360"/>
      </w:p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7" w15:restartNumberingAfterBreak="0">
    <w:nsid w:val="7B943162"/>
    <w:multiLevelType w:val="hybridMultilevel"/>
    <w:tmpl w:val="79EE1DC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15:restartNumberingAfterBreak="0">
    <w:nsid w:val="7C214C68"/>
    <w:multiLevelType w:val="multilevel"/>
    <w:tmpl w:val="442E1E5E"/>
    <w:styleLink w:val="Style1"/>
    <w:lvl w:ilvl="0">
      <w:start w:val="1"/>
      <w:numFmt w:val="decimal"/>
      <w:lvlText w:val="%1."/>
      <w:lvlJc w:val="righ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9" w15:restartNumberingAfterBreak="0">
    <w:nsid w:val="7DC66082"/>
    <w:multiLevelType w:val="hybridMultilevel"/>
    <w:tmpl w:val="3D8A5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ECE7D2C"/>
    <w:multiLevelType w:val="hybridMultilevel"/>
    <w:tmpl w:val="A70AB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F9C51CE"/>
    <w:multiLevelType w:val="hybridMultilevel"/>
    <w:tmpl w:val="41A0E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FA070F5"/>
    <w:multiLevelType w:val="hybridMultilevel"/>
    <w:tmpl w:val="4F501E06"/>
    <w:lvl w:ilvl="0" w:tplc="1372439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34603044">
    <w:abstractNumId w:val="9"/>
  </w:num>
  <w:num w:numId="2" w16cid:durableId="1334258344">
    <w:abstractNumId w:val="53"/>
  </w:num>
  <w:num w:numId="3" w16cid:durableId="690648115">
    <w:abstractNumId w:val="23"/>
  </w:num>
  <w:num w:numId="4" w16cid:durableId="635139934">
    <w:abstractNumId w:val="20"/>
  </w:num>
  <w:num w:numId="5" w16cid:durableId="1671444509">
    <w:abstractNumId w:val="56"/>
  </w:num>
  <w:num w:numId="6" w16cid:durableId="238559061">
    <w:abstractNumId w:val="26"/>
  </w:num>
  <w:num w:numId="7" w16cid:durableId="974413864">
    <w:abstractNumId w:val="16"/>
  </w:num>
  <w:num w:numId="8" w16cid:durableId="267087575">
    <w:abstractNumId w:val="55"/>
  </w:num>
  <w:num w:numId="9" w16cid:durableId="1949654676">
    <w:abstractNumId w:val="21"/>
  </w:num>
  <w:num w:numId="10" w16cid:durableId="403335444">
    <w:abstractNumId w:val="0"/>
  </w:num>
  <w:num w:numId="11" w16cid:durableId="704987833">
    <w:abstractNumId w:val="54"/>
  </w:num>
  <w:num w:numId="12" w16cid:durableId="846284381">
    <w:abstractNumId w:val="19"/>
  </w:num>
  <w:num w:numId="13" w16cid:durableId="139159753">
    <w:abstractNumId w:val="33"/>
  </w:num>
  <w:num w:numId="14" w16cid:durableId="426462592">
    <w:abstractNumId w:val="52"/>
  </w:num>
  <w:num w:numId="15" w16cid:durableId="1534346059">
    <w:abstractNumId w:val="44"/>
  </w:num>
  <w:num w:numId="16" w16cid:durableId="1438021640">
    <w:abstractNumId w:val="14"/>
  </w:num>
  <w:num w:numId="17" w16cid:durableId="1968926992">
    <w:abstractNumId w:val="32"/>
  </w:num>
  <w:num w:numId="18" w16cid:durableId="588277944">
    <w:abstractNumId w:val="6"/>
  </w:num>
  <w:num w:numId="19" w16cid:durableId="1431463541">
    <w:abstractNumId w:val="46"/>
  </w:num>
  <w:num w:numId="20" w16cid:durableId="1946304382">
    <w:abstractNumId w:val="62"/>
  </w:num>
  <w:num w:numId="21" w16cid:durableId="1028600796">
    <w:abstractNumId w:val="30"/>
  </w:num>
  <w:num w:numId="22" w16cid:durableId="1234312224">
    <w:abstractNumId w:val="22"/>
  </w:num>
  <w:num w:numId="23" w16cid:durableId="2083718582">
    <w:abstractNumId w:val="34"/>
  </w:num>
  <w:num w:numId="24" w16cid:durableId="1519194163">
    <w:abstractNumId w:val="18"/>
  </w:num>
  <w:num w:numId="25" w16cid:durableId="1922446351">
    <w:abstractNumId w:val="48"/>
  </w:num>
  <w:num w:numId="26" w16cid:durableId="947200705">
    <w:abstractNumId w:val="5"/>
  </w:num>
  <w:num w:numId="27" w16cid:durableId="736706000">
    <w:abstractNumId w:val="13"/>
  </w:num>
  <w:num w:numId="28" w16cid:durableId="609776979">
    <w:abstractNumId w:val="42"/>
  </w:num>
  <w:num w:numId="29" w16cid:durableId="1148322800">
    <w:abstractNumId w:val="40"/>
  </w:num>
  <w:num w:numId="30" w16cid:durableId="780344659">
    <w:abstractNumId w:val="25"/>
  </w:num>
  <w:num w:numId="31" w16cid:durableId="1903370860">
    <w:abstractNumId w:val="38"/>
  </w:num>
  <w:num w:numId="32" w16cid:durableId="2066486844">
    <w:abstractNumId w:val="24"/>
  </w:num>
  <w:num w:numId="33" w16cid:durableId="251624442">
    <w:abstractNumId w:val="51"/>
  </w:num>
  <w:num w:numId="34" w16cid:durableId="311296456">
    <w:abstractNumId w:val="10"/>
  </w:num>
  <w:num w:numId="35" w16cid:durableId="1490362743">
    <w:abstractNumId w:val="8"/>
  </w:num>
  <w:num w:numId="36" w16cid:durableId="587007753">
    <w:abstractNumId w:val="15"/>
  </w:num>
  <w:num w:numId="37" w16cid:durableId="901863583">
    <w:abstractNumId w:val="7"/>
  </w:num>
  <w:num w:numId="38" w16cid:durableId="2065444587">
    <w:abstractNumId w:val="29"/>
  </w:num>
  <w:num w:numId="39" w16cid:durableId="647827503">
    <w:abstractNumId w:val="59"/>
  </w:num>
  <w:num w:numId="40" w16cid:durableId="1110472365">
    <w:abstractNumId w:val="11"/>
  </w:num>
  <w:num w:numId="41" w16cid:durableId="30616509">
    <w:abstractNumId w:val="1"/>
  </w:num>
  <w:num w:numId="42" w16cid:durableId="1459952369">
    <w:abstractNumId w:val="37"/>
  </w:num>
  <w:num w:numId="43" w16cid:durableId="1923222805">
    <w:abstractNumId w:val="58"/>
  </w:num>
  <w:num w:numId="44" w16cid:durableId="441648900">
    <w:abstractNumId w:val="41"/>
  </w:num>
  <w:num w:numId="45" w16cid:durableId="1260286155">
    <w:abstractNumId w:val="50"/>
  </w:num>
  <w:num w:numId="46" w16cid:durableId="255865044">
    <w:abstractNumId w:val="60"/>
  </w:num>
  <w:num w:numId="47" w16cid:durableId="1947883255">
    <w:abstractNumId w:val="12"/>
  </w:num>
  <w:num w:numId="48" w16cid:durableId="41827037">
    <w:abstractNumId w:val="61"/>
  </w:num>
  <w:num w:numId="49" w16cid:durableId="1595895660">
    <w:abstractNumId w:val="43"/>
  </w:num>
  <w:num w:numId="50" w16cid:durableId="2143841777">
    <w:abstractNumId w:val="2"/>
  </w:num>
  <w:num w:numId="51" w16cid:durableId="990477396">
    <w:abstractNumId w:val="57"/>
  </w:num>
  <w:num w:numId="52" w16cid:durableId="1896431678">
    <w:abstractNumId w:val="35"/>
  </w:num>
  <w:num w:numId="53" w16cid:durableId="1848519735">
    <w:abstractNumId w:val="47"/>
  </w:num>
  <w:num w:numId="54" w16cid:durableId="1195777377">
    <w:abstractNumId w:val="39"/>
  </w:num>
  <w:num w:numId="55" w16cid:durableId="1614165439">
    <w:abstractNumId w:val="17"/>
  </w:num>
  <w:num w:numId="56" w16cid:durableId="1965041488">
    <w:abstractNumId w:val="45"/>
  </w:num>
  <w:num w:numId="57" w16cid:durableId="792754325">
    <w:abstractNumId w:val="27"/>
  </w:num>
  <w:num w:numId="58" w16cid:durableId="294483140">
    <w:abstractNumId w:val="4"/>
  </w:num>
  <w:num w:numId="59" w16cid:durableId="135879737">
    <w:abstractNumId w:val="31"/>
  </w:num>
  <w:num w:numId="60" w16cid:durableId="2072921107">
    <w:abstractNumId w:val="36"/>
  </w:num>
  <w:num w:numId="61" w16cid:durableId="1455051672">
    <w:abstractNumId w:val="28"/>
  </w:num>
  <w:num w:numId="62" w16cid:durableId="1665670585">
    <w:abstractNumId w:val="3"/>
  </w:num>
  <w:num w:numId="63" w16cid:durableId="196550286">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FE3A2188"/>
    <w:rsid w:val="CF5FDCD6"/>
    <w:rsid w:val="DC4551AD"/>
    <w:rsid w:val="DFFBCE20"/>
    <w:rsid w:val="EE7EFF49"/>
    <w:rsid w:val="EEBF0FB0"/>
    <w:rsid w:val="F07EBD6F"/>
    <w:rsid w:val="F62DF3AF"/>
    <w:rsid w:val="F8628DB7"/>
    <w:rsid w:val="F95DF59C"/>
    <w:rsid w:val="FE3A2188"/>
    <w:rsid w:val="FF7F3BFE"/>
    <w:rsid w:val="FFEF761A"/>
    <w:rsid w:val="00000130"/>
    <w:rsid w:val="00000E44"/>
    <w:rsid w:val="00001D4C"/>
    <w:rsid w:val="00001DC2"/>
    <w:rsid w:val="000039A2"/>
    <w:rsid w:val="000044BC"/>
    <w:rsid w:val="00004681"/>
    <w:rsid w:val="000056F0"/>
    <w:rsid w:val="00011A0A"/>
    <w:rsid w:val="00011E77"/>
    <w:rsid w:val="000124B9"/>
    <w:rsid w:val="000150E9"/>
    <w:rsid w:val="00015203"/>
    <w:rsid w:val="00015270"/>
    <w:rsid w:val="000156CF"/>
    <w:rsid w:val="0001666C"/>
    <w:rsid w:val="0001684B"/>
    <w:rsid w:val="00016BF5"/>
    <w:rsid w:val="000209C1"/>
    <w:rsid w:val="0002217D"/>
    <w:rsid w:val="000231FF"/>
    <w:rsid w:val="00024496"/>
    <w:rsid w:val="00031F05"/>
    <w:rsid w:val="00031FDC"/>
    <w:rsid w:val="00040EB5"/>
    <w:rsid w:val="00044678"/>
    <w:rsid w:val="00045A81"/>
    <w:rsid w:val="00057669"/>
    <w:rsid w:val="00061022"/>
    <w:rsid w:val="000627B5"/>
    <w:rsid w:val="000630FB"/>
    <w:rsid w:val="00065585"/>
    <w:rsid w:val="00065C4E"/>
    <w:rsid w:val="00066121"/>
    <w:rsid w:val="000665D4"/>
    <w:rsid w:val="00067AB3"/>
    <w:rsid w:val="0007361C"/>
    <w:rsid w:val="00073FE9"/>
    <w:rsid w:val="00074C33"/>
    <w:rsid w:val="000758E8"/>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279"/>
    <w:rsid w:val="0009795A"/>
    <w:rsid w:val="00097FC7"/>
    <w:rsid w:val="000A27F6"/>
    <w:rsid w:val="000A29CB"/>
    <w:rsid w:val="000A3C13"/>
    <w:rsid w:val="000B1191"/>
    <w:rsid w:val="000B390C"/>
    <w:rsid w:val="000B3982"/>
    <w:rsid w:val="000B66E1"/>
    <w:rsid w:val="000B6B48"/>
    <w:rsid w:val="000B7709"/>
    <w:rsid w:val="000B78EF"/>
    <w:rsid w:val="000C0355"/>
    <w:rsid w:val="000C0C34"/>
    <w:rsid w:val="000C1670"/>
    <w:rsid w:val="000C1F1A"/>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058E3"/>
    <w:rsid w:val="00115628"/>
    <w:rsid w:val="00115F33"/>
    <w:rsid w:val="001164DB"/>
    <w:rsid w:val="00116504"/>
    <w:rsid w:val="001165FB"/>
    <w:rsid w:val="00116807"/>
    <w:rsid w:val="00122DBB"/>
    <w:rsid w:val="00124585"/>
    <w:rsid w:val="00125477"/>
    <w:rsid w:val="00131BFE"/>
    <w:rsid w:val="001321C0"/>
    <w:rsid w:val="00132777"/>
    <w:rsid w:val="001330D5"/>
    <w:rsid w:val="00135B3E"/>
    <w:rsid w:val="00135CD7"/>
    <w:rsid w:val="001372FC"/>
    <w:rsid w:val="001404FB"/>
    <w:rsid w:val="00141512"/>
    <w:rsid w:val="00143182"/>
    <w:rsid w:val="001478DC"/>
    <w:rsid w:val="001516A1"/>
    <w:rsid w:val="001564A9"/>
    <w:rsid w:val="00157C09"/>
    <w:rsid w:val="00166DC0"/>
    <w:rsid w:val="00175C0A"/>
    <w:rsid w:val="00177980"/>
    <w:rsid w:val="00183877"/>
    <w:rsid w:val="0018400B"/>
    <w:rsid w:val="001846A0"/>
    <w:rsid w:val="00184CEC"/>
    <w:rsid w:val="00187FA6"/>
    <w:rsid w:val="0019042E"/>
    <w:rsid w:val="0019113C"/>
    <w:rsid w:val="00191908"/>
    <w:rsid w:val="00192D6D"/>
    <w:rsid w:val="001954A4"/>
    <w:rsid w:val="001A1498"/>
    <w:rsid w:val="001A1F97"/>
    <w:rsid w:val="001A2B89"/>
    <w:rsid w:val="001A3D92"/>
    <w:rsid w:val="001A48C1"/>
    <w:rsid w:val="001B1CF0"/>
    <w:rsid w:val="001B4CCF"/>
    <w:rsid w:val="001B5DD9"/>
    <w:rsid w:val="001B6392"/>
    <w:rsid w:val="001C2C80"/>
    <w:rsid w:val="001C2F98"/>
    <w:rsid w:val="001C4E26"/>
    <w:rsid w:val="001C5057"/>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1F66D8"/>
    <w:rsid w:val="00201249"/>
    <w:rsid w:val="0020281F"/>
    <w:rsid w:val="00203AFF"/>
    <w:rsid w:val="002059F5"/>
    <w:rsid w:val="00205C64"/>
    <w:rsid w:val="00207619"/>
    <w:rsid w:val="00207BBB"/>
    <w:rsid w:val="00207DC2"/>
    <w:rsid w:val="00211478"/>
    <w:rsid w:val="0021392B"/>
    <w:rsid w:val="00216DE4"/>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445A"/>
    <w:rsid w:val="00255160"/>
    <w:rsid w:val="00256322"/>
    <w:rsid w:val="002571B0"/>
    <w:rsid w:val="00257377"/>
    <w:rsid w:val="0026089B"/>
    <w:rsid w:val="00264194"/>
    <w:rsid w:val="00264743"/>
    <w:rsid w:val="0026479B"/>
    <w:rsid w:val="0027034D"/>
    <w:rsid w:val="00270A03"/>
    <w:rsid w:val="00274897"/>
    <w:rsid w:val="00275D29"/>
    <w:rsid w:val="0028077D"/>
    <w:rsid w:val="002810BC"/>
    <w:rsid w:val="00282069"/>
    <w:rsid w:val="00284EF3"/>
    <w:rsid w:val="00285C4A"/>
    <w:rsid w:val="00291721"/>
    <w:rsid w:val="00293248"/>
    <w:rsid w:val="0029424B"/>
    <w:rsid w:val="0029467E"/>
    <w:rsid w:val="00297C8B"/>
    <w:rsid w:val="002A0349"/>
    <w:rsid w:val="002A2B53"/>
    <w:rsid w:val="002A39E2"/>
    <w:rsid w:val="002A3BC4"/>
    <w:rsid w:val="002A3C36"/>
    <w:rsid w:val="002A3D05"/>
    <w:rsid w:val="002A4444"/>
    <w:rsid w:val="002A52B4"/>
    <w:rsid w:val="002A597B"/>
    <w:rsid w:val="002A59BE"/>
    <w:rsid w:val="002A6383"/>
    <w:rsid w:val="002A7D18"/>
    <w:rsid w:val="002B00F1"/>
    <w:rsid w:val="002B7A92"/>
    <w:rsid w:val="002C03C9"/>
    <w:rsid w:val="002C058F"/>
    <w:rsid w:val="002C09FB"/>
    <w:rsid w:val="002C1EDA"/>
    <w:rsid w:val="002C2E8D"/>
    <w:rsid w:val="002C3297"/>
    <w:rsid w:val="002C3653"/>
    <w:rsid w:val="002C3857"/>
    <w:rsid w:val="002C7D83"/>
    <w:rsid w:val="002D0750"/>
    <w:rsid w:val="002D237A"/>
    <w:rsid w:val="002D3080"/>
    <w:rsid w:val="002D4934"/>
    <w:rsid w:val="002D5A46"/>
    <w:rsid w:val="002D5AFE"/>
    <w:rsid w:val="002E12DC"/>
    <w:rsid w:val="002E2986"/>
    <w:rsid w:val="002E6110"/>
    <w:rsid w:val="002F12D4"/>
    <w:rsid w:val="002F2024"/>
    <w:rsid w:val="002F52FD"/>
    <w:rsid w:val="002F576F"/>
    <w:rsid w:val="002F7B31"/>
    <w:rsid w:val="00300BF6"/>
    <w:rsid w:val="003017B5"/>
    <w:rsid w:val="00304086"/>
    <w:rsid w:val="0030420D"/>
    <w:rsid w:val="003061E1"/>
    <w:rsid w:val="00307464"/>
    <w:rsid w:val="003138C4"/>
    <w:rsid w:val="0031684A"/>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5735"/>
    <w:rsid w:val="00366D46"/>
    <w:rsid w:val="00367C5B"/>
    <w:rsid w:val="00367D1D"/>
    <w:rsid w:val="0037305E"/>
    <w:rsid w:val="0037409F"/>
    <w:rsid w:val="003767EA"/>
    <w:rsid w:val="00376CB0"/>
    <w:rsid w:val="003818D0"/>
    <w:rsid w:val="00383875"/>
    <w:rsid w:val="00383E17"/>
    <w:rsid w:val="00390CDA"/>
    <w:rsid w:val="00391CD3"/>
    <w:rsid w:val="00392238"/>
    <w:rsid w:val="00394013"/>
    <w:rsid w:val="003967CD"/>
    <w:rsid w:val="003A0E4B"/>
    <w:rsid w:val="003A303B"/>
    <w:rsid w:val="003A3043"/>
    <w:rsid w:val="003A45F7"/>
    <w:rsid w:val="003A529D"/>
    <w:rsid w:val="003A7194"/>
    <w:rsid w:val="003B0F1C"/>
    <w:rsid w:val="003B29C0"/>
    <w:rsid w:val="003B643D"/>
    <w:rsid w:val="003C282F"/>
    <w:rsid w:val="003C46B8"/>
    <w:rsid w:val="003C4B60"/>
    <w:rsid w:val="003C69F2"/>
    <w:rsid w:val="003C715E"/>
    <w:rsid w:val="003D0ABC"/>
    <w:rsid w:val="003D1F1E"/>
    <w:rsid w:val="003D41D4"/>
    <w:rsid w:val="003D4A95"/>
    <w:rsid w:val="003E1024"/>
    <w:rsid w:val="003E2446"/>
    <w:rsid w:val="003E4918"/>
    <w:rsid w:val="003E6BAB"/>
    <w:rsid w:val="003E7791"/>
    <w:rsid w:val="003E7CCF"/>
    <w:rsid w:val="003F2259"/>
    <w:rsid w:val="003F2557"/>
    <w:rsid w:val="003F5F92"/>
    <w:rsid w:val="003F6DE4"/>
    <w:rsid w:val="004012A1"/>
    <w:rsid w:val="00401576"/>
    <w:rsid w:val="0040197E"/>
    <w:rsid w:val="00401A63"/>
    <w:rsid w:val="00402379"/>
    <w:rsid w:val="004023E9"/>
    <w:rsid w:val="004062A7"/>
    <w:rsid w:val="00406F7A"/>
    <w:rsid w:val="0040741B"/>
    <w:rsid w:val="00412775"/>
    <w:rsid w:val="00412C18"/>
    <w:rsid w:val="00413883"/>
    <w:rsid w:val="0041523E"/>
    <w:rsid w:val="00415CF8"/>
    <w:rsid w:val="00416E2D"/>
    <w:rsid w:val="00417A63"/>
    <w:rsid w:val="00420A22"/>
    <w:rsid w:val="00421001"/>
    <w:rsid w:val="00422476"/>
    <w:rsid w:val="00426B2E"/>
    <w:rsid w:val="00426DE4"/>
    <w:rsid w:val="00427E93"/>
    <w:rsid w:val="004317AB"/>
    <w:rsid w:val="00432C39"/>
    <w:rsid w:val="00433D29"/>
    <w:rsid w:val="00433DA2"/>
    <w:rsid w:val="004340C9"/>
    <w:rsid w:val="00434B9A"/>
    <w:rsid w:val="0043571C"/>
    <w:rsid w:val="00437413"/>
    <w:rsid w:val="00440E25"/>
    <w:rsid w:val="00441E65"/>
    <w:rsid w:val="004458CB"/>
    <w:rsid w:val="00447175"/>
    <w:rsid w:val="00447C57"/>
    <w:rsid w:val="00453AB1"/>
    <w:rsid w:val="00455AAF"/>
    <w:rsid w:val="0045655F"/>
    <w:rsid w:val="00457AFF"/>
    <w:rsid w:val="0046008B"/>
    <w:rsid w:val="004642D6"/>
    <w:rsid w:val="0046645C"/>
    <w:rsid w:val="004667D2"/>
    <w:rsid w:val="00467EBE"/>
    <w:rsid w:val="00471711"/>
    <w:rsid w:val="0047257A"/>
    <w:rsid w:val="00475B4D"/>
    <w:rsid w:val="00477B06"/>
    <w:rsid w:val="00480EE1"/>
    <w:rsid w:val="00483A55"/>
    <w:rsid w:val="00484005"/>
    <w:rsid w:val="004840CB"/>
    <w:rsid w:val="00494FC4"/>
    <w:rsid w:val="00496379"/>
    <w:rsid w:val="004964EE"/>
    <w:rsid w:val="004968AB"/>
    <w:rsid w:val="004A08FE"/>
    <w:rsid w:val="004A3FCF"/>
    <w:rsid w:val="004A559B"/>
    <w:rsid w:val="004A7C39"/>
    <w:rsid w:val="004B14F0"/>
    <w:rsid w:val="004B1FB6"/>
    <w:rsid w:val="004B29B1"/>
    <w:rsid w:val="004B4764"/>
    <w:rsid w:val="004B4A47"/>
    <w:rsid w:val="004B5A4D"/>
    <w:rsid w:val="004B79EB"/>
    <w:rsid w:val="004C1B97"/>
    <w:rsid w:val="004C27E0"/>
    <w:rsid w:val="004C3584"/>
    <w:rsid w:val="004C46A4"/>
    <w:rsid w:val="004C5AFB"/>
    <w:rsid w:val="004C654D"/>
    <w:rsid w:val="004C6A89"/>
    <w:rsid w:val="004D1361"/>
    <w:rsid w:val="004D2B86"/>
    <w:rsid w:val="004D328A"/>
    <w:rsid w:val="004E02D8"/>
    <w:rsid w:val="004E0A3F"/>
    <w:rsid w:val="004E1567"/>
    <w:rsid w:val="004E24D0"/>
    <w:rsid w:val="004E3709"/>
    <w:rsid w:val="004E3C16"/>
    <w:rsid w:val="004E3E78"/>
    <w:rsid w:val="004E4B87"/>
    <w:rsid w:val="004F68FF"/>
    <w:rsid w:val="004F79A0"/>
    <w:rsid w:val="00500E77"/>
    <w:rsid w:val="005026D4"/>
    <w:rsid w:val="005029AE"/>
    <w:rsid w:val="00504CE8"/>
    <w:rsid w:val="005061BF"/>
    <w:rsid w:val="0051219E"/>
    <w:rsid w:val="005125B8"/>
    <w:rsid w:val="00512D4B"/>
    <w:rsid w:val="0051434E"/>
    <w:rsid w:val="0051469A"/>
    <w:rsid w:val="005212D6"/>
    <w:rsid w:val="00521510"/>
    <w:rsid w:val="00522EDD"/>
    <w:rsid w:val="00524BE9"/>
    <w:rsid w:val="00525FBA"/>
    <w:rsid w:val="00531D29"/>
    <w:rsid w:val="005328EE"/>
    <w:rsid w:val="00533646"/>
    <w:rsid w:val="005349A7"/>
    <w:rsid w:val="00534C3F"/>
    <w:rsid w:val="00534F27"/>
    <w:rsid w:val="00535EA9"/>
    <w:rsid w:val="00537F11"/>
    <w:rsid w:val="00546D2F"/>
    <w:rsid w:val="0054741E"/>
    <w:rsid w:val="005508B8"/>
    <w:rsid w:val="005515AE"/>
    <w:rsid w:val="0055175B"/>
    <w:rsid w:val="0055201C"/>
    <w:rsid w:val="005530F2"/>
    <w:rsid w:val="00554483"/>
    <w:rsid w:val="00554B6A"/>
    <w:rsid w:val="005555B4"/>
    <w:rsid w:val="00557FCB"/>
    <w:rsid w:val="00560A4E"/>
    <w:rsid w:val="00561DBC"/>
    <w:rsid w:val="00562A79"/>
    <w:rsid w:val="00563A9A"/>
    <w:rsid w:val="00563F08"/>
    <w:rsid w:val="005645AD"/>
    <w:rsid w:val="005646CE"/>
    <w:rsid w:val="005648B8"/>
    <w:rsid w:val="005650E6"/>
    <w:rsid w:val="005671B4"/>
    <w:rsid w:val="0056778E"/>
    <w:rsid w:val="005706B9"/>
    <w:rsid w:val="00574100"/>
    <w:rsid w:val="00575B93"/>
    <w:rsid w:val="0058019B"/>
    <w:rsid w:val="005832C4"/>
    <w:rsid w:val="00583B74"/>
    <w:rsid w:val="00584BC0"/>
    <w:rsid w:val="00586B53"/>
    <w:rsid w:val="00590FD9"/>
    <w:rsid w:val="005961C0"/>
    <w:rsid w:val="00596856"/>
    <w:rsid w:val="00597AD0"/>
    <w:rsid w:val="005A2A50"/>
    <w:rsid w:val="005A342D"/>
    <w:rsid w:val="005A35AB"/>
    <w:rsid w:val="005A5EF5"/>
    <w:rsid w:val="005B2BEB"/>
    <w:rsid w:val="005B4E18"/>
    <w:rsid w:val="005B5F03"/>
    <w:rsid w:val="005B615F"/>
    <w:rsid w:val="005B7259"/>
    <w:rsid w:val="005B7E05"/>
    <w:rsid w:val="005C07A7"/>
    <w:rsid w:val="005C29E0"/>
    <w:rsid w:val="005C5274"/>
    <w:rsid w:val="005D0A88"/>
    <w:rsid w:val="005D1999"/>
    <w:rsid w:val="005D1EC2"/>
    <w:rsid w:val="005D5C20"/>
    <w:rsid w:val="005D7602"/>
    <w:rsid w:val="005E26AE"/>
    <w:rsid w:val="005E2E9C"/>
    <w:rsid w:val="005E4587"/>
    <w:rsid w:val="005E475A"/>
    <w:rsid w:val="005E6CD4"/>
    <w:rsid w:val="005E7BCB"/>
    <w:rsid w:val="005F3F26"/>
    <w:rsid w:val="005F5AF2"/>
    <w:rsid w:val="005F6BEC"/>
    <w:rsid w:val="005F70F9"/>
    <w:rsid w:val="00602D02"/>
    <w:rsid w:val="006031DA"/>
    <w:rsid w:val="006035F2"/>
    <w:rsid w:val="00605208"/>
    <w:rsid w:val="00612205"/>
    <w:rsid w:val="00612A31"/>
    <w:rsid w:val="0061637C"/>
    <w:rsid w:val="00616E7E"/>
    <w:rsid w:val="00617688"/>
    <w:rsid w:val="00620EA5"/>
    <w:rsid w:val="00621184"/>
    <w:rsid w:val="0062485C"/>
    <w:rsid w:val="00625990"/>
    <w:rsid w:val="00627594"/>
    <w:rsid w:val="006277F3"/>
    <w:rsid w:val="00630BAE"/>
    <w:rsid w:val="00633887"/>
    <w:rsid w:val="00641049"/>
    <w:rsid w:val="0064189C"/>
    <w:rsid w:val="0064495C"/>
    <w:rsid w:val="00647757"/>
    <w:rsid w:val="00647923"/>
    <w:rsid w:val="00650C7F"/>
    <w:rsid w:val="00650D6A"/>
    <w:rsid w:val="00651ACB"/>
    <w:rsid w:val="0065510C"/>
    <w:rsid w:val="00656135"/>
    <w:rsid w:val="006567D0"/>
    <w:rsid w:val="00656C34"/>
    <w:rsid w:val="0066243B"/>
    <w:rsid w:val="006627AC"/>
    <w:rsid w:val="00666E40"/>
    <w:rsid w:val="00672032"/>
    <w:rsid w:val="00673654"/>
    <w:rsid w:val="006807A5"/>
    <w:rsid w:val="006807D1"/>
    <w:rsid w:val="006828A9"/>
    <w:rsid w:val="00691853"/>
    <w:rsid w:val="00696609"/>
    <w:rsid w:val="00697099"/>
    <w:rsid w:val="00697D1A"/>
    <w:rsid w:val="00697E2D"/>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A0F"/>
    <w:rsid w:val="006D0BC9"/>
    <w:rsid w:val="006D1207"/>
    <w:rsid w:val="006E03D3"/>
    <w:rsid w:val="006E0DEB"/>
    <w:rsid w:val="006E1B30"/>
    <w:rsid w:val="006E46F5"/>
    <w:rsid w:val="006F117B"/>
    <w:rsid w:val="006F18EE"/>
    <w:rsid w:val="006F3DF2"/>
    <w:rsid w:val="006F43A7"/>
    <w:rsid w:val="006F52D5"/>
    <w:rsid w:val="006F544F"/>
    <w:rsid w:val="00701FE6"/>
    <w:rsid w:val="007151A0"/>
    <w:rsid w:val="00715874"/>
    <w:rsid w:val="00715E62"/>
    <w:rsid w:val="00717A06"/>
    <w:rsid w:val="00717EB9"/>
    <w:rsid w:val="00721003"/>
    <w:rsid w:val="00723E29"/>
    <w:rsid w:val="00724969"/>
    <w:rsid w:val="007258F2"/>
    <w:rsid w:val="00726043"/>
    <w:rsid w:val="00726E62"/>
    <w:rsid w:val="00727A8D"/>
    <w:rsid w:val="00727D22"/>
    <w:rsid w:val="00732E1D"/>
    <w:rsid w:val="00736BAD"/>
    <w:rsid w:val="00737340"/>
    <w:rsid w:val="007430B9"/>
    <w:rsid w:val="00743F7E"/>
    <w:rsid w:val="0074420E"/>
    <w:rsid w:val="00744264"/>
    <w:rsid w:val="00744B41"/>
    <w:rsid w:val="00745660"/>
    <w:rsid w:val="00745796"/>
    <w:rsid w:val="00745EFE"/>
    <w:rsid w:val="00750A50"/>
    <w:rsid w:val="00750BBB"/>
    <w:rsid w:val="00750CE5"/>
    <w:rsid w:val="007518D9"/>
    <w:rsid w:val="007537B8"/>
    <w:rsid w:val="00753E4C"/>
    <w:rsid w:val="007561C0"/>
    <w:rsid w:val="0076012A"/>
    <w:rsid w:val="00764AFE"/>
    <w:rsid w:val="00765673"/>
    <w:rsid w:val="00765D9D"/>
    <w:rsid w:val="00767879"/>
    <w:rsid w:val="00767AF7"/>
    <w:rsid w:val="00767C52"/>
    <w:rsid w:val="00767CD5"/>
    <w:rsid w:val="0077271D"/>
    <w:rsid w:val="00772A10"/>
    <w:rsid w:val="00774292"/>
    <w:rsid w:val="00774A80"/>
    <w:rsid w:val="00777800"/>
    <w:rsid w:val="00790263"/>
    <w:rsid w:val="00792315"/>
    <w:rsid w:val="00792C78"/>
    <w:rsid w:val="007947F2"/>
    <w:rsid w:val="00794E31"/>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9A1"/>
    <w:rsid w:val="007C0E99"/>
    <w:rsid w:val="007C2682"/>
    <w:rsid w:val="007C652B"/>
    <w:rsid w:val="007C706C"/>
    <w:rsid w:val="007D0718"/>
    <w:rsid w:val="007D2D75"/>
    <w:rsid w:val="007D543B"/>
    <w:rsid w:val="007D5B52"/>
    <w:rsid w:val="007E1438"/>
    <w:rsid w:val="007E1654"/>
    <w:rsid w:val="007E1FB0"/>
    <w:rsid w:val="007E36D1"/>
    <w:rsid w:val="007E3E7D"/>
    <w:rsid w:val="007E499C"/>
    <w:rsid w:val="007E5DC0"/>
    <w:rsid w:val="007E6A47"/>
    <w:rsid w:val="007E6AB9"/>
    <w:rsid w:val="007E7FF7"/>
    <w:rsid w:val="007F1F4C"/>
    <w:rsid w:val="007F1F75"/>
    <w:rsid w:val="007F25D4"/>
    <w:rsid w:val="007F2BE1"/>
    <w:rsid w:val="007F4DD9"/>
    <w:rsid w:val="00800730"/>
    <w:rsid w:val="0080152B"/>
    <w:rsid w:val="00802970"/>
    <w:rsid w:val="00804602"/>
    <w:rsid w:val="00804F70"/>
    <w:rsid w:val="008107A9"/>
    <w:rsid w:val="00812242"/>
    <w:rsid w:val="0081476E"/>
    <w:rsid w:val="008200D5"/>
    <w:rsid w:val="00820ABD"/>
    <w:rsid w:val="00821AA7"/>
    <w:rsid w:val="00822208"/>
    <w:rsid w:val="008302A2"/>
    <w:rsid w:val="00830E16"/>
    <w:rsid w:val="00831C80"/>
    <w:rsid w:val="008327BB"/>
    <w:rsid w:val="0083636C"/>
    <w:rsid w:val="00837BD6"/>
    <w:rsid w:val="00837F3A"/>
    <w:rsid w:val="00840058"/>
    <w:rsid w:val="008416C4"/>
    <w:rsid w:val="0084418D"/>
    <w:rsid w:val="00844E86"/>
    <w:rsid w:val="008475D0"/>
    <w:rsid w:val="0085058A"/>
    <w:rsid w:val="008508C7"/>
    <w:rsid w:val="00851BDB"/>
    <w:rsid w:val="008528EF"/>
    <w:rsid w:val="00852E74"/>
    <w:rsid w:val="0085744F"/>
    <w:rsid w:val="008602A9"/>
    <w:rsid w:val="00861BEF"/>
    <w:rsid w:val="008620B3"/>
    <w:rsid w:val="008630F6"/>
    <w:rsid w:val="00864E83"/>
    <w:rsid w:val="00867172"/>
    <w:rsid w:val="00867647"/>
    <w:rsid w:val="00867C2D"/>
    <w:rsid w:val="00867EB3"/>
    <w:rsid w:val="008715E3"/>
    <w:rsid w:val="008723D4"/>
    <w:rsid w:val="00872606"/>
    <w:rsid w:val="008730A8"/>
    <w:rsid w:val="00873E8E"/>
    <w:rsid w:val="008746D8"/>
    <w:rsid w:val="008770CF"/>
    <w:rsid w:val="0087776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285C"/>
    <w:rsid w:val="008B2A6F"/>
    <w:rsid w:val="008B7FAC"/>
    <w:rsid w:val="008C05E1"/>
    <w:rsid w:val="008C1B22"/>
    <w:rsid w:val="008C27A8"/>
    <w:rsid w:val="008C3478"/>
    <w:rsid w:val="008C34F7"/>
    <w:rsid w:val="008C449A"/>
    <w:rsid w:val="008C68AC"/>
    <w:rsid w:val="008C6CC3"/>
    <w:rsid w:val="008D27BE"/>
    <w:rsid w:val="008D5F38"/>
    <w:rsid w:val="008D6D1C"/>
    <w:rsid w:val="008D797C"/>
    <w:rsid w:val="008E03A5"/>
    <w:rsid w:val="008E2972"/>
    <w:rsid w:val="008E2AB5"/>
    <w:rsid w:val="008E6453"/>
    <w:rsid w:val="008E71CB"/>
    <w:rsid w:val="008F018A"/>
    <w:rsid w:val="008F1D14"/>
    <w:rsid w:val="008F6B7C"/>
    <w:rsid w:val="009039CD"/>
    <w:rsid w:val="00910FC2"/>
    <w:rsid w:val="009110E4"/>
    <w:rsid w:val="00911C5A"/>
    <w:rsid w:val="0091295D"/>
    <w:rsid w:val="00912C7A"/>
    <w:rsid w:val="0091566D"/>
    <w:rsid w:val="0092073E"/>
    <w:rsid w:val="0092194C"/>
    <w:rsid w:val="00921D0A"/>
    <w:rsid w:val="00922739"/>
    <w:rsid w:val="00925258"/>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092"/>
    <w:rsid w:val="009568D4"/>
    <w:rsid w:val="00957556"/>
    <w:rsid w:val="009600A1"/>
    <w:rsid w:val="00960C77"/>
    <w:rsid w:val="00961EA9"/>
    <w:rsid w:val="00963AE5"/>
    <w:rsid w:val="00967555"/>
    <w:rsid w:val="00971934"/>
    <w:rsid w:val="0097245C"/>
    <w:rsid w:val="00972F5F"/>
    <w:rsid w:val="0097365E"/>
    <w:rsid w:val="00973DDC"/>
    <w:rsid w:val="00975899"/>
    <w:rsid w:val="0097682F"/>
    <w:rsid w:val="00977569"/>
    <w:rsid w:val="009808D1"/>
    <w:rsid w:val="009814B7"/>
    <w:rsid w:val="0098167D"/>
    <w:rsid w:val="00983C8D"/>
    <w:rsid w:val="0098473B"/>
    <w:rsid w:val="009853D2"/>
    <w:rsid w:val="00991E35"/>
    <w:rsid w:val="00993BD7"/>
    <w:rsid w:val="009950D8"/>
    <w:rsid w:val="00995605"/>
    <w:rsid w:val="00995A0A"/>
    <w:rsid w:val="009A0A40"/>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C73D4"/>
    <w:rsid w:val="009D0065"/>
    <w:rsid w:val="009D06F1"/>
    <w:rsid w:val="009D1E55"/>
    <w:rsid w:val="009D1F36"/>
    <w:rsid w:val="009D6C0B"/>
    <w:rsid w:val="009E4F6D"/>
    <w:rsid w:val="009E58E2"/>
    <w:rsid w:val="009E5C7A"/>
    <w:rsid w:val="009E63B3"/>
    <w:rsid w:val="009E64CF"/>
    <w:rsid w:val="009F01ED"/>
    <w:rsid w:val="009F09C5"/>
    <w:rsid w:val="009F4655"/>
    <w:rsid w:val="009F69C2"/>
    <w:rsid w:val="009F6DC5"/>
    <w:rsid w:val="009F7AF0"/>
    <w:rsid w:val="00A0021B"/>
    <w:rsid w:val="00A008F4"/>
    <w:rsid w:val="00A0255A"/>
    <w:rsid w:val="00A0308B"/>
    <w:rsid w:val="00A06515"/>
    <w:rsid w:val="00A068EB"/>
    <w:rsid w:val="00A078BA"/>
    <w:rsid w:val="00A10E00"/>
    <w:rsid w:val="00A110DE"/>
    <w:rsid w:val="00A16519"/>
    <w:rsid w:val="00A167B7"/>
    <w:rsid w:val="00A17B8D"/>
    <w:rsid w:val="00A2308F"/>
    <w:rsid w:val="00A23BE5"/>
    <w:rsid w:val="00A262B4"/>
    <w:rsid w:val="00A2769B"/>
    <w:rsid w:val="00A2774B"/>
    <w:rsid w:val="00A27750"/>
    <w:rsid w:val="00A27846"/>
    <w:rsid w:val="00A31CCE"/>
    <w:rsid w:val="00A33D6B"/>
    <w:rsid w:val="00A33ED6"/>
    <w:rsid w:val="00A34BC9"/>
    <w:rsid w:val="00A34F50"/>
    <w:rsid w:val="00A41E7A"/>
    <w:rsid w:val="00A42428"/>
    <w:rsid w:val="00A4299A"/>
    <w:rsid w:val="00A430B3"/>
    <w:rsid w:val="00A43B20"/>
    <w:rsid w:val="00A45914"/>
    <w:rsid w:val="00A46A8A"/>
    <w:rsid w:val="00A514F1"/>
    <w:rsid w:val="00A54BBB"/>
    <w:rsid w:val="00A60753"/>
    <w:rsid w:val="00A615D6"/>
    <w:rsid w:val="00A6177F"/>
    <w:rsid w:val="00A628D6"/>
    <w:rsid w:val="00A63C32"/>
    <w:rsid w:val="00A70634"/>
    <w:rsid w:val="00A70E1A"/>
    <w:rsid w:val="00A71121"/>
    <w:rsid w:val="00A7119C"/>
    <w:rsid w:val="00A7224B"/>
    <w:rsid w:val="00A80B3D"/>
    <w:rsid w:val="00A8142D"/>
    <w:rsid w:val="00A8257B"/>
    <w:rsid w:val="00A8401C"/>
    <w:rsid w:val="00A846C7"/>
    <w:rsid w:val="00A84F57"/>
    <w:rsid w:val="00A86AD5"/>
    <w:rsid w:val="00A9172F"/>
    <w:rsid w:val="00A96D9E"/>
    <w:rsid w:val="00AA0584"/>
    <w:rsid w:val="00AA35D1"/>
    <w:rsid w:val="00AA639F"/>
    <w:rsid w:val="00AB274B"/>
    <w:rsid w:val="00AB49C4"/>
    <w:rsid w:val="00AB768D"/>
    <w:rsid w:val="00AC27AF"/>
    <w:rsid w:val="00AC4280"/>
    <w:rsid w:val="00AC47EC"/>
    <w:rsid w:val="00AC61BF"/>
    <w:rsid w:val="00AD033A"/>
    <w:rsid w:val="00AD102C"/>
    <w:rsid w:val="00AD18E5"/>
    <w:rsid w:val="00AD235E"/>
    <w:rsid w:val="00AD2713"/>
    <w:rsid w:val="00AD4421"/>
    <w:rsid w:val="00AD5567"/>
    <w:rsid w:val="00AD6B24"/>
    <w:rsid w:val="00AE21EF"/>
    <w:rsid w:val="00AE26C8"/>
    <w:rsid w:val="00AE4292"/>
    <w:rsid w:val="00AE5B40"/>
    <w:rsid w:val="00AF06AF"/>
    <w:rsid w:val="00AF0EDC"/>
    <w:rsid w:val="00AF12F7"/>
    <w:rsid w:val="00AF536B"/>
    <w:rsid w:val="00AF7A13"/>
    <w:rsid w:val="00B0058F"/>
    <w:rsid w:val="00B014C8"/>
    <w:rsid w:val="00B040EC"/>
    <w:rsid w:val="00B07331"/>
    <w:rsid w:val="00B127A5"/>
    <w:rsid w:val="00B12983"/>
    <w:rsid w:val="00B12E19"/>
    <w:rsid w:val="00B13E82"/>
    <w:rsid w:val="00B1468B"/>
    <w:rsid w:val="00B153C0"/>
    <w:rsid w:val="00B22036"/>
    <w:rsid w:val="00B23E61"/>
    <w:rsid w:val="00B24383"/>
    <w:rsid w:val="00B253E0"/>
    <w:rsid w:val="00B26DAF"/>
    <w:rsid w:val="00B26F7C"/>
    <w:rsid w:val="00B30413"/>
    <w:rsid w:val="00B353B1"/>
    <w:rsid w:val="00B35A6F"/>
    <w:rsid w:val="00B40001"/>
    <w:rsid w:val="00B410DA"/>
    <w:rsid w:val="00B437ED"/>
    <w:rsid w:val="00B5427A"/>
    <w:rsid w:val="00B54D17"/>
    <w:rsid w:val="00B55C92"/>
    <w:rsid w:val="00B56979"/>
    <w:rsid w:val="00B625A6"/>
    <w:rsid w:val="00B64477"/>
    <w:rsid w:val="00B65C01"/>
    <w:rsid w:val="00B66045"/>
    <w:rsid w:val="00B67068"/>
    <w:rsid w:val="00B73341"/>
    <w:rsid w:val="00B7414D"/>
    <w:rsid w:val="00B7458A"/>
    <w:rsid w:val="00B74660"/>
    <w:rsid w:val="00B750C8"/>
    <w:rsid w:val="00B77329"/>
    <w:rsid w:val="00B806C7"/>
    <w:rsid w:val="00B83483"/>
    <w:rsid w:val="00B83D10"/>
    <w:rsid w:val="00B84416"/>
    <w:rsid w:val="00B8489D"/>
    <w:rsid w:val="00B85E00"/>
    <w:rsid w:val="00B9554A"/>
    <w:rsid w:val="00B97C74"/>
    <w:rsid w:val="00BA0CC2"/>
    <w:rsid w:val="00BA2432"/>
    <w:rsid w:val="00BA2658"/>
    <w:rsid w:val="00BA587C"/>
    <w:rsid w:val="00BB0021"/>
    <w:rsid w:val="00BB2B2A"/>
    <w:rsid w:val="00BB32B9"/>
    <w:rsid w:val="00BB39BF"/>
    <w:rsid w:val="00BB3A43"/>
    <w:rsid w:val="00BB41DD"/>
    <w:rsid w:val="00BB4AB7"/>
    <w:rsid w:val="00BB6C44"/>
    <w:rsid w:val="00BB7956"/>
    <w:rsid w:val="00BC0322"/>
    <w:rsid w:val="00BC0FC7"/>
    <w:rsid w:val="00BC2BCD"/>
    <w:rsid w:val="00BC78BD"/>
    <w:rsid w:val="00BD4466"/>
    <w:rsid w:val="00BD4575"/>
    <w:rsid w:val="00BE1062"/>
    <w:rsid w:val="00BE2575"/>
    <w:rsid w:val="00BE6461"/>
    <w:rsid w:val="00BE6D8A"/>
    <w:rsid w:val="00BE6F2C"/>
    <w:rsid w:val="00BE7AF5"/>
    <w:rsid w:val="00BE7C69"/>
    <w:rsid w:val="00BF2976"/>
    <w:rsid w:val="00BF2FF1"/>
    <w:rsid w:val="00BF52B2"/>
    <w:rsid w:val="00BF69DE"/>
    <w:rsid w:val="00C01380"/>
    <w:rsid w:val="00C040E7"/>
    <w:rsid w:val="00C057BA"/>
    <w:rsid w:val="00C0747E"/>
    <w:rsid w:val="00C100B7"/>
    <w:rsid w:val="00C15C4E"/>
    <w:rsid w:val="00C16F7D"/>
    <w:rsid w:val="00C20FE5"/>
    <w:rsid w:val="00C21D99"/>
    <w:rsid w:val="00C23B75"/>
    <w:rsid w:val="00C316AA"/>
    <w:rsid w:val="00C3189F"/>
    <w:rsid w:val="00C3232F"/>
    <w:rsid w:val="00C32C35"/>
    <w:rsid w:val="00C32CFB"/>
    <w:rsid w:val="00C3424E"/>
    <w:rsid w:val="00C3524C"/>
    <w:rsid w:val="00C41FD0"/>
    <w:rsid w:val="00C455C9"/>
    <w:rsid w:val="00C5131C"/>
    <w:rsid w:val="00C55438"/>
    <w:rsid w:val="00C56904"/>
    <w:rsid w:val="00C57567"/>
    <w:rsid w:val="00C60717"/>
    <w:rsid w:val="00C624AD"/>
    <w:rsid w:val="00C63081"/>
    <w:rsid w:val="00C6334E"/>
    <w:rsid w:val="00C63436"/>
    <w:rsid w:val="00C63503"/>
    <w:rsid w:val="00C6433F"/>
    <w:rsid w:val="00C67FE9"/>
    <w:rsid w:val="00C70A1B"/>
    <w:rsid w:val="00C740F6"/>
    <w:rsid w:val="00C75086"/>
    <w:rsid w:val="00C7599A"/>
    <w:rsid w:val="00C75F1B"/>
    <w:rsid w:val="00C81086"/>
    <w:rsid w:val="00C8271B"/>
    <w:rsid w:val="00C82882"/>
    <w:rsid w:val="00C86639"/>
    <w:rsid w:val="00C8780F"/>
    <w:rsid w:val="00C90A8D"/>
    <w:rsid w:val="00C910FE"/>
    <w:rsid w:val="00C91212"/>
    <w:rsid w:val="00C93F75"/>
    <w:rsid w:val="00C953F1"/>
    <w:rsid w:val="00C954C6"/>
    <w:rsid w:val="00C95B66"/>
    <w:rsid w:val="00C9610E"/>
    <w:rsid w:val="00C9714D"/>
    <w:rsid w:val="00CA0169"/>
    <w:rsid w:val="00CA1251"/>
    <w:rsid w:val="00CA19BF"/>
    <w:rsid w:val="00CA1C39"/>
    <w:rsid w:val="00CA2D06"/>
    <w:rsid w:val="00CA38DC"/>
    <w:rsid w:val="00CA60D8"/>
    <w:rsid w:val="00CA6126"/>
    <w:rsid w:val="00CB1B42"/>
    <w:rsid w:val="00CB2091"/>
    <w:rsid w:val="00CB4D54"/>
    <w:rsid w:val="00CC16A6"/>
    <w:rsid w:val="00CC1ED1"/>
    <w:rsid w:val="00CC2DD5"/>
    <w:rsid w:val="00CC2E47"/>
    <w:rsid w:val="00CC52C0"/>
    <w:rsid w:val="00CD09C6"/>
    <w:rsid w:val="00CD13EC"/>
    <w:rsid w:val="00CD18A6"/>
    <w:rsid w:val="00CD4E56"/>
    <w:rsid w:val="00CD5A79"/>
    <w:rsid w:val="00CD5CD1"/>
    <w:rsid w:val="00CD62B5"/>
    <w:rsid w:val="00CD6912"/>
    <w:rsid w:val="00CE2EAE"/>
    <w:rsid w:val="00CE3FE6"/>
    <w:rsid w:val="00CE5388"/>
    <w:rsid w:val="00CE5555"/>
    <w:rsid w:val="00CE6E62"/>
    <w:rsid w:val="00CE75CF"/>
    <w:rsid w:val="00CF1A69"/>
    <w:rsid w:val="00CF2934"/>
    <w:rsid w:val="00D0096C"/>
    <w:rsid w:val="00D013C2"/>
    <w:rsid w:val="00D01593"/>
    <w:rsid w:val="00D0457B"/>
    <w:rsid w:val="00D04DEC"/>
    <w:rsid w:val="00D05327"/>
    <w:rsid w:val="00D058C6"/>
    <w:rsid w:val="00D0699E"/>
    <w:rsid w:val="00D1192D"/>
    <w:rsid w:val="00D12397"/>
    <w:rsid w:val="00D129A4"/>
    <w:rsid w:val="00D12DAB"/>
    <w:rsid w:val="00D13A2D"/>
    <w:rsid w:val="00D13BE5"/>
    <w:rsid w:val="00D20648"/>
    <w:rsid w:val="00D20B84"/>
    <w:rsid w:val="00D22FE0"/>
    <w:rsid w:val="00D23270"/>
    <w:rsid w:val="00D23CF5"/>
    <w:rsid w:val="00D26870"/>
    <w:rsid w:val="00D270F3"/>
    <w:rsid w:val="00D327BB"/>
    <w:rsid w:val="00D3480A"/>
    <w:rsid w:val="00D4148C"/>
    <w:rsid w:val="00D43FC9"/>
    <w:rsid w:val="00D47C95"/>
    <w:rsid w:val="00D505E2"/>
    <w:rsid w:val="00D51DD4"/>
    <w:rsid w:val="00D623EA"/>
    <w:rsid w:val="00D63C9D"/>
    <w:rsid w:val="00D67502"/>
    <w:rsid w:val="00D7424C"/>
    <w:rsid w:val="00D77684"/>
    <w:rsid w:val="00D80D48"/>
    <w:rsid w:val="00D80F2A"/>
    <w:rsid w:val="00D82467"/>
    <w:rsid w:val="00D824C4"/>
    <w:rsid w:val="00D82AAC"/>
    <w:rsid w:val="00D83471"/>
    <w:rsid w:val="00D8425F"/>
    <w:rsid w:val="00D85FF1"/>
    <w:rsid w:val="00D8713F"/>
    <w:rsid w:val="00D87914"/>
    <w:rsid w:val="00D90221"/>
    <w:rsid w:val="00D90680"/>
    <w:rsid w:val="00D91034"/>
    <w:rsid w:val="00D9108E"/>
    <w:rsid w:val="00D913B9"/>
    <w:rsid w:val="00D91419"/>
    <w:rsid w:val="00D9344B"/>
    <w:rsid w:val="00D93F06"/>
    <w:rsid w:val="00D95D32"/>
    <w:rsid w:val="00D96968"/>
    <w:rsid w:val="00DA2058"/>
    <w:rsid w:val="00DA230C"/>
    <w:rsid w:val="00DA2641"/>
    <w:rsid w:val="00DA515C"/>
    <w:rsid w:val="00DA626A"/>
    <w:rsid w:val="00DA66A6"/>
    <w:rsid w:val="00DB2364"/>
    <w:rsid w:val="00DB4FEE"/>
    <w:rsid w:val="00DC2329"/>
    <w:rsid w:val="00DC3435"/>
    <w:rsid w:val="00DC556B"/>
    <w:rsid w:val="00DC5D2C"/>
    <w:rsid w:val="00DC6B78"/>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DF6550"/>
    <w:rsid w:val="00E0091C"/>
    <w:rsid w:val="00E0133A"/>
    <w:rsid w:val="00E05384"/>
    <w:rsid w:val="00E077CA"/>
    <w:rsid w:val="00E103F2"/>
    <w:rsid w:val="00E115B8"/>
    <w:rsid w:val="00E11A05"/>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37A1C"/>
    <w:rsid w:val="00E42B06"/>
    <w:rsid w:val="00E43F1C"/>
    <w:rsid w:val="00E5478E"/>
    <w:rsid w:val="00E549B9"/>
    <w:rsid w:val="00E604FC"/>
    <w:rsid w:val="00E61AF0"/>
    <w:rsid w:val="00E64350"/>
    <w:rsid w:val="00E6497E"/>
    <w:rsid w:val="00E64EFE"/>
    <w:rsid w:val="00E66AC3"/>
    <w:rsid w:val="00E7043E"/>
    <w:rsid w:val="00E71184"/>
    <w:rsid w:val="00E717CA"/>
    <w:rsid w:val="00E737E7"/>
    <w:rsid w:val="00E76F95"/>
    <w:rsid w:val="00E77502"/>
    <w:rsid w:val="00E81A08"/>
    <w:rsid w:val="00E825E6"/>
    <w:rsid w:val="00E82723"/>
    <w:rsid w:val="00E83ED5"/>
    <w:rsid w:val="00E8556E"/>
    <w:rsid w:val="00E855A4"/>
    <w:rsid w:val="00E86DA8"/>
    <w:rsid w:val="00E87738"/>
    <w:rsid w:val="00E915BE"/>
    <w:rsid w:val="00E93B34"/>
    <w:rsid w:val="00E97D48"/>
    <w:rsid w:val="00EA4EF2"/>
    <w:rsid w:val="00EA5160"/>
    <w:rsid w:val="00EA7C27"/>
    <w:rsid w:val="00EB47F8"/>
    <w:rsid w:val="00EB7FEF"/>
    <w:rsid w:val="00EC037A"/>
    <w:rsid w:val="00EC33E3"/>
    <w:rsid w:val="00EC5301"/>
    <w:rsid w:val="00ED3067"/>
    <w:rsid w:val="00ED38E7"/>
    <w:rsid w:val="00ED434F"/>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3B40"/>
    <w:rsid w:val="00F370D4"/>
    <w:rsid w:val="00F40170"/>
    <w:rsid w:val="00F40FE1"/>
    <w:rsid w:val="00F4397F"/>
    <w:rsid w:val="00F4484B"/>
    <w:rsid w:val="00F44C2B"/>
    <w:rsid w:val="00F4605F"/>
    <w:rsid w:val="00F46CA2"/>
    <w:rsid w:val="00F4790C"/>
    <w:rsid w:val="00F47BB7"/>
    <w:rsid w:val="00F47D2C"/>
    <w:rsid w:val="00F47D58"/>
    <w:rsid w:val="00F50E0E"/>
    <w:rsid w:val="00F525F7"/>
    <w:rsid w:val="00F53CEE"/>
    <w:rsid w:val="00F548CA"/>
    <w:rsid w:val="00F549BF"/>
    <w:rsid w:val="00F565FF"/>
    <w:rsid w:val="00F6183C"/>
    <w:rsid w:val="00F622AA"/>
    <w:rsid w:val="00F71AE1"/>
    <w:rsid w:val="00F72202"/>
    <w:rsid w:val="00F726EC"/>
    <w:rsid w:val="00F752C2"/>
    <w:rsid w:val="00F75553"/>
    <w:rsid w:val="00F75D16"/>
    <w:rsid w:val="00F75F43"/>
    <w:rsid w:val="00F76A34"/>
    <w:rsid w:val="00F772AD"/>
    <w:rsid w:val="00F77683"/>
    <w:rsid w:val="00F809A3"/>
    <w:rsid w:val="00F81E2A"/>
    <w:rsid w:val="00F83502"/>
    <w:rsid w:val="00F9038D"/>
    <w:rsid w:val="00F91583"/>
    <w:rsid w:val="00F918E8"/>
    <w:rsid w:val="00F9340F"/>
    <w:rsid w:val="00F93748"/>
    <w:rsid w:val="00F93A55"/>
    <w:rsid w:val="00F95DD6"/>
    <w:rsid w:val="00F969B0"/>
    <w:rsid w:val="00F96F63"/>
    <w:rsid w:val="00F977AE"/>
    <w:rsid w:val="00FA239A"/>
    <w:rsid w:val="00FA5D78"/>
    <w:rsid w:val="00FB12BE"/>
    <w:rsid w:val="00FB1512"/>
    <w:rsid w:val="00FC00C6"/>
    <w:rsid w:val="00FC04CE"/>
    <w:rsid w:val="00FC40B7"/>
    <w:rsid w:val="00FC41D6"/>
    <w:rsid w:val="00FC4C03"/>
    <w:rsid w:val="00FC5A6E"/>
    <w:rsid w:val="00FC6FF9"/>
    <w:rsid w:val="00FC744E"/>
    <w:rsid w:val="00FD007D"/>
    <w:rsid w:val="00FD0235"/>
    <w:rsid w:val="00FD526C"/>
    <w:rsid w:val="00FD5331"/>
    <w:rsid w:val="00FE2820"/>
    <w:rsid w:val="00FE2EC9"/>
    <w:rsid w:val="00FE490C"/>
    <w:rsid w:val="00FE557D"/>
    <w:rsid w:val="00FF2950"/>
    <w:rsid w:val="00FF6867"/>
    <w:rsid w:val="00FF75F4"/>
    <w:rsid w:val="1BFFD86F"/>
    <w:rsid w:val="69DE9645"/>
    <w:rsid w:val="76BE67E0"/>
    <w:rsid w:val="7DF871E9"/>
    <w:rsid w:val="7DFA6AD1"/>
    <w:rsid w:val="7EEFE4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AFEAA8"/>
  <w15:docId w15:val="{05A2B5E3-5EC4-42B9-8A15-C0C8810AC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uiPriority="1" w:unhideWhenUsed="1" w:qFormat="1"/>
    <w:lsdException w:name="heading 3" w:uiPriority="1"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lsdException w:name="header" w:unhideWhenUsed="1"/>
    <w:lsdException w:name="footer" w:unhideWhenUsed="1"/>
    <w:lsdException w:name="index heading" w:semiHidden="1" w:unhideWhenUsed="1"/>
    <w:lsdException w:name="caption" w:uiPriority="3"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line="240" w:lineRule="auto"/>
    </w:pPr>
    <w:rPr>
      <w:rFonts w:eastAsiaTheme="minorHAnsi" w:cstheme="minorBidi"/>
      <w:sz w:val="24"/>
      <w:szCs w:val="24"/>
    </w:rPr>
  </w:style>
  <w:style w:type="paragraph" w:styleId="Heading1">
    <w:name w:val="heading 1"/>
    <w:basedOn w:val="Normal"/>
    <w:next w:val="Normal"/>
    <w:link w:val="Heading1Char"/>
    <w:qFormat/>
    <w:pPr>
      <w:numPr>
        <w:numId w:val="1"/>
      </w:numPr>
      <w:spacing w:line="360" w:lineRule="auto"/>
      <w:outlineLvl w:val="0"/>
    </w:pPr>
    <w:rPr>
      <w:b/>
      <w:sz w:val="32"/>
      <w:szCs w:val="32"/>
      <w:lang w:val="vi-VN"/>
    </w:rPr>
  </w:style>
  <w:style w:type="paragraph" w:styleId="Heading2">
    <w:name w:val="heading 2"/>
    <w:basedOn w:val="Normal"/>
    <w:next w:val="Nidungvnbn"/>
    <w:link w:val="Heading2Char"/>
    <w:uiPriority w:val="1"/>
    <w:unhideWhenUsed/>
    <w:qFormat/>
    <w:pPr>
      <w:numPr>
        <w:ilvl w:val="1"/>
        <w:numId w:val="1"/>
      </w:numPr>
      <w:spacing w:line="360" w:lineRule="auto"/>
      <w:outlineLvl w:val="1"/>
    </w:pPr>
    <w:rPr>
      <w:b/>
      <w:sz w:val="28"/>
      <w:szCs w:val="28"/>
      <w:lang w:val="vi-VN"/>
    </w:rPr>
  </w:style>
  <w:style w:type="paragraph" w:styleId="Heading3">
    <w:name w:val="heading 3"/>
    <w:basedOn w:val="Normal"/>
    <w:next w:val="Nidungvnbn"/>
    <w:link w:val="Heading3Char"/>
    <w:uiPriority w:val="1"/>
    <w:unhideWhenUsed/>
    <w:qFormat/>
    <w:pPr>
      <w:numPr>
        <w:ilvl w:val="2"/>
        <w:numId w:val="1"/>
      </w:numPr>
      <w:spacing w:line="360" w:lineRule="auto"/>
      <w:outlineLvl w:val="2"/>
    </w:pPr>
    <w:rPr>
      <w:b/>
      <w:i/>
      <w:sz w:val="28"/>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rFonts w:eastAsiaTheme="minorHAnsi" w:cstheme="minorBidi"/>
      <w:sz w:val="28"/>
      <w:szCs w:val="26"/>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p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spacing w:before="100" w:beforeAutospacing="1" w:after="100" w:afterAutospacing="1"/>
    </w:p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nhideWhenUsed/>
    <w:rPr>
      <w:sz w:val="16"/>
      <w:szCs w:val="16"/>
    </w:rPr>
  </w:style>
  <w:style w:type="character" w:styleId="Emphasis">
    <w:name w:val="Emphasis"/>
    <w:basedOn w:val="DefaultParagraphFont"/>
    <w:uiPriority w:val="20"/>
    <w:rPr>
      <w:i/>
      <w:iCs/>
    </w:r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rPr>
      <w:b/>
      <w:b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pPr>
      <w:autoSpaceDE w:val="0"/>
      <w:autoSpaceDN w:val="0"/>
      <w:adjustRightInd w:val="0"/>
      <w:spacing w:after="0" w:line="240" w:lineRule="auto"/>
    </w:pPr>
    <w:rPr>
      <w:rFonts w:eastAsia="Times New Roman"/>
      <w:color w:val="000000"/>
      <w:sz w:val="24"/>
      <w:szCs w:val="24"/>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character" w:customStyle="1" w:styleId="Heading1Char">
    <w:name w:val="Heading 1 Char"/>
    <w:basedOn w:val="DefaultParagraphFont"/>
    <w:link w:val="Heading1"/>
    <w:rPr>
      <w:b/>
      <w:sz w:val="32"/>
      <w:szCs w:val="32"/>
      <w:lang w:val="vi-VN"/>
    </w:rPr>
  </w:style>
  <w:style w:type="character" w:customStyle="1" w:styleId="Heading2Char">
    <w:name w:val="Heading 2 Char"/>
    <w:basedOn w:val="DefaultParagraphFont"/>
    <w:link w:val="Heading2"/>
    <w:uiPriority w:val="1"/>
    <w:rPr>
      <w:rFonts w:eastAsia="Times New Roman" w:cs="Times New Roman"/>
      <w:b/>
      <w:sz w:val="28"/>
      <w:szCs w:val="28"/>
      <w:lang w:val="vi-VN"/>
    </w:rPr>
  </w:style>
  <w:style w:type="character" w:customStyle="1" w:styleId="Heading3Char">
    <w:name w:val="Heading 3 Char"/>
    <w:basedOn w:val="DefaultParagraphFont"/>
    <w:link w:val="Heading3"/>
    <w:uiPriority w:val="1"/>
    <w:rPr>
      <w:b/>
      <w:i/>
      <w:sz w:val="28"/>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character" w:customStyle="1" w:styleId="fontstyle01">
    <w:name w:val="fontstyle01"/>
    <w:basedOn w:val="DefaultParagraphFont"/>
    <w:rPr>
      <w:rFonts w:ascii="Times-Italic" w:hAnsi="Times-Italic" w:hint="default"/>
      <w:i/>
      <w:iCs/>
      <w:color w:val="000000"/>
      <w:sz w:val="18"/>
      <w:szCs w:val="18"/>
    </w:rPr>
  </w:style>
  <w:style w:type="character" w:customStyle="1" w:styleId="fontstyle11">
    <w:name w:val="fontstyle11"/>
    <w:basedOn w:val="DefaultParagraphFont"/>
    <w:rPr>
      <w:rFonts w:ascii="Times-Roman" w:hAnsi="Times-Roman" w:hint="default"/>
      <w:color w:val="000000"/>
      <w:sz w:val="18"/>
      <w:szCs w:val="18"/>
    </w:rPr>
  </w:style>
  <w:style w:type="character" w:customStyle="1" w:styleId="fontstyle21">
    <w:name w:val="fontstyle21"/>
    <w:basedOn w:val="DefaultParagraphFon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rPr>
      <w:color w:val="808080"/>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character" w:customStyle="1" w:styleId="FootnoteTextChar">
    <w:name w:val="Footnote Text Char"/>
    <w:basedOn w:val="DefaultParagraphFont"/>
    <w:link w:val="FootnoteText"/>
    <w:uiPriority w:val="99"/>
    <w:semiHidden/>
    <w:rPr>
      <w:rFonts w:eastAsia="Times New Roman" w:cs="Times New Roman"/>
      <w:sz w:val="20"/>
      <w:szCs w:val="20"/>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character" w:styleId="FollowedHyperlink">
    <w:name w:val="FollowedHyperlink"/>
    <w:basedOn w:val="DefaultParagraphFont"/>
    <w:uiPriority w:val="99"/>
    <w:semiHidden/>
    <w:unhideWhenUsed/>
    <w:rsid w:val="00BF52B2"/>
    <w:rPr>
      <w:color w:val="800080" w:themeColor="followedHyperlink"/>
      <w:u w:val="single"/>
    </w:rPr>
  </w:style>
  <w:style w:type="character" w:styleId="UnresolvedMention">
    <w:name w:val="Unresolved Mention"/>
    <w:basedOn w:val="DefaultParagraphFont"/>
    <w:uiPriority w:val="99"/>
    <w:semiHidden/>
    <w:unhideWhenUsed/>
    <w:rsid w:val="00184CEC"/>
    <w:rPr>
      <w:color w:val="605E5C"/>
      <w:shd w:val="clear" w:color="auto" w:fill="E1DFDD"/>
    </w:rPr>
  </w:style>
  <w:style w:type="numbering" w:customStyle="1" w:styleId="Style1">
    <w:name w:val="Style1"/>
    <w:uiPriority w:val="99"/>
    <w:rsid w:val="00FD007D"/>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061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home\vanthao\Downloads\Telegram%20Desktop\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7778B5-2A34-4F75-A554-E1A94546F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512</TotalTime>
  <Pages>41</Pages>
  <Words>5910</Words>
  <Characters>33692</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vanthao</dc:creator>
  <cp:lastModifiedBy>Huy Công</cp:lastModifiedBy>
  <cp:revision>221</cp:revision>
  <dcterms:created xsi:type="dcterms:W3CDTF">2024-02-14T21:41:00Z</dcterms:created>
  <dcterms:modified xsi:type="dcterms:W3CDTF">2024-03-13T09:06:00Z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1033-10.1.0.6757</vt:lpwstr>
  </property>
</Properties>
</file>